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pptx" ContentType="application/vnd.openxmlformats-officedocument.presentationml.presentati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15446" w14:textId="77777777" w:rsidR="002F0350" w:rsidRPr="00147142" w:rsidRDefault="002F0350" w:rsidP="00727326">
      <w:pPr>
        <w:pStyle w:val="codearea"/>
        <w:ind w:leftChars="0" w:left="0"/>
        <w:rPr>
          <w:rFonts w:eastAsiaTheme="minorEastAsia"/>
        </w:rPr>
      </w:pPr>
    </w:p>
    <w:p w14:paraId="26CADBA5" w14:textId="77777777" w:rsidR="000B2242" w:rsidRDefault="000B2242" w:rsidP="00727326"/>
    <w:p w14:paraId="4F591717" w14:textId="77777777" w:rsidR="000B2242" w:rsidRDefault="000B2242" w:rsidP="00727326"/>
    <w:p w14:paraId="27D7B881" w14:textId="77777777" w:rsidR="000B2242" w:rsidRDefault="000B2242" w:rsidP="00727326"/>
    <w:p w14:paraId="19CDFCF7" w14:textId="77777777" w:rsidR="000B2242" w:rsidRDefault="000B2242" w:rsidP="00727326"/>
    <w:p w14:paraId="0E6E49E1" w14:textId="77777777" w:rsidR="000B2242" w:rsidRDefault="000B2242" w:rsidP="00727326"/>
    <w:p w14:paraId="3814EE6B" w14:textId="77777777" w:rsidR="000B2242" w:rsidRDefault="000B2242" w:rsidP="00727326"/>
    <w:p w14:paraId="160B42C2" w14:textId="77777777" w:rsidR="000B2242" w:rsidRDefault="000B2242" w:rsidP="00727326"/>
    <w:p w14:paraId="490CD5AE" w14:textId="51B1359B" w:rsidR="00C12495" w:rsidRPr="000B1451" w:rsidRDefault="00DF6B54" w:rsidP="00727326">
      <w:pPr>
        <w:jc w:val="center"/>
        <w:rPr>
          <w:rFonts w:asciiTheme="majorEastAsia" w:eastAsiaTheme="majorEastAsia" w:hAnsiTheme="majorEastAsia"/>
          <w:b/>
          <w:sz w:val="56"/>
          <w:szCs w:val="56"/>
        </w:rPr>
      </w:pPr>
      <w:r>
        <w:rPr>
          <w:rFonts w:asciiTheme="majorEastAsia" w:eastAsiaTheme="majorEastAsia" w:hAnsiTheme="majorEastAsia" w:hint="eastAsia"/>
          <w:b/>
          <w:sz w:val="56"/>
          <w:szCs w:val="56"/>
        </w:rPr>
        <w:t xml:space="preserve">수집 및 </w:t>
      </w:r>
      <w:r w:rsidR="00BA60D3">
        <w:rPr>
          <w:rFonts w:asciiTheme="majorEastAsia" w:eastAsiaTheme="majorEastAsia" w:hAnsiTheme="majorEastAsia" w:hint="eastAsia"/>
          <w:b/>
          <w:sz w:val="56"/>
          <w:szCs w:val="56"/>
        </w:rPr>
        <w:t>업무 관련</w:t>
      </w:r>
      <w:r>
        <w:rPr>
          <w:rFonts w:asciiTheme="majorEastAsia" w:eastAsiaTheme="majorEastAsia" w:hAnsiTheme="majorEastAsia"/>
          <w:b/>
          <w:sz w:val="56"/>
          <w:szCs w:val="56"/>
        </w:rPr>
        <w:t xml:space="preserve"> Tool </w:t>
      </w:r>
      <w:r>
        <w:rPr>
          <w:rFonts w:asciiTheme="majorEastAsia" w:eastAsiaTheme="majorEastAsia" w:hAnsiTheme="majorEastAsia"/>
          <w:b/>
          <w:sz w:val="56"/>
          <w:szCs w:val="56"/>
        </w:rPr>
        <w:br/>
      </w:r>
      <w:r>
        <w:rPr>
          <w:rFonts w:asciiTheme="majorEastAsia" w:eastAsiaTheme="majorEastAsia" w:hAnsiTheme="majorEastAsia" w:hint="eastAsia"/>
          <w:b/>
          <w:sz w:val="56"/>
          <w:szCs w:val="56"/>
        </w:rPr>
        <w:t>사용 매뉴얼</w:t>
      </w:r>
    </w:p>
    <w:p w14:paraId="0C6E5FD0" w14:textId="77777777" w:rsidR="000B1451" w:rsidRDefault="000B1451" w:rsidP="00727326"/>
    <w:p w14:paraId="015E5BC0" w14:textId="77777777" w:rsidR="000B1451" w:rsidRDefault="000B1451" w:rsidP="00727326"/>
    <w:p w14:paraId="1BF2762C" w14:textId="77777777" w:rsidR="000B1451" w:rsidRDefault="000B1451" w:rsidP="00727326"/>
    <w:p w14:paraId="3FAC29E9" w14:textId="77777777" w:rsidR="000B1451" w:rsidRDefault="000B1451" w:rsidP="00727326"/>
    <w:p w14:paraId="4AD0B044" w14:textId="77777777" w:rsidR="000B1451" w:rsidRDefault="000B1451" w:rsidP="00727326"/>
    <w:p w14:paraId="4306EFFA" w14:textId="7454F276" w:rsidR="000B1451" w:rsidRDefault="00AD1150" w:rsidP="00727326">
      <w:pPr>
        <w:jc w:val="center"/>
        <w:rPr>
          <w:rFonts w:asciiTheme="majorHAnsi" w:eastAsiaTheme="majorHAnsi" w:hAnsiTheme="majorHAnsi"/>
          <w:sz w:val="32"/>
          <w:szCs w:val="32"/>
        </w:rPr>
      </w:pPr>
      <w:proofErr w:type="spellStart"/>
      <w:r>
        <w:rPr>
          <w:rFonts w:asciiTheme="majorHAnsi" w:eastAsiaTheme="majorHAnsi" w:hAnsiTheme="majorHAnsi" w:hint="eastAsia"/>
          <w:sz w:val="32"/>
          <w:szCs w:val="32"/>
        </w:rPr>
        <w:t>컨텐츠본부</w:t>
      </w:r>
      <w:proofErr w:type="spellEnd"/>
      <w:r>
        <w:rPr>
          <w:rFonts w:asciiTheme="majorHAnsi" w:eastAsiaTheme="majorHAnsi" w:hAnsiTheme="majorHAnsi" w:hint="eastAsia"/>
          <w:sz w:val="32"/>
          <w:szCs w:val="32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32"/>
          <w:szCs w:val="32"/>
        </w:rPr>
        <w:t>컨텐츠기획팀</w:t>
      </w:r>
      <w:proofErr w:type="spellEnd"/>
    </w:p>
    <w:p w14:paraId="7C312A66" w14:textId="314FEB05" w:rsidR="000B1451" w:rsidRPr="00AD1150" w:rsidRDefault="00AD1150" w:rsidP="00727326">
      <w:pPr>
        <w:jc w:val="center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설준영</w:t>
      </w:r>
    </w:p>
    <w:p w14:paraId="0534906E" w14:textId="77777777" w:rsidR="000B1451" w:rsidRPr="000B1451" w:rsidRDefault="00212445" w:rsidP="00727326">
      <w:pPr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2022.01</w:t>
      </w:r>
    </w:p>
    <w:p w14:paraId="4C958BB9" w14:textId="77777777" w:rsidR="002F0350" w:rsidRPr="000B2242" w:rsidRDefault="002F0350" w:rsidP="00727326"/>
    <w:p w14:paraId="201E2827" w14:textId="77777777" w:rsidR="000B2242" w:rsidRDefault="000B2242" w:rsidP="00727326"/>
    <w:p w14:paraId="3FF721E1" w14:textId="77777777" w:rsidR="000B2242" w:rsidRPr="000B2242" w:rsidRDefault="000B2242" w:rsidP="00727326"/>
    <w:p w14:paraId="06DB9A0C" w14:textId="77777777" w:rsidR="002F0350" w:rsidRDefault="002F0350" w:rsidP="00727326"/>
    <w:p w14:paraId="31B161A7" w14:textId="77777777" w:rsidR="000B2242" w:rsidRDefault="000B2242" w:rsidP="00727326"/>
    <w:p w14:paraId="7CFC0C58" w14:textId="77777777" w:rsidR="000B2242" w:rsidRDefault="000B2242" w:rsidP="00727326"/>
    <w:p w14:paraId="6C729383" w14:textId="77777777" w:rsidR="000B2242" w:rsidRDefault="000B2242" w:rsidP="00727326"/>
    <w:p w14:paraId="0291F910" w14:textId="77777777" w:rsidR="000B2242" w:rsidRDefault="000B2242" w:rsidP="00727326"/>
    <w:p w14:paraId="76E3B5E0" w14:textId="5463DB4A" w:rsidR="002F0350" w:rsidRDefault="002F0350" w:rsidP="00727326"/>
    <w:p w14:paraId="15E085A5" w14:textId="77777777" w:rsidR="00A8729E" w:rsidRPr="000B2242" w:rsidRDefault="00A8729E" w:rsidP="00727326"/>
    <w:p w14:paraId="632C1E76" w14:textId="5E64998F" w:rsidR="00BE0994" w:rsidRPr="00A8729E" w:rsidRDefault="008B0186" w:rsidP="00727326">
      <w:pPr>
        <w:jc w:val="center"/>
      </w:pPr>
      <w:r>
        <w:rPr>
          <w:rFonts w:hint="eastAsia"/>
          <w:noProof/>
        </w:rPr>
        <w:drawing>
          <wp:inline distT="0" distB="0" distL="0" distR="0" wp14:anchorId="6D48480F" wp14:editId="09014796">
            <wp:extent cx="3312632" cy="542925"/>
            <wp:effectExtent l="19050" t="0" r="2068" b="0"/>
            <wp:docPr id="1" name="그림 1" descr="Mappers_CI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pers_CI-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54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3A60">
        <w:rPr>
          <w:rFonts w:asciiTheme="majorHAnsi" w:eastAsiaTheme="majorHAnsi" w:hAnsiTheme="majorHAnsi"/>
          <w:sz w:val="48"/>
        </w:rPr>
        <w:br w:type="page"/>
      </w:r>
      <w:r w:rsidR="00BE0994" w:rsidRPr="00C12495">
        <w:rPr>
          <w:rFonts w:asciiTheme="majorHAnsi" w:eastAsiaTheme="majorHAnsi" w:hAnsiTheme="majorHAnsi" w:hint="eastAsia"/>
          <w:sz w:val="48"/>
        </w:rPr>
        <w:lastRenderedPageBreak/>
        <w:t>변경내역</w:t>
      </w:r>
    </w:p>
    <w:p w14:paraId="2E9984A9" w14:textId="77777777" w:rsidR="00BE0994" w:rsidRPr="000B2242" w:rsidRDefault="00BE0994" w:rsidP="00727326"/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5880"/>
        <w:gridCol w:w="2055"/>
      </w:tblGrid>
      <w:tr w:rsidR="00BE0994" w:rsidRPr="00AD5B90" w14:paraId="26590296" w14:textId="77777777" w:rsidTr="005D4855">
        <w:trPr>
          <w:trHeight w:val="496"/>
        </w:trPr>
        <w:tc>
          <w:tcPr>
            <w:tcW w:w="1908" w:type="dxa"/>
            <w:shd w:val="clear" w:color="auto" w:fill="E0E0E0"/>
            <w:vAlign w:val="center"/>
          </w:tcPr>
          <w:p w14:paraId="52832188" w14:textId="77777777" w:rsidR="00BE0994" w:rsidRPr="00C12495" w:rsidRDefault="00BE0994" w:rsidP="00727326">
            <w:pPr>
              <w:adjustRightInd w:val="0"/>
              <w:snapToGrid w:val="0"/>
              <w:jc w:val="center"/>
              <w:rPr>
                <w:rFonts w:asciiTheme="minorHAnsi" w:eastAsiaTheme="minorHAnsi" w:hAnsiTheme="minorHAnsi"/>
              </w:rPr>
            </w:pPr>
            <w:r w:rsidRPr="00C12495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5880" w:type="dxa"/>
            <w:shd w:val="clear" w:color="auto" w:fill="E0E0E0"/>
            <w:vAlign w:val="center"/>
          </w:tcPr>
          <w:p w14:paraId="0BAA4BF4" w14:textId="77777777" w:rsidR="00BE0994" w:rsidRPr="00C12495" w:rsidRDefault="00BE0994" w:rsidP="00727326">
            <w:pPr>
              <w:adjustRightInd w:val="0"/>
              <w:snapToGrid w:val="0"/>
              <w:jc w:val="center"/>
              <w:rPr>
                <w:rFonts w:asciiTheme="minorHAnsi" w:eastAsiaTheme="minorHAnsi" w:hAnsiTheme="minorHAnsi"/>
              </w:rPr>
            </w:pPr>
            <w:r w:rsidRPr="00C12495">
              <w:rPr>
                <w:rFonts w:asciiTheme="minorHAnsi" w:eastAsiaTheme="minorHAnsi" w:hAnsiTheme="minorHAnsi" w:hint="eastAsia"/>
              </w:rPr>
              <w:t>내역</w:t>
            </w:r>
          </w:p>
        </w:tc>
        <w:tc>
          <w:tcPr>
            <w:tcW w:w="2055" w:type="dxa"/>
            <w:shd w:val="clear" w:color="auto" w:fill="E0E0E0"/>
            <w:vAlign w:val="center"/>
          </w:tcPr>
          <w:p w14:paraId="1F30988C" w14:textId="77777777" w:rsidR="00BE0994" w:rsidRPr="00C12495" w:rsidRDefault="00BE0994" w:rsidP="00727326">
            <w:pPr>
              <w:adjustRightInd w:val="0"/>
              <w:snapToGrid w:val="0"/>
              <w:jc w:val="center"/>
              <w:rPr>
                <w:rFonts w:asciiTheme="minorHAnsi" w:eastAsiaTheme="minorHAnsi" w:hAnsiTheme="minorHAnsi"/>
              </w:rPr>
            </w:pPr>
            <w:r w:rsidRPr="00C12495">
              <w:rPr>
                <w:rFonts w:asciiTheme="minorHAnsi" w:eastAsiaTheme="minorHAnsi" w:hAnsiTheme="minorHAnsi" w:hint="eastAsia"/>
              </w:rPr>
              <w:t>작성자</w:t>
            </w:r>
          </w:p>
        </w:tc>
      </w:tr>
      <w:tr w:rsidR="00BE0994" w:rsidRPr="00AD5B90" w14:paraId="7C321F05" w14:textId="77777777" w:rsidTr="005D4855">
        <w:trPr>
          <w:trHeight w:val="465"/>
        </w:trPr>
        <w:tc>
          <w:tcPr>
            <w:tcW w:w="1908" w:type="dxa"/>
            <w:vAlign w:val="center"/>
          </w:tcPr>
          <w:p w14:paraId="3FC4F229" w14:textId="7F09A1F6" w:rsidR="00BE0994" w:rsidRPr="00C23434" w:rsidRDefault="00E96CAB" w:rsidP="00727326">
            <w:pPr>
              <w:adjustRightInd w:val="0"/>
              <w:snapToGrid w:val="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C23434">
              <w:rPr>
                <w:rFonts w:asciiTheme="minorHAnsi" w:eastAsiaTheme="minorHAnsi" w:hAnsiTheme="minorHAnsi"/>
                <w:sz w:val="18"/>
                <w:szCs w:val="18"/>
              </w:rPr>
              <w:t>20</w:t>
            </w:r>
            <w:r w:rsidR="00212445">
              <w:rPr>
                <w:rFonts w:asciiTheme="minorHAnsi" w:eastAsiaTheme="minorHAnsi" w:hAnsiTheme="minorHAnsi" w:hint="eastAsia"/>
                <w:sz w:val="18"/>
                <w:szCs w:val="18"/>
              </w:rPr>
              <w:t>22-01-</w:t>
            </w:r>
            <w:r w:rsidR="00AD1150">
              <w:rPr>
                <w:rFonts w:asciiTheme="minorHAnsi" w:eastAsiaTheme="minorHAnsi" w:hAnsiTheme="minorHAnsi"/>
                <w:sz w:val="18"/>
                <w:szCs w:val="18"/>
              </w:rPr>
              <w:t>14</w:t>
            </w:r>
          </w:p>
        </w:tc>
        <w:tc>
          <w:tcPr>
            <w:tcW w:w="5880" w:type="dxa"/>
            <w:vAlign w:val="center"/>
          </w:tcPr>
          <w:p w14:paraId="018AD52E" w14:textId="77777777" w:rsidR="00BE0994" w:rsidRPr="00C23434" w:rsidRDefault="00BE0994" w:rsidP="00727326">
            <w:pPr>
              <w:adjustRightInd w:val="0"/>
              <w:snapToGrid w:val="0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C23434">
              <w:rPr>
                <w:rFonts w:asciiTheme="minorHAnsi" w:eastAsiaTheme="minorHAnsi" w:hAnsiTheme="minorHAnsi" w:hint="eastAsia"/>
                <w:sz w:val="18"/>
                <w:szCs w:val="18"/>
              </w:rPr>
              <w:t>최초 작성</w:t>
            </w:r>
          </w:p>
        </w:tc>
        <w:tc>
          <w:tcPr>
            <w:tcW w:w="2055" w:type="dxa"/>
            <w:vAlign w:val="center"/>
          </w:tcPr>
          <w:p w14:paraId="462107B9" w14:textId="40C60767" w:rsidR="00BE0994" w:rsidRPr="00C23434" w:rsidRDefault="00AD1150" w:rsidP="00727326">
            <w:pPr>
              <w:adjustRightInd w:val="0"/>
              <w:snapToGrid w:val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설준영</w:t>
            </w:r>
          </w:p>
        </w:tc>
      </w:tr>
      <w:tr w:rsidR="00BE0994" w:rsidRPr="00AD5B90" w14:paraId="659C8950" w14:textId="77777777" w:rsidTr="005D4855">
        <w:trPr>
          <w:trHeight w:val="465"/>
        </w:trPr>
        <w:tc>
          <w:tcPr>
            <w:tcW w:w="1908" w:type="dxa"/>
            <w:vAlign w:val="center"/>
          </w:tcPr>
          <w:p w14:paraId="29DCEDD1" w14:textId="37639754" w:rsidR="00BE0994" w:rsidRPr="00C23434" w:rsidRDefault="006134E3" w:rsidP="00727326">
            <w:pPr>
              <w:adjustRightInd w:val="0"/>
              <w:snapToGrid w:val="0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2</w:t>
            </w:r>
            <w:r>
              <w:rPr>
                <w:rFonts w:asciiTheme="minorHAnsi" w:eastAsiaTheme="minorHAnsi" w:hAnsiTheme="minorHAnsi"/>
                <w:sz w:val="18"/>
                <w:szCs w:val="18"/>
              </w:rPr>
              <w:t>022-01-19</w:t>
            </w:r>
          </w:p>
        </w:tc>
        <w:tc>
          <w:tcPr>
            <w:tcW w:w="5880" w:type="dxa"/>
            <w:vAlign w:val="center"/>
          </w:tcPr>
          <w:p w14:paraId="1B9C2D17" w14:textId="06D54ED5" w:rsidR="00812DF7" w:rsidRPr="00C23434" w:rsidRDefault="006134E3" w:rsidP="00727326">
            <w:pPr>
              <w:adjustRightInd w:val="0"/>
              <w:snapToGrid w:val="0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6134E3">
              <w:rPr>
                <w:rFonts w:asciiTheme="minorHAnsi" w:eastAsiaTheme="minorHAnsi" w:hAnsiTheme="minorHAnsi" w:hint="eastAsia"/>
                <w:sz w:val="18"/>
                <w:szCs w:val="18"/>
              </w:rPr>
              <w:t>수집 관련 Python CODE 수정 방법 및 예시</w:t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내용 추가</w:t>
            </w:r>
          </w:p>
        </w:tc>
        <w:tc>
          <w:tcPr>
            <w:tcW w:w="2055" w:type="dxa"/>
            <w:vAlign w:val="center"/>
          </w:tcPr>
          <w:p w14:paraId="517A8DBE" w14:textId="0D9BE21F" w:rsidR="00BE0994" w:rsidRPr="00C23434" w:rsidRDefault="006134E3" w:rsidP="00727326">
            <w:pPr>
              <w:adjustRightInd w:val="0"/>
              <w:snapToGrid w:val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설준영</w:t>
            </w:r>
          </w:p>
        </w:tc>
      </w:tr>
      <w:tr w:rsidR="00BE0994" w:rsidRPr="00AD5B90" w14:paraId="522BCE94" w14:textId="77777777" w:rsidTr="005D4855">
        <w:trPr>
          <w:trHeight w:val="465"/>
        </w:trPr>
        <w:tc>
          <w:tcPr>
            <w:tcW w:w="1908" w:type="dxa"/>
            <w:vAlign w:val="center"/>
          </w:tcPr>
          <w:p w14:paraId="414CB35B" w14:textId="77777777" w:rsidR="00BE0994" w:rsidRPr="00C23434" w:rsidRDefault="00BE0994" w:rsidP="00727326">
            <w:pPr>
              <w:adjustRightInd w:val="0"/>
              <w:snapToGrid w:val="0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5880" w:type="dxa"/>
            <w:vAlign w:val="center"/>
          </w:tcPr>
          <w:p w14:paraId="3689761D" w14:textId="77777777" w:rsidR="00F21A83" w:rsidRPr="00C23434" w:rsidRDefault="00F21A83" w:rsidP="00727326">
            <w:pPr>
              <w:adjustRightInd w:val="0"/>
              <w:snapToGrid w:val="0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5284F806" w14:textId="77777777" w:rsidR="00BE0994" w:rsidRPr="00C23434" w:rsidRDefault="00BE0994" w:rsidP="00727326">
            <w:pPr>
              <w:adjustRightInd w:val="0"/>
              <w:snapToGrid w:val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F21A83" w:rsidRPr="00AD5B90" w14:paraId="12028D29" w14:textId="77777777" w:rsidTr="005D4855">
        <w:trPr>
          <w:trHeight w:val="465"/>
        </w:trPr>
        <w:tc>
          <w:tcPr>
            <w:tcW w:w="1908" w:type="dxa"/>
            <w:vAlign w:val="center"/>
          </w:tcPr>
          <w:p w14:paraId="75A0D9C8" w14:textId="77777777" w:rsidR="00F21A83" w:rsidRPr="00C23434" w:rsidRDefault="00F21A83" w:rsidP="00727326">
            <w:pPr>
              <w:adjustRightInd w:val="0"/>
              <w:snapToGrid w:val="0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5880" w:type="dxa"/>
            <w:vAlign w:val="center"/>
          </w:tcPr>
          <w:p w14:paraId="36CFBB94" w14:textId="77777777" w:rsidR="00F21A83" w:rsidRPr="00C23434" w:rsidRDefault="00F21A83" w:rsidP="00727326">
            <w:pPr>
              <w:adjustRightInd w:val="0"/>
              <w:snapToGrid w:val="0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5A5BE239" w14:textId="77777777" w:rsidR="00F21A83" w:rsidRPr="00C23434" w:rsidRDefault="00F21A83" w:rsidP="00727326">
            <w:pPr>
              <w:adjustRightInd w:val="0"/>
              <w:snapToGrid w:val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F21A83" w:rsidRPr="00AD5B90" w14:paraId="194C0007" w14:textId="77777777" w:rsidTr="005D4855">
        <w:trPr>
          <w:trHeight w:val="465"/>
        </w:trPr>
        <w:tc>
          <w:tcPr>
            <w:tcW w:w="1908" w:type="dxa"/>
            <w:vAlign w:val="center"/>
          </w:tcPr>
          <w:p w14:paraId="06EE1951" w14:textId="77777777" w:rsidR="00F21A83" w:rsidRPr="00C23434" w:rsidRDefault="00F21A83" w:rsidP="00727326">
            <w:pPr>
              <w:adjustRightInd w:val="0"/>
              <w:snapToGrid w:val="0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5880" w:type="dxa"/>
            <w:vAlign w:val="center"/>
          </w:tcPr>
          <w:p w14:paraId="774DED79" w14:textId="77777777" w:rsidR="00F21A83" w:rsidRPr="00C23434" w:rsidRDefault="00F21A83" w:rsidP="00727326">
            <w:pPr>
              <w:adjustRightInd w:val="0"/>
              <w:snapToGrid w:val="0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039C2BE1" w14:textId="77777777" w:rsidR="00F21A83" w:rsidRPr="00C23434" w:rsidRDefault="00F21A83" w:rsidP="00727326">
            <w:pPr>
              <w:adjustRightInd w:val="0"/>
              <w:snapToGrid w:val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F21A83" w:rsidRPr="00AD5B90" w14:paraId="64725C6A" w14:textId="77777777" w:rsidTr="005D4855">
        <w:trPr>
          <w:trHeight w:val="465"/>
        </w:trPr>
        <w:tc>
          <w:tcPr>
            <w:tcW w:w="1908" w:type="dxa"/>
            <w:vAlign w:val="center"/>
          </w:tcPr>
          <w:p w14:paraId="13A9C33E" w14:textId="77777777" w:rsidR="00F21A83" w:rsidRPr="00C23434" w:rsidRDefault="00F21A83" w:rsidP="00727326">
            <w:pPr>
              <w:adjustRightInd w:val="0"/>
              <w:snapToGrid w:val="0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5880" w:type="dxa"/>
            <w:vAlign w:val="center"/>
          </w:tcPr>
          <w:p w14:paraId="72B3EBED" w14:textId="77777777" w:rsidR="00724736" w:rsidRPr="00C23434" w:rsidRDefault="00724736" w:rsidP="00727326">
            <w:pPr>
              <w:adjustRightInd w:val="0"/>
              <w:snapToGrid w:val="0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7B6ECB18" w14:textId="77777777" w:rsidR="00F21A83" w:rsidRPr="00C23434" w:rsidRDefault="00F21A83" w:rsidP="00727326">
            <w:pPr>
              <w:adjustRightInd w:val="0"/>
              <w:snapToGrid w:val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F21A83" w:rsidRPr="00AD5B90" w14:paraId="478CD4B6" w14:textId="77777777" w:rsidTr="005D4855">
        <w:trPr>
          <w:trHeight w:val="465"/>
        </w:trPr>
        <w:tc>
          <w:tcPr>
            <w:tcW w:w="1908" w:type="dxa"/>
            <w:vAlign w:val="center"/>
          </w:tcPr>
          <w:p w14:paraId="125042BA" w14:textId="77777777" w:rsidR="00F21A83" w:rsidRPr="00C23434" w:rsidRDefault="00F21A83" w:rsidP="00727326">
            <w:pPr>
              <w:adjustRightInd w:val="0"/>
              <w:snapToGrid w:val="0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5880" w:type="dxa"/>
            <w:vAlign w:val="center"/>
          </w:tcPr>
          <w:p w14:paraId="2C1C827C" w14:textId="77777777" w:rsidR="00724736" w:rsidRPr="00C23434" w:rsidRDefault="00724736" w:rsidP="00727326">
            <w:pPr>
              <w:adjustRightInd w:val="0"/>
              <w:snapToGrid w:val="0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5CC68944" w14:textId="77777777" w:rsidR="00F21A83" w:rsidRPr="00C23434" w:rsidRDefault="00F21A83" w:rsidP="00727326">
            <w:pPr>
              <w:adjustRightInd w:val="0"/>
              <w:snapToGrid w:val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F21A83" w:rsidRPr="00AD5B90" w14:paraId="3A04C41B" w14:textId="77777777" w:rsidTr="005D4855">
        <w:trPr>
          <w:trHeight w:val="465"/>
        </w:trPr>
        <w:tc>
          <w:tcPr>
            <w:tcW w:w="1908" w:type="dxa"/>
            <w:vAlign w:val="center"/>
          </w:tcPr>
          <w:p w14:paraId="00C93040" w14:textId="77777777" w:rsidR="00F21A83" w:rsidRPr="00C23434" w:rsidRDefault="00F21A83" w:rsidP="00727326">
            <w:pPr>
              <w:adjustRightInd w:val="0"/>
              <w:snapToGrid w:val="0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5880" w:type="dxa"/>
            <w:vAlign w:val="center"/>
          </w:tcPr>
          <w:p w14:paraId="414CAA77" w14:textId="77777777" w:rsidR="00F82A1F" w:rsidRPr="00C23434" w:rsidRDefault="00F82A1F" w:rsidP="00727326">
            <w:pPr>
              <w:adjustRightInd w:val="0"/>
              <w:snapToGrid w:val="0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35347F4F" w14:textId="77777777" w:rsidR="00F21A83" w:rsidRPr="00C23434" w:rsidRDefault="00F21A83" w:rsidP="00727326">
            <w:pPr>
              <w:adjustRightInd w:val="0"/>
              <w:snapToGrid w:val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F21A83" w:rsidRPr="00AD5B90" w14:paraId="40343A59" w14:textId="77777777" w:rsidTr="005D4855">
        <w:trPr>
          <w:trHeight w:val="465"/>
        </w:trPr>
        <w:tc>
          <w:tcPr>
            <w:tcW w:w="1908" w:type="dxa"/>
            <w:vAlign w:val="center"/>
          </w:tcPr>
          <w:p w14:paraId="63E40172" w14:textId="77777777" w:rsidR="00F21A83" w:rsidRPr="00C23434" w:rsidRDefault="00F21A83" w:rsidP="00727326">
            <w:pPr>
              <w:adjustRightInd w:val="0"/>
              <w:snapToGrid w:val="0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5880" w:type="dxa"/>
            <w:vAlign w:val="center"/>
          </w:tcPr>
          <w:p w14:paraId="3D1850C0" w14:textId="77777777" w:rsidR="00F21A83" w:rsidRPr="00C23434" w:rsidRDefault="00F21A83" w:rsidP="00727326">
            <w:pPr>
              <w:adjustRightInd w:val="0"/>
              <w:snapToGrid w:val="0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68DEA386" w14:textId="77777777" w:rsidR="00F21A83" w:rsidRPr="00C23434" w:rsidRDefault="00F21A83" w:rsidP="00727326">
            <w:pPr>
              <w:adjustRightInd w:val="0"/>
              <w:snapToGrid w:val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F21A83" w:rsidRPr="00AD5B90" w14:paraId="23C953DD" w14:textId="77777777" w:rsidTr="005D4855">
        <w:trPr>
          <w:trHeight w:val="465"/>
        </w:trPr>
        <w:tc>
          <w:tcPr>
            <w:tcW w:w="1908" w:type="dxa"/>
            <w:vAlign w:val="center"/>
          </w:tcPr>
          <w:p w14:paraId="2EAF4D09" w14:textId="77777777" w:rsidR="00F21A83" w:rsidRPr="00C23434" w:rsidRDefault="00F21A83" w:rsidP="00727326">
            <w:pPr>
              <w:adjustRightInd w:val="0"/>
              <w:snapToGrid w:val="0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5880" w:type="dxa"/>
            <w:vAlign w:val="center"/>
          </w:tcPr>
          <w:p w14:paraId="162B30E8" w14:textId="77777777" w:rsidR="00F21A83" w:rsidRPr="00C23434" w:rsidRDefault="00F21A83" w:rsidP="00727326">
            <w:pPr>
              <w:adjustRightInd w:val="0"/>
              <w:snapToGrid w:val="0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11FFF792" w14:textId="77777777" w:rsidR="00F21A83" w:rsidRPr="00C23434" w:rsidRDefault="00F21A83" w:rsidP="00727326">
            <w:pPr>
              <w:adjustRightInd w:val="0"/>
              <w:snapToGrid w:val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F21A83" w:rsidRPr="00AD5B90" w14:paraId="69A000CF" w14:textId="77777777" w:rsidTr="005D4855">
        <w:trPr>
          <w:trHeight w:val="465"/>
        </w:trPr>
        <w:tc>
          <w:tcPr>
            <w:tcW w:w="1908" w:type="dxa"/>
            <w:vAlign w:val="center"/>
          </w:tcPr>
          <w:p w14:paraId="7DA3051F" w14:textId="77777777" w:rsidR="00F21A83" w:rsidRPr="00C23434" w:rsidRDefault="00F21A83" w:rsidP="00727326">
            <w:pPr>
              <w:adjustRightInd w:val="0"/>
              <w:snapToGrid w:val="0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5880" w:type="dxa"/>
            <w:vAlign w:val="center"/>
          </w:tcPr>
          <w:p w14:paraId="72086D2C" w14:textId="77777777" w:rsidR="00F21A83" w:rsidRPr="00C23434" w:rsidRDefault="00F21A83" w:rsidP="00727326">
            <w:pPr>
              <w:adjustRightInd w:val="0"/>
              <w:snapToGrid w:val="0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48511503" w14:textId="77777777" w:rsidR="00F21A83" w:rsidRPr="00C23434" w:rsidRDefault="00F21A83" w:rsidP="00727326">
            <w:pPr>
              <w:adjustRightInd w:val="0"/>
              <w:snapToGrid w:val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F21A83" w:rsidRPr="00AD5B90" w14:paraId="3FB450FD" w14:textId="77777777" w:rsidTr="005D4855">
        <w:trPr>
          <w:trHeight w:val="465"/>
        </w:trPr>
        <w:tc>
          <w:tcPr>
            <w:tcW w:w="1908" w:type="dxa"/>
            <w:vAlign w:val="center"/>
          </w:tcPr>
          <w:p w14:paraId="3A4BF48B" w14:textId="77777777" w:rsidR="00F21A83" w:rsidRPr="00C23434" w:rsidRDefault="00F21A83" w:rsidP="00727326">
            <w:pPr>
              <w:adjustRightInd w:val="0"/>
              <w:snapToGrid w:val="0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5880" w:type="dxa"/>
            <w:vAlign w:val="center"/>
          </w:tcPr>
          <w:p w14:paraId="0EF14F31" w14:textId="77777777" w:rsidR="00F21A83" w:rsidRPr="00C23434" w:rsidRDefault="00F21A83" w:rsidP="00727326">
            <w:pPr>
              <w:adjustRightInd w:val="0"/>
              <w:snapToGrid w:val="0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5A77C458" w14:textId="77777777" w:rsidR="00F21A83" w:rsidRPr="00C23434" w:rsidRDefault="00F21A83" w:rsidP="00727326">
            <w:pPr>
              <w:adjustRightInd w:val="0"/>
              <w:snapToGrid w:val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F21A83" w:rsidRPr="00AD5B90" w14:paraId="51906C28" w14:textId="77777777" w:rsidTr="005D4855">
        <w:trPr>
          <w:trHeight w:val="496"/>
        </w:trPr>
        <w:tc>
          <w:tcPr>
            <w:tcW w:w="1908" w:type="dxa"/>
            <w:vAlign w:val="center"/>
          </w:tcPr>
          <w:p w14:paraId="0393DEC5" w14:textId="77777777" w:rsidR="00F21A83" w:rsidRPr="00C23434" w:rsidRDefault="00F21A83" w:rsidP="00727326">
            <w:pPr>
              <w:adjustRightInd w:val="0"/>
              <w:snapToGrid w:val="0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5880" w:type="dxa"/>
            <w:vAlign w:val="center"/>
          </w:tcPr>
          <w:p w14:paraId="5AD5CB69" w14:textId="77777777" w:rsidR="00F21A83" w:rsidRPr="00C23434" w:rsidRDefault="00F21A83" w:rsidP="00727326">
            <w:pPr>
              <w:adjustRightInd w:val="0"/>
              <w:snapToGrid w:val="0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56E95C8D" w14:textId="77777777" w:rsidR="00F21A83" w:rsidRPr="00C23434" w:rsidRDefault="00F21A83" w:rsidP="00727326">
            <w:pPr>
              <w:adjustRightInd w:val="0"/>
              <w:snapToGrid w:val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5D4855" w:rsidRPr="00AD5B90" w14:paraId="7D6917D9" w14:textId="77777777" w:rsidTr="005D4855">
        <w:trPr>
          <w:trHeight w:val="465"/>
        </w:trPr>
        <w:tc>
          <w:tcPr>
            <w:tcW w:w="1908" w:type="dxa"/>
            <w:vAlign w:val="center"/>
          </w:tcPr>
          <w:p w14:paraId="2C9219B1" w14:textId="77777777" w:rsidR="005D4855" w:rsidRPr="00C23434" w:rsidRDefault="005D4855" w:rsidP="00727326">
            <w:pPr>
              <w:adjustRightInd w:val="0"/>
              <w:snapToGrid w:val="0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5880" w:type="dxa"/>
            <w:vAlign w:val="center"/>
          </w:tcPr>
          <w:p w14:paraId="7BF06900" w14:textId="77777777" w:rsidR="005D4855" w:rsidRPr="00C23434" w:rsidRDefault="005D4855" w:rsidP="00727326">
            <w:pPr>
              <w:adjustRightInd w:val="0"/>
              <w:snapToGrid w:val="0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50F90CB3" w14:textId="77777777" w:rsidR="005D4855" w:rsidRPr="00C23434" w:rsidRDefault="005D4855" w:rsidP="00727326">
            <w:pPr>
              <w:adjustRightInd w:val="0"/>
              <w:snapToGrid w:val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5D4855" w:rsidRPr="00AD5B90" w14:paraId="2A9AF3AC" w14:textId="77777777" w:rsidTr="005D4855">
        <w:trPr>
          <w:trHeight w:val="465"/>
        </w:trPr>
        <w:tc>
          <w:tcPr>
            <w:tcW w:w="1908" w:type="dxa"/>
            <w:vAlign w:val="center"/>
          </w:tcPr>
          <w:p w14:paraId="43C4E475" w14:textId="77777777" w:rsidR="005D4855" w:rsidRPr="00C23434" w:rsidRDefault="005D4855" w:rsidP="00727326">
            <w:pPr>
              <w:adjustRightInd w:val="0"/>
              <w:snapToGrid w:val="0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5880" w:type="dxa"/>
            <w:vAlign w:val="center"/>
          </w:tcPr>
          <w:p w14:paraId="737D2375" w14:textId="77777777" w:rsidR="005D4855" w:rsidRPr="00C23434" w:rsidRDefault="005D4855" w:rsidP="00727326">
            <w:pPr>
              <w:adjustRightInd w:val="0"/>
              <w:snapToGrid w:val="0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22C6403C" w14:textId="77777777" w:rsidR="005D4855" w:rsidRPr="00C23434" w:rsidRDefault="005D4855" w:rsidP="00727326">
            <w:pPr>
              <w:adjustRightInd w:val="0"/>
              <w:snapToGrid w:val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5D4855" w:rsidRPr="00AD5B90" w14:paraId="6FC15EA7" w14:textId="77777777" w:rsidTr="005D4855">
        <w:trPr>
          <w:trHeight w:val="527"/>
        </w:trPr>
        <w:tc>
          <w:tcPr>
            <w:tcW w:w="1908" w:type="dxa"/>
            <w:vAlign w:val="center"/>
          </w:tcPr>
          <w:p w14:paraId="1582D7F7" w14:textId="77777777" w:rsidR="005D4855" w:rsidRPr="00C23434" w:rsidRDefault="005D4855" w:rsidP="00727326">
            <w:pPr>
              <w:adjustRightInd w:val="0"/>
              <w:snapToGrid w:val="0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5880" w:type="dxa"/>
            <w:vAlign w:val="center"/>
          </w:tcPr>
          <w:p w14:paraId="57A3E756" w14:textId="77777777" w:rsidR="005D4855" w:rsidRPr="00C23434" w:rsidRDefault="005D4855" w:rsidP="00727326">
            <w:pPr>
              <w:adjustRightInd w:val="0"/>
              <w:snapToGrid w:val="0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45EEA875" w14:textId="77777777" w:rsidR="005D4855" w:rsidRPr="00C23434" w:rsidRDefault="005D4855" w:rsidP="00727326">
            <w:pPr>
              <w:adjustRightInd w:val="0"/>
              <w:snapToGrid w:val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5D4855" w:rsidRPr="00AD5B90" w14:paraId="388F1EC3" w14:textId="77777777" w:rsidTr="005D4855">
        <w:trPr>
          <w:trHeight w:val="527"/>
        </w:trPr>
        <w:tc>
          <w:tcPr>
            <w:tcW w:w="1908" w:type="dxa"/>
            <w:vAlign w:val="center"/>
          </w:tcPr>
          <w:p w14:paraId="685917D0" w14:textId="77777777" w:rsidR="005D4855" w:rsidRPr="00C23434" w:rsidRDefault="005D4855" w:rsidP="00727326">
            <w:pPr>
              <w:adjustRightInd w:val="0"/>
              <w:snapToGrid w:val="0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5880" w:type="dxa"/>
            <w:vAlign w:val="center"/>
          </w:tcPr>
          <w:p w14:paraId="3CF37D2D" w14:textId="77777777" w:rsidR="005D4855" w:rsidRPr="00C23434" w:rsidRDefault="005D4855" w:rsidP="00727326">
            <w:pPr>
              <w:adjustRightInd w:val="0"/>
              <w:snapToGrid w:val="0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6415EF6D" w14:textId="77777777" w:rsidR="005D4855" w:rsidRPr="00C23434" w:rsidRDefault="005D4855" w:rsidP="00727326">
            <w:pPr>
              <w:adjustRightInd w:val="0"/>
              <w:snapToGrid w:val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5D4855" w:rsidRPr="00AD5B90" w14:paraId="268E5D9E" w14:textId="77777777" w:rsidTr="005D4855">
        <w:trPr>
          <w:trHeight w:val="527"/>
        </w:trPr>
        <w:tc>
          <w:tcPr>
            <w:tcW w:w="1908" w:type="dxa"/>
            <w:vAlign w:val="center"/>
          </w:tcPr>
          <w:p w14:paraId="659BE379" w14:textId="77777777" w:rsidR="005D4855" w:rsidRPr="00C23434" w:rsidRDefault="005D4855" w:rsidP="00727326">
            <w:pPr>
              <w:adjustRightInd w:val="0"/>
              <w:snapToGrid w:val="0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5880" w:type="dxa"/>
            <w:vAlign w:val="center"/>
          </w:tcPr>
          <w:p w14:paraId="2872817C" w14:textId="77777777" w:rsidR="005D4855" w:rsidRPr="00C23434" w:rsidRDefault="005D4855" w:rsidP="00727326">
            <w:pPr>
              <w:adjustRightInd w:val="0"/>
              <w:snapToGrid w:val="0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4BDE346F" w14:textId="77777777" w:rsidR="005D4855" w:rsidRPr="00C23434" w:rsidRDefault="005D4855" w:rsidP="00727326">
            <w:pPr>
              <w:adjustRightInd w:val="0"/>
              <w:snapToGrid w:val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5D4855" w:rsidRPr="00AD5B90" w14:paraId="0C251C72" w14:textId="77777777" w:rsidTr="005D4855">
        <w:trPr>
          <w:trHeight w:val="527"/>
        </w:trPr>
        <w:tc>
          <w:tcPr>
            <w:tcW w:w="1908" w:type="dxa"/>
            <w:vAlign w:val="center"/>
          </w:tcPr>
          <w:p w14:paraId="3EAA4154" w14:textId="77777777" w:rsidR="005D4855" w:rsidRPr="00C23434" w:rsidRDefault="005D4855" w:rsidP="00727326">
            <w:pPr>
              <w:adjustRightInd w:val="0"/>
              <w:snapToGrid w:val="0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5880" w:type="dxa"/>
            <w:vAlign w:val="center"/>
          </w:tcPr>
          <w:p w14:paraId="2498FF92" w14:textId="77777777" w:rsidR="005D4855" w:rsidRPr="00C23434" w:rsidRDefault="005D4855" w:rsidP="00727326">
            <w:pPr>
              <w:adjustRightInd w:val="0"/>
              <w:snapToGrid w:val="0"/>
              <w:jc w:val="both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2055" w:type="dxa"/>
            <w:vAlign w:val="center"/>
          </w:tcPr>
          <w:p w14:paraId="1C914587" w14:textId="77777777" w:rsidR="005D4855" w:rsidRPr="00C23434" w:rsidRDefault="005D4855" w:rsidP="00727326">
            <w:pPr>
              <w:adjustRightInd w:val="0"/>
              <w:snapToGrid w:val="0"/>
              <w:jc w:val="center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</w:tbl>
    <w:p w14:paraId="06C0F113" w14:textId="77777777" w:rsidR="00C11B89" w:rsidRDefault="002F0350" w:rsidP="00727326">
      <w:pPr>
        <w:pStyle w:val="11"/>
        <w:rPr>
          <w:rFonts w:asciiTheme="minorHAnsi" w:eastAsiaTheme="minorHAnsi" w:hAnsiTheme="minorHAnsi"/>
          <w:sz w:val="48"/>
          <w:szCs w:val="48"/>
        </w:rPr>
      </w:pPr>
      <w:r w:rsidRPr="000B2242">
        <w:br w:type="page"/>
      </w:r>
      <w:r w:rsidRPr="00B37274">
        <w:rPr>
          <w:rFonts w:asciiTheme="minorHAnsi" w:eastAsiaTheme="minorHAnsi" w:hAnsiTheme="minorHAnsi" w:hint="eastAsia"/>
          <w:sz w:val="48"/>
          <w:szCs w:val="48"/>
        </w:rPr>
        <w:lastRenderedPageBreak/>
        <w:t>목</w:t>
      </w:r>
      <w:r w:rsidRPr="00B37274">
        <w:rPr>
          <w:rFonts w:asciiTheme="minorHAnsi" w:eastAsiaTheme="minorHAnsi" w:hAnsiTheme="minorHAnsi"/>
          <w:sz w:val="48"/>
          <w:szCs w:val="48"/>
        </w:rPr>
        <w:t xml:space="preserve"> </w:t>
      </w:r>
      <w:r w:rsidRPr="00B37274">
        <w:rPr>
          <w:rFonts w:asciiTheme="minorHAnsi" w:eastAsiaTheme="minorHAnsi" w:hAnsiTheme="minorHAnsi" w:hint="eastAsia"/>
          <w:sz w:val="48"/>
          <w:szCs w:val="48"/>
        </w:rPr>
        <w:t>차</w:t>
      </w:r>
      <w:bookmarkStart w:id="0" w:name="_Toc238986110"/>
    </w:p>
    <w:p w14:paraId="26AAAE07" w14:textId="0E750D71" w:rsidR="008A486B" w:rsidRDefault="005675FF">
      <w:pPr>
        <w:pStyle w:val="11"/>
        <w:rPr>
          <w:rFonts w:asciiTheme="minorHAnsi" w:hAnsiTheme="minorHAnsi" w:cstheme="minorBidi"/>
          <w:b w:val="0"/>
          <w:caps w:val="0"/>
          <w:noProof/>
          <w:szCs w:val="22"/>
        </w:rPr>
      </w:pPr>
      <w:r>
        <w:fldChar w:fldCharType="begin"/>
      </w:r>
      <w:r w:rsidR="00502B66">
        <w:instrText xml:space="preserve"> TOC \o "1-3" \h \z \u </w:instrText>
      </w:r>
      <w:r>
        <w:fldChar w:fldCharType="separate"/>
      </w:r>
      <w:hyperlink w:anchor="_Toc93509014" w:history="1">
        <w:r w:rsidR="008A486B" w:rsidRPr="00480B4B">
          <w:rPr>
            <w:rStyle w:val="ab"/>
            <w:noProof/>
          </w:rPr>
          <w:t xml:space="preserve">1. </w:t>
        </w:r>
        <w:r w:rsidR="008A486B" w:rsidRPr="00480B4B">
          <w:rPr>
            <w:rStyle w:val="ab"/>
            <w:noProof/>
          </w:rPr>
          <w:t>개요</w:t>
        </w:r>
        <w:r w:rsidR="008A486B">
          <w:rPr>
            <w:noProof/>
            <w:webHidden/>
          </w:rPr>
          <w:tab/>
        </w:r>
        <w:r w:rsidR="008A486B">
          <w:rPr>
            <w:noProof/>
            <w:webHidden/>
          </w:rPr>
          <w:fldChar w:fldCharType="begin"/>
        </w:r>
        <w:r w:rsidR="008A486B">
          <w:rPr>
            <w:noProof/>
            <w:webHidden/>
          </w:rPr>
          <w:instrText xml:space="preserve"> PAGEREF _Toc93509014 \h </w:instrText>
        </w:r>
        <w:r w:rsidR="008A486B">
          <w:rPr>
            <w:noProof/>
            <w:webHidden/>
          </w:rPr>
        </w:r>
        <w:r w:rsidR="008A486B">
          <w:rPr>
            <w:noProof/>
            <w:webHidden/>
          </w:rPr>
          <w:fldChar w:fldCharType="separate"/>
        </w:r>
        <w:r w:rsidR="008A486B">
          <w:rPr>
            <w:noProof/>
            <w:webHidden/>
          </w:rPr>
          <w:t>4</w:t>
        </w:r>
        <w:r w:rsidR="008A486B">
          <w:rPr>
            <w:noProof/>
            <w:webHidden/>
          </w:rPr>
          <w:fldChar w:fldCharType="end"/>
        </w:r>
      </w:hyperlink>
    </w:p>
    <w:p w14:paraId="7CE2F6FD" w14:textId="3D8B86D7" w:rsidR="008A486B" w:rsidRDefault="003C4A04">
      <w:pPr>
        <w:pStyle w:val="11"/>
        <w:rPr>
          <w:rFonts w:asciiTheme="minorHAnsi" w:hAnsiTheme="minorHAnsi" w:cstheme="minorBidi"/>
          <w:b w:val="0"/>
          <w:caps w:val="0"/>
          <w:noProof/>
          <w:szCs w:val="22"/>
        </w:rPr>
      </w:pPr>
      <w:hyperlink w:anchor="_Toc93509015" w:history="1">
        <w:r w:rsidR="008A486B" w:rsidRPr="00480B4B">
          <w:rPr>
            <w:rStyle w:val="ab"/>
            <w:noProof/>
          </w:rPr>
          <w:t xml:space="preserve">2. </w:t>
        </w:r>
        <w:r w:rsidR="008A486B" w:rsidRPr="00480B4B">
          <w:rPr>
            <w:rStyle w:val="ab"/>
            <w:noProof/>
          </w:rPr>
          <w:t>지식</w:t>
        </w:r>
        <w:r w:rsidR="008A486B" w:rsidRPr="00480B4B">
          <w:rPr>
            <w:rStyle w:val="ab"/>
            <w:noProof/>
          </w:rPr>
          <w:t xml:space="preserve"> </w:t>
        </w:r>
        <w:r w:rsidR="008A486B" w:rsidRPr="00480B4B">
          <w:rPr>
            <w:rStyle w:val="ab"/>
            <w:noProof/>
          </w:rPr>
          <w:t>공방</w:t>
        </w:r>
        <w:r w:rsidR="008A486B" w:rsidRPr="00480B4B">
          <w:rPr>
            <w:rStyle w:val="ab"/>
            <w:noProof/>
          </w:rPr>
          <w:t xml:space="preserve"> </w:t>
        </w:r>
        <w:r w:rsidR="008A486B" w:rsidRPr="00480B4B">
          <w:rPr>
            <w:rStyle w:val="ab"/>
            <w:noProof/>
          </w:rPr>
          <w:t>수집</w:t>
        </w:r>
        <w:r w:rsidR="008A486B" w:rsidRPr="00480B4B">
          <w:rPr>
            <w:rStyle w:val="ab"/>
            <w:noProof/>
          </w:rPr>
          <w:t xml:space="preserve"> </w:t>
        </w:r>
        <w:r w:rsidR="008A486B" w:rsidRPr="00480B4B">
          <w:rPr>
            <w:rStyle w:val="ab"/>
            <w:noProof/>
          </w:rPr>
          <w:t>툴</w:t>
        </w:r>
        <w:r w:rsidR="008A486B">
          <w:rPr>
            <w:noProof/>
            <w:webHidden/>
          </w:rPr>
          <w:tab/>
        </w:r>
        <w:r w:rsidR="008A486B">
          <w:rPr>
            <w:noProof/>
            <w:webHidden/>
          </w:rPr>
          <w:fldChar w:fldCharType="begin"/>
        </w:r>
        <w:r w:rsidR="008A486B">
          <w:rPr>
            <w:noProof/>
            <w:webHidden/>
          </w:rPr>
          <w:instrText xml:space="preserve"> PAGEREF _Toc93509015 \h </w:instrText>
        </w:r>
        <w:r w:rsidR="008A486B">
          <w:rPr>
            <w:noProof/>
            <w:webHidden/>
          </w:rPr>
        </w:r>
        <w:r w:rsidR="008A486B">
          <w:rPr>
            <w:noProof/>
            <w:webHidden/>
          </w:rPr>
          <w:fldChar w:fldCharType="separate"/>
        </w:r>
        <w:r w:rsidR="008A486B">
          <w:rPr>
            <w:noProof/>
            <w:webHidden/>
          </w:rPr>
          <w:t>4</w:t>
        </w:r>
        <w:r w:rsidR="008A486B">
          <w:rPr>
            <w:noProof/>
            <w:webHidden/>
          </w:rPr>
          <w:fldChar w:fldCharType="end"/>
        </w:r>
      </w:hyperlink>
    </w:p>
    <w:p w14:paraId="2A2A4DCF" w14:textId="502C10D2" w:rsidR="008A486B" w:rsidRDefault="003C4A04">
      <w:pPr>
        <w:pStyle w:val="21"/>
        <w:rPr>
          <w:rFonts w:asciiTheme="minorHAnsi" w:hAnsiTheme="minorHAnsi" w:cstheme="minorBidi"/>
          <w:smallCaps w:val="0"/>
          <w:noProof/>
          <w:szCs w:val="22"/>
        </w:rPr>
      </w:pPr>
      <w:hyperlink w:anchor="_Toc93509016" w:history="1">
        <w:r w:rsidR="008A486B" w:rsidRPr="00480B4B">
          <w:rPr>
            <w:rStyle w:val="ab"/>
            <w:noProof/>
          </w:rPr>
          <w:t xml:space="preserve">2.1 </w:t>
        </w:r>
        <w:r w:rsidR="008A486B" w:rsidRPr="00480B4B">
          <w:rPr>
            <w:rStyle w:val="ab"/>
            <w:noProof/>
          </w:rPr>
          <w:t>수집</w:t>
        </w:r>
        <w:r w:rsidR="008A486B" w:rsidRPr="00480B4B">
          <w:rPr>
            <w:rStyle w:val="ab"/>
            <w:noProof/>
          </w:rPr>
          <w:t xml:space="preserve"> </w:t>
        </w:r>
        <w:r w:rsidR="008A486B" w:rsidRPr="00480B4B">
          <w:rPr>
            <w:rStyle w:val="ab"/>
            <w:noProof/>
          </w:rPr>
          <w:t>툴</w:t>
        </w:r>
        <w:r w:rsidR="008A486B" w:rsidRPr="00480B4B">
          <w:rPr>
            <w:rStyle w:val="ab"/>
            <w:noProof/>
          </w:rPr>
          <w:t xml:space="preserve"> </w:t>
        </w:r>
        <w:r w:rsidR="008A486B" w:rsidRPr="00480B4B">
          <w:rPr>
            <w:rStyle w:val="ab"/>
            <w:noProof/>
          </w:rPr>
          <w:t>위치</w:t>
        </w:r>
        <w:r w:rsidR="008A486B" w:rsidRPr="00480B4B">
          <w:rPr>
            <w:rStyle w:val="ab"/>
            <w:noProof/>
          </w:rPr>
          <w:t xml:space="preserve"> </w:t>
        </w:r>
        <w:r w:rsidR="008A486B" w:rsidRPr="00480B4B">
          <w:rPr>
            <w:rStyle w:val="ab"/>
            <w:noProof/>
          </w:rPr>
          <w:t>경로</w:t>
        </w:r>
        <w:r w:rsidR="008A486B">
          <w:rPr>
            <w:noProof/>
            <w:webHidden/>
          </w:rPr>
          <w:tab/>
        </w:r>
        <w:r w:rsidR="008A486B">
          <w:rPr>
            <w:noProof/>
            <w:webHidden/>
          </w:rPr>
          <w:fldChar w:fldCharType="begin"/>
        </w:r>
        <w:r w:rsidR="008A486B">
          <w:rPr>
            <w:noProof/>
            <w:webHidden/>
          </w:rPr>
          <w:instrText xml:space="preserve"> PAGEREF _Toc93509016 \h </w:instrText>
        </w:r>
        <w:r w:rsidR="008A486B">
          <w:rPr>
            <w:noProof/>
            <w:webHidden/>
          </w:rPr>
        </w:r>
        <w:r w:rsidR="008A486B">
          <w:rPr>
            <w:noProof/>
            <w:webHidden/>
          </w:rPr>
          <w:fldChar w:fldCharType="separate"/>
        </w:r>
        <w:r w:rsidR="008A486B">
          <w:rPr>
            <w:noProof/>
            <w:webHidden/>
          </w:rPr>
          <w:t>4</w:t>
        </w:r>
        <w:r w:rsidR="008A486B">
          <w:rPr>
            <w:noProof/>
            <w:webHidden/>
          </w:rPr>
          <w:fldChar w:fldCharType="end"/>
        </w:r>
      </w:hyperlink>
    </w:p>
    <w:p w14:paraId="33F7C874" w14:textId="1A7D8F8D" w:rsidR="008A486B" w:rsidRDefault="003C4A04">
      <w:pPr>
        <w:pStyle w:val="21"/>
        <w:rPr>
          <w:rFonts w:asciiTheme="minorHAnsi" w:hAnsiTheme="minorHAnsi" w:cstheme="minorBidi"/>
          <w:smallCaps w:val="0"/>
          <w:noProof/>
          <w:szCs w:val="22"/>
        </w:rPr>
      </w:pPr>
      <w:hyperlink w:anchor="_Toc93509017" w:history="1">
        <w:r w:rsidR="008A486B" w:rsidRPr="00480B4B">
          <w:rPr>
            <w:rStyle w:val="ab"/>
            <w:noProof/>
          </w:rPr>
          <w:t xml:space="preserve">2.2 </w:t>
        </w:r>
        <w:r w:rsidR="008A486B" w:rsidRPr="00480B4B">
          <w:rPr>
            <w:rStyle w:val="ab"/>
            <w:noProof/>
          </w:rPr>
          <w:t>내용</w:t>
        </w:r>
        <w:r w:rsidR="008A486B">
          <w:rPr>
            <w:noProof/>
            <w:webHidden/>
          </w:rPr>
          <w:tab/>
        </w:r>
        <w:r w:rsidR="008A486B">
          <w:rPr>
            <w:noProof/>
            <w:webHidden/>
          </w:rPr>
          <w:fldChar w:fldCharType="begin"/>
        </w:r>
        <w:r w:rsidR="008A486B">
          <w:rPr>
            <w:noProof/>
            <w:webHidden/>
          </w:rPr>
          <w:instrText xml:space="preserve"> PAGEREF _Toc93509017 \h </w:instrText>
        </w:r>
        <w:r w:rsidR="008A486B">
          <w:rPr>
            <w:noProof/>
            <w:webHidden/>
          </w:rPr>
        </w:r>
        <w:r w:rsidR="008A486B">
          <w:rPr>
            <w:noProof/>
            <w:webHidden/>
          </w:rPr>
          <w:fldChar w:fldCharType="separate"/>
        </w:r>
        <w:r w:rsidR="008A486B">
          <w:rPr>
            <w:noProof/>
            <w:webHidden/>
          </w:rPr>
          <w:t>5</w:t>
        </w:r>
        <w:r w:rsidR="008A486B">
          <w:rPr>
            <w:noProof/>
            <w:webHidden/>
          </w:rPr>
          <w:fldChar w:fldCharType="end"/>
        </w:r>
      </w:hyperlink>
    </w:p>
    <w:p w14:paraId="43D1E434" w14:textId="2A61521A" w:rsidR="008A486B" w:rsidRDefault="003C4A04">
      <w:pPr>
        <w:pStyle w:val="21"/>
        <w:rPr>
          <w:rFonts w:asciiTheme="minorHAnsi" w:hAnsiTheme="minorHAnsi" w:cstheme="minorBidi"/>
          <w:smallCaps w:val="0"/>
          <w:noProof/>
          <w:szCs w:val="22"/>
        </w:rPr>
      </w:pPr>
      <w:hyperlink w:anchor="_Toc93509018" w:history="1">
        <w:r w:rsidR="008A486B" w:rsidRPr="00480B4B">
          <w:rPr>
            <w:rStyle w:val="ab"/>
            <w:noProof/>
          </w:rPr>
          <w:t xml:space="preserve">2.3 </w:t>
        </w:r>
        <w:r w:rsidR="008A486B" w:rsidRPr="00480B4B">
          <w:rPr>
            <w:rStyle w:val="ab"/>
            <w:noProof/>
          </w:rPr>
          <w:t>유지</w:t>
        </w:r>
        <w:r w:rsidR="008A486B" w:rsidRPr="00480B4B">
          <w:rPr>
            <w:rStyle w:val="ab"/>
            <w:noProof/>
          </w:rPr>
          <w:t xml:space="preserve"> </w:t>
        </w:r>
        <w:r w:rsidR="008A486B" w:rsidRPr="00480B4B">
          <w:rPr>
            <w:rStyle w:val="ab"/>
            <w:noProof/>
          </w:rPr>
          <w:t>보수</w:t>
        </w:r>
        <w:r w:rsidR="008A486B" w:rsidRPr="00480B4B">
          <w:rPr>
            <w:rStyle w:val="ab"/>
            <w:noProof/>
          </w:rPr>
          <w:t xml:space="preserve"> </w:t>
        </w:r>
        <w:r w:rsidR="008A486B" w:rsidRPr="00480B4B">
          <w:rPr>
            <w:rStyle w:val="ab"/>
            <w:noProof/>
          </w:rPr>
          <w:t>관련</w:t>
        </w:r>
        <w:r w:rsidR="008A486B">
          <w:rPr>
            <w:noProof/>
            <w:webHidden/>
          </w:rPr>
          <w:tab/>
        </w:r>
        <w:r w:rsidR="008A486B">
          <w:rPr>
            <w:noProof/>
            <w:webHidden/>
          </w:rPr>
          <w:fldChar w:fldCharType="begin"/>
        </w:r>
        <w:r w:rsidR="008A486B">
          <w:rPr>
            <w:noProof/>
            <w:webHidden/>
          </w:rPr>
          <w:instrText xml:space="preserve"> PAGEREF _Toc93509018 \h </w:instrText>
        </w:r>
        <w:r w:rsidR="008A486B">
          <w:rPr>
            <w:noProof/>
            <w:webHidden/>
          </w:rPr>
        </w:r>
        <w:r w:rsidR="008A486B">
          <w:rPr>
            <w:noProof/>
            <w:webHidden/>
          </w:rPr>
          <w:fldChar w:fldCharType="separate"/>
        </w:r>
        <w:r w:rsidR="008A486B">
          <w:rPr>
            <w:noProof/>
            <w:webHidden/>
          </w:rPr>
          <w:t>5</w:t>
        </w:r>
        <w:r w:rsidR="008A486B">
          <w:rPr>
            <w:noProof/>
            <w:webHidden/>
          </w:rPr>
          <w:fldChar w:fldCharType="end"/>
        </w:r>
      </w:hyperlink>
    </w:p>
    <w:p w14:paraId="662C8577" w14:textId="06C6A9D3" w:rsidR="008A486B" w:rsidRDefault="003C4A04">
      <w:pPr>
        <w:pStyle w:val="11"/>
        <w:rPr>
          <w:rFonts w:asciiTheme="minorHAnsi" w:hAnsiTheme="minorHAnsi" w:cstheme="minorBidi"/>
          <w:b w:val="0"/>
          <w:caps w:val="0"/>
          <w:noProof/>
          <w:szCs w:val="22"/>
        </w:rPr>
      </w:pPr>
      <w:hyperlink w:anchor="_Toc93509019" w:history="1">
        <w:r w:rsidR="008A486B" w:rsidRPr="00480B4B">
          <w:rPr>
            <w:rStyle w:val="ab"/>
            <w:noProof/>
          </w:rPr>
          <w:t xml:space="preserve">3. </w:t>
        </w:r>
        <w:r w:rsidR="008A486B" w:rsidRPr="00480B4B">
          <w:rPr>
            <w:rStyle w:val="ab"/>
            <w:noProof/>
          </w:rPr>
          <w:t>구축</w:t>
        </w:r>
        <w:r w:rsidR="008A486B" w:rsidRPr="00480B4B">
          <w:rPr>
            <w:rStyle w:val="ab"/>
            <w:noProof/>
          </w:rPr>
          <w:t>1</w:t>
        </w:r>
        <w:r w:rsidR="008A486B" w:rsidRPr="00480B4B">
          <w:rPr>
            <w:rStyle w:val="ab"/>
            <w:noProof/>
          </w:rPr>
          <w:t>팀</w:t>
        </w:r>
        <w:r w:rsidR="008A486B" w:rsidRPr="00480B4B">
          <w:rPr>
            <w:rStyle w:val="ab"/>
            <w:noProof/>
          </w:rPr>
          <w:t xml:space="preserve"> </w:t>
        </w:r>
        <w:r w:rsidR="008A486B" w:rsidRPr="00480B4B">
          <w:rPr>
            <w:rStyle w:val="ab"/>
            <w:noProof/>
          </w:rPr>
          <w:t>관련</w:t>
        </w:r>
        <w:r w:rsidR="008A486B" w:rsidRPr="00480B4B">
          <w:rPr>
            <w:rStyle w:val="ab"/>
            <w:noProof/>
          </w:rPr>
          <w:t xml:space="preserve"> </w:t>
        </w:r>
        <w:r w:rsidR="008A486B" w:rsidRPr="00480B4B">
          <w:rPr>
            <w:rStyle w:val="ab"/>
            <w:noProof/>
          </w:rPr>
          <w:t>수집</w:t>
        </w:r>
        <w:r w:rsidR="008A486B" w:rsidRPr="00480B4B">
          <w:rPr>
            <w:rStyle w:val="ab"/>
            <w:noProof/>
          </w:rPr>
          <w:t xml:space="preserve"> </w:t>
        </w:r>
        <w:r w:rsidR="008A486B" w:rsidRPr="00480B4B">
          <w:rPr>
            <w:rStyle w:val="ab"/>
            <w:noProof/>
          </w:rPr>
          <w:t>툴</w:t>
        </w:r>
        <w:r w:rsidR="008A486B">
          <w:rPr>
            <w:noProof/>
            <w:webHidden/>
          </w:rPr>
          <w:tab/>
        </w:r>
        <w:r w:rsidR="008A486B">
          <w:rPr>
            <w:noProof/>
            <w:webHidden/>
          </w:rPr>
          <w:fldChar w:fldCharType="begin"/>
        </w:r>
        <w:r w:rsidR="008A486B">
          <w:rPr>
            <w:noProof/>
            <w:webHidden/>
          </w:rPr>
          <w:instrText xml:space="preserve"> PAGEREF _Toc93509019 \h </w:instrText>
        </w:r>
        <w:r w:rsidR="008A486B">
          <w:rPr>
            <w:noProof/>
            <w:webHidden/>
          </w:rPr>
        </w:r>
        <w:r w:rsidR="008A486B">
          <w:rPr>
            <w:noProof/>
            <w:webHidden/>
          </w:rPr>
          <w:fldChar w:fldCharType="separate"/>
        </w:r>
        <w:r w:rsidR="008A486B">
          <w:rPr>
            <w:noProof/>
            <w:webHidden/>
          </w:rPr>
          <w:t>5</w:t>
        </w:r>
        <w:r w:rsidR="008A486B">
          <w:rPr>
            <w:noProof/>
            <w:webHidden/>
          </w:rPr>
          <w:fldChar w:fldCharType="end"/>
        </w:r>
      </w:hyperlink>
    </w:p>
    <w:p w14:paraId="5509199E" w14:textId="23385534" w:rsidR="008A486B" w:rsidRDefault="003C4A04">
      <w:pPr>
        <w:pStyle w:val="21"/>
        <w:rPr>
          <w:rFonts w:asciiTheme="minorHAnsi" w:hAnsiTheme="minorHAnsi" w:cstheme="minorBidi"/>
          <w:smallCaps w:val="0"/>
          <w:noProof/>
          <w:szCs w:val="22"/>
        </w:rPr>
      </w:pPr>
      <w:hyperlink w:anchor="_Toc93509020" w:history="1">
        <w:r w:rsidR="008A486B" w:rsidRPr="00480B4B">
          <w:rPr>
            <w:rStyle w:val="ab"/>
            <w:noProof/>
          </w:rPr>
          <w:t xml:space="preserve">3.1 </w:t>
        </w:r>
        <w:r w:rsidR="008A486B" w:rsidRPr="00480B4B">
          <w:rPr>
            <w:rStyle w:val="ab"/>
            <w:noProof/>
          </w:rPr>
          <w:t>포털</w:t>
        </w:r>
        <w:r w:rsidR="008A486B" w:rsidRPr="00480B4B">
          <w:rPr>
            <w:rStyle w:val="ab"/>
            <w:noProof/>
          </w:rPr>
          <w:t xml:space="preserve"> </w:t>
        </w:r>
        <w:r w:rsidR="008A486B" w:rsidRPr="00480B4B">
          <w:rPr>
            <w:rStyle w:val="ab"/>
            <w:noProof/>
          </w:rPr>
          <w:t>수집</w:t>
        </w:r>
        <w:r w:rsidR="008A486B" w:rsidRPr="00480B4B">
          <w:rPr>
            <w:rStyle w:val="ab"/>
            <w:noProof/>
          </w:rPr>
          <w:t>(</w:t>
        </w:r>
        <w:r w:rsidR="008A486B" w:rsidRPr="00480B4B">
          <w:rPr>
            <w:rStyle w:val="ab"/>
            <w:noProof/>
          </w:rPr>
          <w:t>폴더명</w:t>
        </w:r>
        <w:r w:rsidR="008A486B" w:rsidRPr="00480B4B">
          <w:rPr>
            <w:rStyle w:val="ab"/>
            <w:noProof/>
          </w:rPr>
          <w:t>)</w:t>
        </w:r>
        <w:r w:rsidR="008A486B">
          <w:rPr>
            <w:noProof/>
            <w:webHidden/>
          </w:rPr>
          <w:tab/>
        </w:r>
        <w:r w:rsidR="008A486B">
          <w:rPr>
            <w:noProof/>
            <w:webHidden/>
          </w:rPr>
          <w:fldChar w:fldCharType="begin"/>
        </w:r>
        <w:r w:rsidR="008A486B">
          <w:rPr>
            <w:noProof/>
            <w:webHidden/>
          </w:rPr>
          <w:instrText xml:space="preserve"> PAGEREF _Toc93509020 \h </w:instrText>
        </w:r>
        <w:r w:rsidR="008A486B">
          <w:rPr>
            <w:noProof/>
            <w:webHidden/>
          </w:rPr>
        </w:r>
        <w:r w:rsidR="008A486B">
          <w:rPr>
            <w:noProof/>
            <w:webHidden/>
          </w:rPr>
          <w:fldChar w:fldCharType="separate"/>
        </w:r>
        <w:r w:rsidR="008A486B">
          <w:rPr>
            <w:noProof/>
            <w:webHidden/>
          </w:rPr>
          <w:t>5</w:t>
        </w:r>
        <w:r w:rsidR="008A486B">
          <w:rPr>
            <w:noProof/>
            <w:webHidden/>
          </w:rPr>
          <w:fldChar w:fldCharType="end"/>
        </w:r>
      </w:hyperlink>
    </w:p>
    <w:p w14:paraId="5928B81C" w14:textId="4887F207" w:rsidR="008A486B" w:rsidRDefault="003C4A04">
      <w:pPr>
        <w:pStyle w:val="31"/>
        <w:rPr>
          <w:rFonts w:asciiTheme="minorHAnsi" w:hAnsiTheme="minorHAnsi" w:cstheme="minorBidi"/>
          <w:noProof/>
          <w:szCs w:val="22"/>
        </w:rPr>
      </w:pPr>
      <w:hyperlink w:anchor="_Toc93509021" w:history="1">
        <w:r w:rsidR="008A486B" w:rsidRPr="00480B4B">
          <w:rPr>
            <w:rStyle w:val="ab"/>
            <w:noProof/>
          </w:rPr>
          <w:t xml:space="preserve">3.1.2 </w:t>
        </w:r>
        <w:r w:rsidR="008A486B" w:rsidRPr="00480B4B">
          <w:rPr>
            <w:rStyle w:val="ab"/>
            <w:noProof/>
          </w:rPr>
          <w:t>네이버</w:t>
        </w:r>
        <w:r w:rsidR="008A486B">
          <w:rPr>
            <w:noProof/>
            <w:webHidden/>
          </w:rPr>
          <w:tab/>
        </w:r>
        <w:r w:rsidR="008A486B">
          <w:rPr>
            <w:noProof/>
            <w:webHidden/>
          </w:rPr>
          <w:fldChar w:fldCharType="begin"/>
        </w:r>
        <w:r w:rsidR="008A486B">
          <w:rPr>
            <w:noProof/>
            <w:webHidden/>
          </w:rPr>
          <w:instrText xml:space="preserve"> PAGEREF _Toc93509021 \h </w:instrText>
        </w:r>
        <w:r w:rsidR="008A486B">
          <w:rPr>
            <w:noProof/>
            <w:webHidden/>
          </w:rPr>
        </w:r>
        <w:r w:rsidR="008A486B">
          <w:rPr>
            <w:noProof/>
            <w:webHidden/>
          </w:rPr>
          <w:fldChar w:fldCharType="separate"/>
        </w:r>
        <w:r w:rsidR="008A486B">
          <w:rPr>
            <w:noProof/>
            <w:webHidden/>
          </w:rPr>
          <w:t>5</w:t>
        </w:r>
        <w:r w:rsidR="008A486B">
          <w:rPr>
            <w:noProof/>
            <w:webHidden/>
          </w:rPr>
          <w:fldChar w:fldCharType="end"/>
        </w:r>
      </w:hyperlink>
    </w:p>
    <w:p w14:paraId="0A2BF1BA" w14:textId="4E5E6B5C" w:rsidR="008A486B" w:rsidRDefault="003C4A04">
      <w:pPr>
        <w:pStyle w:val="31"/>
        <w:rPr>
          <w:rFonts w:asciiTheme="minorHAnsi" w:hAnsiTheme="minorHAnsi" w:cstheme="minorBidi"/>
          <w:noProof/>
          <w:szCs w:val="22"/>
        </w:rPr>
      </w:pPr>
      <w:hyperlink w:anchor="_Toc93509022" w:history="1">
        <w:r w:rsidR="008A486B" w:rsidRPr="00480B4B">
          <w:rPr>
            <w:rStyle w:val="ab"/>
            <w:noProof/>
          </w:rPr>
          <w:t xml:space="preserve">3.1.3 </w:t>
        </w:r>
        <w:r w:rsidR="008A486B" w:rsidRPr="00480B4B">
          <w:rPr>
            <w:rStyle w:val="ab"/>
            <w:noProof/>
          </w:rPr>
          <w:t>다음</w:t>
        </w:r>
        <w:r w:rsidR="008A486B">
          <w:rPr>
            <w:noProof/>
            <w:webHidden/>
          </w:rPr>
          <w:tab/>
        </w:r>
        <w:r w:rsidR="008A486B">
          <w:rPr>
            <w:noProof/>
            <w:webHidden/>
          </w:rPr>
          <w:fldChar w:fldCharType="begin"/>
        </w:r>
        <w:r w:rsidR="008A486B">
          <w:rPr>
            <w:noProof/>
            <w:webHidden/>
          </w:rPr>
          <w:instrText xml:space="preserve"> PAGEREF _Toc93509022 \h </w:instrText>
        </w:r>
        <w:r w:rsidR="008A486B">
          <w:rPr>
            <w:noProof/>
            <w:webHidden/>
          </w:rPr>
        </w:r>
        <w:r w:rsidR="008A486B">
          <w:rPr>
            <w:noProof/>
            <w:webHidden/>
          </w:rPr>
          <w:fldChar w:fldCharType="separate"/>
        </w:r>
        <w:r w:rsidR="008A486B">
          <w:rPr>
            <w:noProof/>
            <w:webHidden/>
          </w:rPr>
          <w:t>6</w:t>
        </w:r>
        <w:r w:rsidR="008A486B">
          <w:rPr>
            <w:noProof/>
            <w:webHidden/>
          </w:rPr>
          <w:fldChar w:fldCharType="end"/>
        </w:r>
      </w:hyperlink>
    </w:p>
    <w:p w14:paraId="52E52118" w14:textId="286836B3" w:rsidR="008A486B" w:rsidRDefault="003C4A04">
      <w:pPr>
        <w:pStyle w:val="31"/>
        <w:rPr>
          <w:rFonts w:asciiTheme="minorHAnsi" w:hAnsiTheme="minorHAnsi" w:cstheme="minorBidi"/>
          <w:noProof/>
          <w:szCs w:val="22"/>
        </w:rPr>
      </w:pPr>
      <w:hyperlink w:anchor="_Toc93509023" w:history="1">
        <w:r w:rsidR="008A486B" w:rsidRPr="00480B4B">
          <w:rPr>
            <w:rStyle w:val="ab"/>
            <w:noProof/>
          </w:rPr>
          <w:t xml:space="preserve">3.1.4 </w:t>
        </w:r>
        <w:r w:rsidR="008A486B" w:rsidRPr="00480B4B">
          <w:rPr>
            <w:rStyle w:val="ab"/>
            <w:noProof/>
          </w:rPr>
          <w:t>다음</w:t>
        </w:r>
        <w:r w:rsidR="008A486B" w:rsidRPr="00480B4B">
          <w:rPr>
            <w:rStyle w:val="ab"/>
            <w:noProof/>
          </w:rPr>
          <w:t>TV</w:t>
        </w:r>
        <w:r w:rsidR="008A486B" w:rsidRPr="00480B4B">
          <w:rPr>
            <w:rStyle w:val="ab"/>
            <w:noProof/>
          </w:rPr>
          <w:t>맛집수집</w:t>
        </w:r>
        <w:r w:rsidR="008A486B">
          <w:rPr>
            <w:noProof/>
            <w:webHidden/>
          </w:rPr>
          <w:tab/>
        </w:r>
        <w:r w:rsidR="008A486B">
          <w:rPr>
            <w:noProof/>
            <w:webHidden/>
          </w:rPr>
          <w:fldChar w:fldCharType="begin"/>
        </w:r>
        <w:r w:rsidR="008A486B">
          <w:rPr>
            <w:noProof/>
            <w:webHidden/>
          </w:rPr>
          <w:instrText xml:space="preserve"> PAGEREF _Toc93509023 \h </w:instrText>
        </w:r>
        <w:r w:rsidR="008A486B">
          <w:rPr>
            <w:noProof/>
            <w:webHidden/>
          </w:rPr>
        </w:r>
        <w:r w:rsidR="008A486B">
          <w:rPr>
            <w:noProof/>
            <w:webHidden/>
          </w:rPr>
          <w:fldChar w:fldCharType="separate"/>
        </w:r>
        <w:r w:rsidR="008A486B">
          <w:rPr>
            <w:noProof/>
            <w:webHidden/>
          </w:rPr>
          <w:t>6</w:t>
        </w:r>
        <w:r w:rsidR="008A486B">
          <w:rPr>
            <w:noProof/>
            <w:webHidden/>
          </w:rPr>
          <w:fldChar w:fldCharType="end"/>
        </w:r>
      </w:hyperlink>
    </w:p>
    <w:p w14:paraId="3B337C39" w14:textId="58958D9A" w:rsidR="008A486B" w:rsidRDefault="003C4A04">
      <w:pPr>
        <w:pStyle w:val="31"/>
        <w:rPr>
          <w:rFonts w:asciiTheme="minorHAnsi" w:hAnsiTheme="minorHAnsi" w:cstheme="minorBidi"/>
          <w:noProof/>
          <w:szCs w:val="22"/>
        </w:rPr>
      </w:pPr>
      <w:hyperlink w:anchor="_Toc93509024" w:history="1">
        <w:r w:rsidR="008A486B" w:rsidRPr="00480B4B">
          <w:rPr>
            <w:rStyle w:val="ab"/>
            <w:noProof/>
          </w:rPr>
          <w:t xml:space="preserve">3.1.5 </w:t>
        </w:r>
        <w:r w:rsidR="008A486B" w:rsidRPr="00480B4B">
          <w:rPr>
            <w:rStyle w:val="ab"/>
            <w:noProof/>
          </w:rPr>
          <w:t>다음주차장</w:t>
        </w:r>
        <w:r w:rsidR="008A486B">
          <w:rPr>
            <w:noProof/>
            <w:webHidden/>
          </w:rPr>
          <w:tab/>
        </w:r>
        <w:r w:rsidR="008A486B">
          <w:rPr>
            <w:noProof/>
            <w:webHidden/>
          </w:rPr>
          <w:fldChar w:fldCharType="begin"/>
        </w:r>
        <w:r w:rsidR="008A486B">
          <w:rPr>
            <w:noProof/>
            <w:webHidden/>
          </w:rPr>
          <w:instrText xml:space="preserve"> PAGEREF _Toc93509024 \h </w:instrText>
        </w:r>
        <w:r w:rsidR="008A486B">
          <w:rPr>
            <w:noProof/>
            <w:webHidden/>
          </w:rPr>
        </w:r>
        <w:r w:rsidR="008A486B">
          <w:rPr>
            <w:noProof/>
            <w:webHidden/>
          </w:rPr>
          <w:fldChar w:fldCharType="separate"/>
        </w:r>
        <w:r w:rsidR="008A486B">
          <w:rPr>
            <w:noProof/>
            <w:webHidden/>
          </w:rPr>
          <w:t>7</w:t>
        </w:r>
        <w:r w:rsidR="008A486B">
          <w:rPr>
            <w:noProof/>
            <w:webHidden/>
          </w:rPr>
          <w:fldChar w:fldCharType="end"/>
        </w:r>
      </w:hyperlink>
    </w:p>
    <w:p w14:paraId="41315CC4" w14:textId="2E4DE5B9" w:rsidR="008A486B" w:rsidRDefault="003C4A04">
      <w:pPr>
        <w:pStyle w:val="21"/>
        <w:rPr>
          <w:rFonts w:asciiTheme="minorHAnsi" w:hAnsiTheme="minorHAnsi" w:cstheme="minorBidi"/>
          <w:smallCaps w:val="0"/>
          <w:noProof/>
          <w:szCs w:val="22"/>
        </w:rPr>
      </w:pPr>
      <w:hyperlink w:anchor="_Toc93509025" w:history="1">
        <w:r w:rsidR="008A486B" w:rsidRPr="00480B4B">
          <w:rPr>
            <w:rStyle w:val="ab"/>
            <w:noProof/>
          </w:rPr>
          <w:t>3.2 02_</w:t>
        </w:r>
        <w:r w:rsidR="008A486B" w:rsidRPr="00480B4B">
          <w:rPr>
            <w:rStyle w:val="ab"/>
            <w:noProof/>
          </w:rPr>
          <w:t>지식공방</w:t>
        </w:r>
        <w:r w:rsidR="008A486B" w:rsidRPr="00480B4B">
          <w:rPr>
            <w:rStyle w:val="ab"/>
            <w:noProof/>
          </w:rPr>
          <w:t>_</w:t>
        </w:r>
        <w:r w:rsidR="008A486B" w:rsidRPr="00480B4B">
          <w:rPr>
            <w:rStyle w:val="ab"/>
            <w:noProof/>
          </w:rPr>
          <w:t>신규</w:t>
        </w:r>
        <w:r w:rsidR="008A486B" w:rsidRPr="00480B4B">
          <w:rPr>
            <w:rStyle w:val="ab"/>
            <w:noProof/>
          </w:rPr>
          <w:t>(</w:t>
        </w:r>
        <w:r w:rsidR="008A486B" w:rsidRPr="00480B4B">
          <w:rPr>
            <w:rStyle w:val="ab"/>
            <w:noProof/>
          </w:rPr>
          <w:t>폴더명</w:t>
        </w:r>
        <w:r w:rsidR="008A486B" w:rsidRPr="00480B4B">
          <w:rPr>
            <w:rStyle w:val="ab"/>
            <w:noProof/>
          </w:rPr>
          <w:t>)</w:t>
        </w:r>
        <w:r w:rsidR="008A486B">
          <w:rPr>
            <w:noProof/>
            <w:webHidden/>
          </w:rPr>
          <w:tab/>
        </w:r>
        <w:r w:rsidR="008A486B">
          <w:rPr>
            <w:noProof/>
            <w:webHidden/>
          </w:rPr>
          <w:fldChar w:fldCharType="begin"/>
        </w:r>
        <w:r w:rsidR="008A486B">
          <w:rPr>
            <w:noProof/>
            <w:webHidden/>
          </w:rPr>
          <w:instrText xml:space="preserve"> PAGEREF _Toc93509025 \h </w:instrText>
        </w:r>
        <w:r w:rsidR="008A486B">
          <w:rPr>
            <w:noProof/>
            <w:webHidden/>
          </w:rPr>
        </w:r>
        <w:r w:rsidR="008A486B">
          <w:rPr>
            <w:noProof/>
            <w:webHidden/>
          </w:rPr>
          <w:fldChar w:fldCharType="separate"/>
        </w:r>
        <w:r w:rsidR="008A486B">
          <w:rPr>
            <w:noProof/>
            <w:webHidden/>
          </w:rPr>
          <w:t>7</w:t>
        </w:r>
        <w:r w:rsidR="008A486B">
          <w:rPr>
            <w:noProof/>
            <w:webHidden/>
          </w:rPr>
          <w:fldChar w:fldCharType="end"/>
        </w:r>
      </w:hyperlink>
    </w:p>
    <w:p w14:paraId="1DC09EAD" w14:textId="4740AD64" w:rsidR="008A486B" w:rsidRDefault="003C4A04">
      <w:pPr>
        <w:pStyle w:val="21"/>
        <w:rPr>
          <w:rFonts w:asciiTheme="minorHAnsi" w:hAnsiTheme="minorHAnsi" w:cstheme="minorBidi"/>
          <w:smallCaps w:val="0"/>
          <w:noProof/>
          <w:szCs w:val="22"/>
        </w:rPr>
      </w:pPr>
      <w:hyperlink w:anchor="_Toc93509026" w:history="1">
        <w:r w:rsidR="008A486B" w:rsidRPr="00480B4B">
          <w:rPr>
            <w:rStyle w:val="ab"/>
            <w:noProof/>
          </w:rPr>
          <w:t>3.3 03_</w:t>
        </w:r>
        <w:r w:rsidR="008A486B" w:rsidRPr="00480B4B">
          <w:rPr>
            <w:rStyle w:val="ab"/>
            <w:noProof/>
          </w:rPr>
          <w:t>매경</w:t>
        </w:r>
        <w:r w:rsidR="008A486B" w:rsidRPr="00480B4B">
          <w:rPr>
            <w:rStyle w:val="ab"/>
            <w:noProof/>
          </w:rPr>
          <w:t xml:space="preserve"> 100</w:t>
        </w:r>
        <w:r w:rsidR="008A486B" w:rsidRPr="00480B4B">
          <w:rPr>
            <w:rStyle w:val="ab"/>
            <w:noProof/>
          </w:rPr>
          <w:t>프랜</w:t>
        </w:r>
        <w:r w:rsidR="008A486B" w:rsidRPr="00480B4B">
          <w:rPr>
            <w:rStyle w:val="ab"/>
            <w:noProof/>
          </w:rPr>
          <w:t xml:space="preserve">_3.x </w:t>
        </w:r>
        <w:r w:rsidR="008A486B" w:rsidRPr="00480B4B">
          <w:rPr>
            <w:rStyle w:val="ab"/>
            <w:noProof/>
          </w:rPr>
          <w:t>폴더명</w:t>
        </w:r>
        <w:r w:rsidR="008A486B" w:rsidRPr="00480B4B">
          <w:rPr>
            <w:rStyle w:val="ab"/>
            <w:noProof/>
          </w:rPr>
          <w:t>)</w:t>
        </w:r>
        <w:r w:rsidR="008A486B">
          <w:rPr>
            <w:noProof/>
            <w:webHidden/>
          </w:rPr>
          <w:tab/>
        </w:r>
        <w:r w:rsidR="008A486B">
          <w:rPr>
            <w:noProof/>
            <w:webHidden/>
          </w:rPr>
          <w:fldChar w:fldCharType="begin"/>
        </w:r>
        <w:r w:rsidR="008A486B">
          <w:rPr>
            <w:noProof/>
            <w:webHidden/>
          </w:rPr>
          <w:instrText xml:space="preserve"> PAGEREF _Toc93509026 \h </w:instrText>
        </w:r>
        <w:r w:rsidR="008A486B">
          <w:rPr>
            <w:noProof/>
            <w:webHidden/>
          </w:rPr>
        </w:r>
        <w:r w:rsidR="008A486B">
          <w:rPr>
            <w:noProof/>
            <w:webHidden/>
          </w:rPr>
          <w:fldChar w:fldCharType="separate"/>
        </w:r>
        <w:r w:rsidR="008A486B">
          <w:rPr>
            <w:noProof/>
            <w:webHidden/>
          </w:rPr>
          <w:t>7</w:t>
        </w:r>
        <w:r w:rsidR="008A486B">
          <w:rPr>
            <w:noProof/>
            <w:webHidden/>
          </w:rPr>
          <w:fldChar w:fldCharType="end"/>
        </w:r>
      </w:hyperlink>
    </w:p>
    <w:p w14:paraId="019413AA" w14:textId="53D25446" w:rsidR="008A486B" w:rsidRDefault="003C4A04">
      <w:pPr>
        <w:pStyle w:val="21"/>
        <w:rPr>
          <w:rFonts w:asciiTheme="minorHAnsi" w:hAnsiTheme="minorHAnsi" w:cstheme="minorBidi"/>
          <w:smallCaps w:val="0"/>
          <w:noProof/>
          <w:szCs w:val="22"/>
        </w:rPr>
      </w:pPr>
      <w:hyperlink w:anchor="_Toc93509027" w:history="1">
        <w:r w:rsidR="008A486B" w:rsidRPr="00480B4B">
          <w:rPr>
            <w:rStyle w:val="ab"/>
            <w:noProof/>
          </w:rPr>
          <w:t>3.4 04_</w:t>
        </w:r>
        <w:r w:rsidR="008A486B" w:rsidRPr="00480B4B">
          <w:rPr>
            <w:rStyle w:val="ab"/>
            <w:noProof/>
          </w:rPr>
          <w:t>트럭서비스센터</w:t>
        </w:r>
        <w:r w:rsidR="008A486B" w:rsidRPr="00480B4B">
          <w:rPr>
            <w:rStyle w:val="ab"/>
            <w:noProof/>
          </w:rPr>
          <w:t xml:space="preserve"> </w:t>
        </w:r>
        <w:r w:rsidR="008A486B" w:rsidRPr="00480B4B">
          <w:rPr>
            <w:rStyle w:val="ab"/>
            <w:noProof/>
          </w:rPr>
          <w:t>폴더명</w:t>
        </w:r>
        <w:r w:rsidR="008A486B" w:rsidRPr="00480B4B">
          <w:rPr>
            <w:rStyle w:val="ab"/>
            <w:noProof/>
          </w:rPr>
          <w:t>)</w:t>
        </w:r>
        <w:r w:rsidR="008A486B">
          <w:rPr>
            <w:noProof/>
            <w:webHidden/>
          </w:rPr>
          <w:tab/>
        </w:r>
        <w:r w:rsidR="008A486B">
          <w:rPr>
            <w:noProof/>
            <w:webHidden/>
          </w:rPr>
          <w:fldChar w:fldCharType="begin"/>
        </w:r>
        <w:r w:rsidR="008A486B">
          <w:rPr>
            <w:noProof/>
            <w:webHidden/>
          </w:rPr>
          <w:instrText xml:space="preserve"> PAGEREF _Toc93509027 \h </w:instrText>
        </w:r>
        <w:r w:rsidR="008A486B">
          <w:rPr>
            <w:noProof/>
            <w:webHidden/>
          </w:rPr>
        </w:r>
        <w:r w:rsidR="008A486B">
          <w:rPr>
            <w:noProof/>
            <w:webHidden/>
          </w:rPr>
          <w:fldChar w:fldCharType="separate"/>
        </w:r>
        <w:r w:rsidR="008A486B">
          <w:rPr>
            <w:noProof/>
            <w:webHidden/>
          </w:rPr>
          <w:t>7</w:t>
        </w:r>
        <w:r w:rsidR="008A486B">
          <w:rPr>
            <w:noProof/>
            <w:webHidden/>
          </w:rPr>
          <w:fldChar w:fldCharType="end"/>
        </w:r>
      </w:hyperlink>
    </w:p>
    <w:p w14:paraId="28C318CE" w14:textId="50B6519B" w:rsidR="008A486B" w:rsidRDefault="003C4A04">
      <w:pPr>
        <w:pStyle w:val="11"/>
        <w:rPr>
          <w:rFonts w:asciiTheme="minorHAnsi" w:hAnsiTheme="minorHAnsi" w:cstheme="minorBidi"/>
          <w:b w:val="0"/>
          <w:caps w:val="0"/>
          <w:noProof/>
          <w:szCs w:val="22"/>
        </w:rPr>
      </w:pPr>
      <w:hyperlink w:anchor="_Toc93509028" w:history="1">
        <w:r w:rsidR="008A486B" w:rsidRPr="00480B4B">
          <w:rPr>
            <w:rStyle w:val="ab"/>
            <w:noProof/>
          </w:rPr>
          <w:t xml:space="preserve">4. </w:t>
        </w:r>
        <w:r w:rsidR="008A486B" w:rsidRPr="00480B4B">
          <w:rPr>
            <w:rStyle w:val="ab"/>
            <w:noProof/>
          </w:rPr>
          <w:t>기획팀</w:t>
        </w:r>
        <w:r w:rsidR="008A486B" w:rsidRPr="00480B4B">
          <w:rPr>
            <w:rStyle w:val="ab"/>
            <w:noProof/>
          </w:rPr>
          <w:t xml:space="preserve"> </w:t>
        </w:r>
        <w:r w:rsidR="008A486B" w:rsidRPr="00480B4B">
          <w:rPr>
            <w:rStyle w:val="ab"/>
            <w:noProof/>
          </w:rPr>
          <w:t>관련</w:t>
        </w:r>
        <w:r w:rsidR="008A486B" w:rsidRPr="00480B4B">
          <w:rPr>
            <w:rStyle w:val="ab"/>
            <w:noProof/>
          </w:rPr>
          <w:t xml:space="preserve"> </w:t>
        </w:r>
        <w:r w:rsidR="008A486B" w:rsidRPr="00480B4B">
          <w:rPr>
            <w:rStyle w:val="ab"/>
            <w:noProof/>
          </w:rPr>
          <w:t>수집</w:t>
        </w:r>
        <w:r w:rsidR="008A486B" w:rsidRPr="00480B4B">
          <w:rPr>
            <w:rStyle w:val="ab"/>
            <w:noProof/>
          </w:rPr>
          <w:t xml:space="preserve"> </w:t>
        </w:r>
        <w:r w:rsidR="008A486B" w:rsidRPr="00480B4B">
          <w:rPr>
            <w:rStyle w:val="ab"/>
            <w:noProof/>
          </w:rPr>
          <w:t>툴</w:t>
        </w:r>
        <w:r w:rsidR="008A486B">
          <w:rPr>
            <w:noProof/>
            <w:webHidden/>
          </w:rPr>
          <w:tab/>
        </w:r>
        <w:r w:rsidR="008A486B">
          <w:rPr>
            <w:noProof/>
            <w:webHidden/>
          </w:rPr>
          <w:fldChar w:fldCharType="begin"/>
        </w:r>
        <w:r w:rsidR="008A486B">
          <w:rPr>
            <w:noProof/>
            <w:webHidden/>
          </w:rPr>
          <w:instrText xml:space="preserve"> PAGEREF _Toc93509028 \h </w:instrText>
        </w:r>
        <w:r w:rsidR="008A486B">
          <w:rPr>
            <w:noProof/>
            <w:webHidden/>
          </w:rPr>
        </w:r>
        <w:r w:rsidR="008A486B">
          <w:rPr>
            <w:noProof/>
            <w:webHidden/>
          </w:rPr>
          <w:fldChar w:fldCharType="separate"/>
        </w:r>
        <w:r w:rsidR="008A486B">
          <w:rPr>
            <w:noProof/>
            <w:webHidden/>
          </w:rPr>
          <w:t>7</w:t>
        </w:r>
        <w:r w:rsidR="008A486B">
          <w:rPr>
            <w:noProof/>
            <w:webHidden/>
          </w:rPr>
          <w:fldChar w:fldCharType="end"/>
        </w:r>
      </w:hyperlink>
    </w:p>
    <w:p w14:paraId="5F9B6B94" w14:textId="37E6199F" w:rsidR="008A486B" w:rsidRDefault="003C4A04">
      <w:pPr>
        <w:pStyle w:val="11"/>
        <w:rPr>
          <w:rFonts w:asciiTheme="minorHAnsi" w:hAnsiTheme="minorHAnsi" w:cstheme="minorBidi"/>
          <w:b w:val="0"/>
          <w:caps w:val="0"/>
          <w:noProof/>
          <w:szCs w:val="22"/>
        </w:rPr>
      </w:pPr>
      <w:hyperlink w:anchor="_Toc93509029" w:history="1">
        <w:r w:rsidR="008A486B" w:rsidRPr="00480B4B">
          <w:rPr>
            <w:rStyle w:val="ab"/>
            <w:noProof/>
          </w:rPr>
          <w:t xml:space="preserve">5. </w:t>
        </w:r>
        <w:r w:rsidR="008A486B" w:rsidRPr="00480B4B">
          <w:rPr>
            <w:rStyle w:val="ab"/>
            <w:noProof/>
          </w:rPr>
          <w:t>업무</w:t>
        </w:r>
        <w:r w:rsidR="008A486B" w:rsidRPr="00480B4B">
          <w:rPr>
            <w:rStyle w:val="ab"/>
            <w:noProof/>
          </w:rPr>
          <w:t xml:space="preserve"> </w:t>
        </w:r>
        <w:r w:rsidR="008A486B" w:rsidRPr="00480B4B">
          <w:rPr>
            <w:rStyle w:val="ab"/>
            <w:noProof/>
          </w:rPr>
          <w:t>관련</w:t>
        </w:r>
        <w:r w:rsidR="008A486B" w:rsidRPr="00480B4B">
          <w:rPr>
            <w:rStyle w:val="ab"/>
            <w:noProof/>
          </w:rPr>
          <w:t xml:space="preserve"> </w:t>
        </w:r>
        <w:r w:rsidR="008A486B" w:rsidRPr="00480B4B">
          <w:rPr>
            <w:rStyle w:val="ab"/>
            <w:noProof/>
          </w:rPr>
          <w:t>툴</w:t>
        </w:r>
        <w:r w:rsidR="008A486B">
          <w:rPr>
            <w:noProof/>
            <w:webHidden/>
          </w:rPr>
          <w:tab/>
        </w:r>
        <w:r w:rsidR="008A486B">
          <w:rPr>
            <w:noProof/>
            <w:webHidden/>
          </w:rPr>
          <w:fldChar w:fldCharType="begin"/>
        </w:r>
        <w:r w:rsidR="008A486B">
          <w:rPr>
            <w:noProof/>
            <w:webHidden/>
          </w:rPr>
          <w:instrText xml:space="preserve"> PAGEREF _Toc93509029 \h </w:instrText>
        </w:r>
        <w:r w:rsidR="008A486B">
          <w:rPr>
            <w:noProof/>
            <w:webHidden/>
          </w:rPr>
        </w:r>
        <w:r w:rsidR="008A486B">
          <w:rPr>
            <w:noProof/>
            <w:webHidden/>
          </w:rPr>
          <w:fldChar w:fldCharType="separate"/>
        </w:r>
        <w:r w:rsidR="008A486B">
          <w:rPr>
            <w:noProof/>
            <w:webHidden/>
          </w:rPr>
          <w:t>8</w:t>
        </w:r>
        <w:r w:rsidR="008A486B">
          <w:rPr>
            <w:noProof/>
            <w:webHidden/>
          </w:rPr>
          <w:fldChar w:fldCharType="end"/>
        </w:r>
      </w:hyperlink>
    </w:p>
    <w:p w14:paraId="687B02D0" w14:textId="44FDE61F" w:rsidR="008A486B" w:rsidRDefault="003C4A04">
      <w:pPr>
        <w:pStyle w:val="21"/>
        <w:rPr>
          <w:rFonts w:asciiTheme="minorHAnsi" w:hAnsiTheme="minorHAnsi" w:cstheme="minorBidi"/>
          <w:smallCaps w:val="0"/>
          <w:noProof/>
          <w:szCs w:val="22"/>
        </w:rPr>
      </w:pPr>
      <w:hyperlink w:anchor="_Toc93509030" w:history="1">
        <w:r w:rsidR="008A486B" w:rsidRPr="00480B4B">
          <w:rPr>
            <w:rStyle w:val="ab"/>
            <w:noProof/>
          </w:rPr>
          <w:t xml:space="preserve">5.1 </w:t>
        </w:r>
        <w:r w:rsidR="008A486B" w:rsidRPr="00480B4B">
          <w:rPr>
            <w:rStyle w:val="ab"/>
            <w:noProof/>
          </w:rPr>
          <w:t>뉴스</w:t>
        </w:r>
        <w:r w:rsidR="008A486B" w:rsidRPr="00480B4B">
          <w:rPr>
            <w:rStyle w:val="ab"/>
            <w:noProof/>
          </w:rPr>
          <w:t xml:space="preserve"> </w:t>
        </w:r>
        <w:r w:rsidR="008A486B" w:rsidRPr="00480B4B">
          <w:rPr>
            <w:rStyle w:val="ab"/>
            <w:noProof/>
          </w:rPr>
          <w:t>크롤링</w:t>
        </w:r>
        <w:r w:rsidR="008A486B" w:rsidRPr="00480B4B">
          <w:rPr>
            <w:rStyle w:val="ab"/>
            <w:noProof/>
          </w:rPr>
          <w:t>(</w:t>
        </w:r>
        <w:r w:rsidR="008A486B" w:rsidRPr="00480B4B">
          <w:rPr>
            <w:rStyle w:val="ab"/>
            <w:noProof/>
          </w:rPr>
          <w:t>뉴스기사수집툴</w:t>
        </w:r>
        <w:r w:rsidR="008A486B" w:rsidRPr="00480B4B">
          <w:rPr>
            <w:rStyle w:val="ab"/>
            <w:noProof/>
          </w:rPr>
          <w:t>.py)</w:t>
        </w:r>
        <w:r w:rsidR="008A486B">
          <w:rPr>
            <w:noProof/>
            <w:webHidden/>
          </w:rPr>
          <w:tab/>
        </w:r>
        <w:r w:rsidR="008A486B">
          <w:rPr>
            <w:noProof/>
            <w:webHidden/>
          </w:rPr>
          <w:fldChar w:fldCharType="begin"/>
        </w:r>
        <w:r w:rsidR="008A486B">
          <w:rPr>
            <w:noProof/>
            <w:webHidden/>
          </w:rPr>
          <w:instrText xml:space="preserve"> PAGEREF _Toc93509030 \h </w:instrText>
        </w:r>
        <w:r w:rsidR="008A486B">
          <w:rPr>
            <w:noProof/>
            <w:webHidden/>
          </w:rPr>
        </w:r>
        <w:r w:rsidR="008A486B">
          <w:rPr>
            <w:noProof/>
            <w:webHidden/>
          </w:rPr>
          <w:fldChar w:fldCharType="separate"/>
        </w:r>
        <w:r w:rsidR="008A486B">
          <w:rPr>
            <w:noProof/>
            <w:webHidden/>
          </w:rPr>
          <w:t>8</w:t>
        </w:r>
        <w:r w:rsidR="008A486B">
          <w:rPr>
            <w:noProof/>
            <w:webHidden/>
          </w:rPr>
          <w:fldChar w:fldCharType="end"/>
        </w:r>
      </w:hyperlink>
    </w:p>
    <w:p w14:paraId="5227D940" w14:textId="051D39DC" w:rsidR="008A486B" w:rsidRDefault="003C4A04">
      <w:pPr>
        <w:pStyle w:val="31"/>
        <w:rPr>
          <w:rFonts w:asciiTheme="minorHAnsi" w:hAnsiTheme="minorHAnsi" w:cstheme="minorBidi"/>
          <w:noProof/>
          <w:szCs w:val="22"/>
        </w:rPr>
      </w:pPr>
      <w:hyperlink w:anchor="_Toc93509031" w:history="1">
        <w:r w:rsidR="008A486B" w:rsidRPr="00480B4B">
          <w:rPr>
            <w:rStyle w:val="ab"/>
            <w:noProof/>
          </w:rPr>
          <w:t xml:space="preserve">5.1.1 </w:t>
        </w:r>
        <w:r w:rsidR="008A486B" w:rsidRPr="00480B4B">
          <w:rPr>
            <w:rStyle w:val="ab"/>
            <w:noProof/>
          </w:rPr>
          <w:t>개발</w:t>
        </w:r>
        <w:r w:rsidR="008A486B" w:rsidRPr="00480B4B">
          <w:rPr>
            <w:rStyle w:val="ab"/>
            <w:noProof/>
          </w:rPr>
          <w:t xml:space="preserve"> </w:t>
        </w:r>
        <w:r w:rsidR="008A486B" w:rsidRPr="00480B4B">
          <w:rPr>
            <w:rStyle w:val="ab"/>
            <w:noProof/>
          </w:rPr>
          <w:t>목적</w:t>
        </w:r>
        <w:r w:rsidR="008A486B">
          <w:rPr>
            <w:noProof/>
            <w:webHidden/>
          </w:rPr>
          <w:tab/>
        </w:r>
        <w:r w:rsidR="008A486B">
          <w:rPr>
            <w:noProof/>
            <w:webHidden/>
          </w:rPr>
          <w:fldChar w:fldCharType="begin"/>
        </w:r>
        <w:r w:rsidR="008A486B">
          <w:rPr>
            <w:noProof/>
            <w:webHidden/>
          </w:rPr>
          <w:instrText xml:space="preserve"> PAGEREF _Toc93509031 \h </w:instrText>
        </w:r>
        <w:r w:rsidR="008A486B">
          <w:rPr>
            <w:noProof/>
            <w:webHidden/>
          </w:rPr>
        </w:r>
        <w:r w:rsidR="008A486B">
          <w:rPr>
            <w:noProof/>
            <w:webHidden/>
          </w:rPr>
          <w:fldChar w:fldCharType="separate"/>
        </w:r>
        <w:r w:rsidR="008A486B">
          <w:rPr>
            <w:noProof/>
            <w:webHidden/>
          </w:rPr>
          <w:t>8</w:t>
        </w:r>
        <w:r w:rsidR="008A486B">
          <w:rPr>
            <w:noProof/>
            <w:webHidden/>
          </w:rPr>
          <w:fldChar w:fldCharType="end"/>
        </w:r>
      </w:hyperlink>
    </w:p>
    <w:p w14:paraId="5DC65779" w14:textId="06723430" w:rsidR="008A486B" w:rsidRDefault="003C4A04">
      <w:pPr>
        <w:pStyle w:val="31"/>
        <w:rPr>
          <w:rFonts w:asciiTheme="minorHAnsi" w:hAnsiTheme="minorHAnsi" w:cstheme="minorBidi"/>
          <w:noProof/>
          <w:szCs w:val="22"/>
        </w:rPr>
      </w:pPr>
      <w:hyperlink w:anchor="_Toc93509032" w:history="1">
        <w:r w:rsidR="008A486B" w:rsidRPr="00480B4B">
          <w:rPr>
            <w:rStyle w:val="ab"/>
            <w:noProof/>
          </w:rPr>
          <w:t xml:space="preserve">5.1.2 </w:t>
        </w:r>
        <w:r w:rsidR="008A486B" w:rsidRPr="00480B4B">
          <w:rPr>
            <w:rStyle w:val="ab"/>
            <w:noProof/>
          </w:rPr>
          <w:t>사용법</w:t>
        </w:r>
        <w:r w:rsidR="008A486B">
          <w:rPr>
            <w:noProof/>
            <w:webHidden/>
          </w:rPr>
          <w:tab/>
        </w:r>
        <w:r w:rsidR="008A486B">
          <w:rPr>
            <w:noProof/>
            <w:webHidden/>
          </w:rPr>
          <w:fldChar w:fldCharType="begin"/>
        </w:r>
        <w:r w:rsidR="008A486B">
          <w:rPr>
            <w:noProof/>
            <w:webHidden/>
          </w:rPr>
          <w:instrText xml:space="preserve"> PAGEREF _Toc93509032 \h </w:instrText>
        </w:r>
        <w:r w:rsidR="008A486B">
          <w:rPr>
            <w:noProof/>
            <w:webHidden/>
          </w:rPr>
        </w:r>
        <w:r w:rsidR="008A486B">
          <w:rPr>
            <w:noProof/>
            <w:webHidden/>
          </w:rPr>
          <w:fldChar w:fldCharType="separate"/>
        </w:r>
        <w:r w:rsidR="008A486B">
          <w:rPr>
            <w:noProof/>
            <w:webHidden/>
          </w:rPr>
          <w:t>8</w:t>
        </w:r>
        <w:r w:rsidR="008A486B">
          <w:rPr>
            <w:noProof/>
            <w:webHidden/>
          </w:rPr>
          <w:fldChar w:fldCharType="end"/>
        </w:r>
      </w:hyperlink>
    </w:p>
    <w:p w14:paraId="1D169407" w14:textId="5D84C902" w:rsidR="008A486B" w:rsidRDefault="003C4A04">
      <w:pPr>
        <w:pStyle w:val="31"/>
        <w:rPr>
          <w:rFonts w:asciiTheme="minorHAnsi" w:hAnsiTheme="minorHAnsi" w:cstheme="minorBidi"/>
          <w:noProof/>
          <w:szCs w:val="22"/>
        </w:rPr>
      </w:pPr>
      <w:hyperlink w:anchor="_Toc93509033" w:history="1">
        <w:r w:rsidR="008A486B" w:rsidRPr="00480B4B">
          <w:rPr>
            <w:rStyle w:val="ab"/>
            <w:noProof/>
          </w:rPr>
          <w:t xml:space="preserve">5.1.3 </w:t>
        </w:r>
        <w:r w:rsidR="008A486B" w:rsidRPr="00480B4B">
          <w:rPr>
            <w:rStyle w:val="ab"/>
            <w:noProof/>
          </w:rPr>
          <w:t>기타</w:t>
        </w:r>
        <w:r w:rsidR="008A486B" w:rsidRPr="00480B4B">
          <w:rPr>
            <w:rStyle w:val="ab"/>
            <w:noProof/>
          </w:rPr>
          <w:t xml:space="preserve"> </w:t>
        </w:r>
        <w:r w:rsidR="008A486B" w:rsidRPr="00480B4B">
          <w:rPr>
            <w:rStyle w:val="ab"/>
            <w:noProof/>
          </w:rPr>
          <w:t>정보</w:t>
        </w:r>
        <w:r w:rsidR="008A486B">
          <w:rPr>
            <w:noProof/>
            <w:webHidden/>
          </w:rPr>
          <w:tab/>
        </w:r>
        <w:r w:rsidR="008A486B">
          <w:rPr>
            <w:noProof/>
            <w:webHidden/>
          </w:rPr>
          <w:fldChar w:fldCharType="begin"/>
        </w:r>
        <w:r w:rsidR="008A486B">
          <w:rPr>
            <w:noProof/>
            <w:webHidden/>
          </w:rPr>
          <w:instrText xml:space="preserve"> PAGEREF _Toc93509033 \h </w:instrText>
        </w:r>
        <w:r w:rsidR="008A486B">
          <w:rPr>
            <w:noProof/>
            <w:webHidden/>
          </w:rPr>
        </w:r>
        <w:r w:rsidR="008A486B">
          <w:rPr>
            <w:noProof/>
            <w:webHidden/>
          </w:rPr>
          <w:fldChar w:fldCharType="separate"/>
        </w:r>
        <w:r w:rsidR="008A486B">
          <w:rPr>
            <w:noProof/>
            <w:webHidden/>
          </w:rPr>
          <w:t>8</w:t>
        </w:r>
        <w:r w:rsidR="008A486B">
          <w:rPr>
            <w:noProof/>
            <w:webHidden/>
          </w:rPr>
          <w:fldChar w:fldCharType="end"/>
        </w:r>
      </w:hyperlink>
    </w:p>
    <w:p w14:paraId="06398692" w14:textId="2419F305" w:rsidR="008A486B" w:rsidRDefault="003C4A04">
      <w:pPr>
        <w:pStyle w:val="21"/>
        <w:rPr>
          <w:rFonts w:asciiTheme="minorHAnsi" w:hAnsiTheme="minorHAnsi" w:cstheme="minorBidi"/>
          <w:smallCaps w:val="0"/>
          <w:noProof/>
          <w:szCs w:val="22"/>
        </w:rPr>
      </w:pPr>
      <w:hyperlink w:anchor="_Toc93509034" w:history="1">
        <w:r w:rsidR="008A486B" w:rsidRPr="00480B4B">
          <w:rPr>
            <w:rStyle w:val="ab"/>
            <w:noProof/>
          </w:rPr>
          <w:t xml:space="preserve">5.2 </w:t>
        </w:r>
        <w:r w:rsidR="008A486B" w:rsidRPr="00480B4B">
          <w:rPr>
            <w:rStyle w:val="ab"/>
            <w:noProof/>
          </w:rPr>
          <w:t>배포</w:t>
        </w:r>
        <w:r w:rsidR="008A486B" w:rsidRPr="00480B4B">
          <w:rPr>
            <w:rStyle w:val="ab"/>
            <w:noProof/>
          </w:rPr>
          <w:t xml:space="preserve"> </w:t>
        </w:r>
        <w:r w:rsidR="008A486B" w:rsidRPr="00480B4B">
          <w:rPr>
            <w:rStyle w:val="ab"/>
            <w:noProof/>
          </w:rPr>
          <w:t>파일</w:t>
        </w:r>
        <w:r w:rsidR="008A486B" w:rsidRPr="00480B4B">
          <w:rPr>
            <w:rStyle w:val="ab"/>
            <w:noProof/>
          </w:rPr>
          <w:t xml:space="preserve"> </w:t>
        </w:r>
        <w:r w:rsidR="008A486B" w:rsidRPr="00480B4B">
          <w:rPr>
            <w:rStyle w:val="ab"/>
            <w:noProof/>
          </w:rPr>
          <w:t>비교툴</w:t>
        </w:r>
        <w:r w:rsidR="008A486B" w:rsidRPr="00480B4B">
          <w:rPr>
            <w:rStyle w:val="ab"/>
            <w:noProof/>
          </w:rPr>
          <w:t xml:space="preserve"> (</w:t>
        </w:r>
        <w:r w:rsidR="008A486B" w:rsidRPr="00480B4B">
          <w:rPr>
            <w:rStyle w:val="ab"/>
            <w:noProof/>
          </w:rPr>
          <w:t>파일비교툴</w:t>
        </w:r>
        <w:r w:rsidR="008A486B" w:rsidRPr="00480B4B">
          <w:rPr>
            <w:rStyle w:val="ab"/>
            <w:noProof/>
          </w:rPr>
          <w:t>.py)</w:t>
        </w:r>
        <w:r w:rsidR="008A486B">
          <w:rPr>
            <w:noProof/>
            <w:webHidden/>
          </w:rPr>
          <w:tab/>
        </w:r>
        <w:r w:rsidR="008A486B">
          <w:rPr>
            <w:noProof/>
            <w:webHidden/>
          </w:rPr>
          <w:fldChar w:fldCharType="begin"/>
        </w:r>
        <w:r w:rsidR="008A486B">
          <w:rPr>
            <w:noProof/>
            <w:webHidden/>
          </w:rPr>
          <w:instrText xml:space="preserve"> PAGEREF _Toc93509034 \h </w:instrText>
        </w:r>
        <w:r w:rsidR="008A486B">
          <w:rPr>
            <w:noProof/>
            <w:webHidden/>
          </w:rPr>
        </w:r>
        <w:r w:rsidR="008A486B">
          <w:rPr>
            <w:noProof/>
            <w:webHidden/>
          </w:rPr>
          <w:fldChar w:fldCharType="separate"/>
        </w:r>
        <w:r w:rsidR="008A486B">
          <w:rPr>
            <w:noProof/>
            <w:webHidden/>
          </w:rPr>
          <w:t>9</w:t>
        </w:r>
        <w:r w:rsidR="008A486B">
          <w:rPr>
            <w:noProof/>
            <w:webHidden/>
          </w:rPr>
          <w:fldChar w:fldCharType="end"/>
        </w:r>
      </w:hyperlink>
    </w:p>
    <w:p w14:paraId="67EC4117" w14:textId="40893574" w:rsidR="008A486B" w:rsidRDefault="003C4A04">
      <w:pPr>
        <w:pStyle w:val="31"/>
        <w:rPr>
          <w:rFonts w:asciiTheme="minorHAnsi" w:hAnsiTheme="minorHAnsi" w:cstheme="minorBidi"/>
          <w:noProof/>
          <w:szCs w:val="22"/>
        </w:rPr>
      </w:pPr>
      <w:hyperlink w:anchor="_Toc93509035" w:history="1">
        <w:r w:rsidR="008A486B" w:rsidRPr="00480B4B">
          <w:rPr>
            <w:rStyle w:val="ab"/>
            <w:noProof/>
          </w:rPr>
          <w:t xml:space="preserve">5.2.1 </w:t>
        </w:r>
        <w:r w:rsidR="008A486B" w:rsidRPr="00480B4B">
          <w:rPr>
            <w:rStyle w:val="ab"/>
            <w:noProof/>
          </w:rPr>
          <w:t>개발</w:t>
        </w:r>
        <w:r w:rsidR="008A486B" w:rsidRPr="00480B4B">
          <w:rPr>
            <w:rStyle w:val="ab"/>
            <w:noProof/>
          </w:rPr>
          <w:t xml:space="preserve"> </w:t>
        </w:r>
        <w:r w:rsidR="008A486B" w:rsidRPr="00480B4B">
          <w:rPr>
            <w:rStyle w:val="ab"/>
            <w:noProof/>
          </w:rPr>
          <w:t>목적</w:t>
        </w:r>
        <w:r w:rsidR="008A486B">
          <w:rPr>
            <w:noProof/>
            <w:webHidden/>
          </w:rPr>
          <w:tab/>
        </w:r>
        <w:r w:rsidR="008A486B">
          <w:rPr>
            <w:noProof/>
            <w:webHidden/>
          </w:rPr>
          <w:fldChar w:fldCharType="begin"/>
        </w:r>
        <w:r w:rsidR="008A486B">
          <w:rPr>
            <w:noProof/>
            <w:webHidden/>
          </w:rPr>
          <w:instrText xml:space="preserve"> PAGEREF _Toc93509035 \h </w:instrText>
        </w:r>
        <w:r w:rsidR="008A486B">
          <w:rPr>
            <w:noProof/>
            <w:webHidden/>
          </w:rPr>
        </w:r>
        <w:r w:rsidR="008A486B">
          <w:rPr>
            <w:noProof/>
            <w:webHidden/>
          </w:rPr>
          <w:fldChar w:fldCharType="separate"/>
        </w:r>
        <w:r w:rsidR="008A486B">
          <w:rPr>
            <w:noProof/>
            <w:webHidden/>
          </w:rPr>
          <w:t>9</w:t>
        </w:r>
        <w:r w:rsidR="008A486B">
          <w:rPr>
            <w:noProof/>
            <w:webHidden/>
          </w:rPr>
          <w:fldChar w:fldCharType="end"/>
        </w:r>
      </w:hyperlink>
    </w:p>
    <w:p w14:paraId="6D89F614" w14:textId="16C4EB29" w:rsidR="008A486B" w:rsidRDefault="003C4A04">
      <w:pPr>
        <w:pStyle w:val="31"/>
        <w:rPr>
          <w:rFonts w:asciiTheme="minorHAnsi" w:hAnsiTheme="minorHAnsi" w:cstheme="minorBidi"/>
          <w:noProof/>
          <w:szCs w:val="22"/>
        </w:rPr>
      </w:pPr>
      <w:hyperlink w:anchor="_Toc93509036" w:history="1">
        <w:r w:rsidR="008A486B" w:rsidRPr="00480B4B">
          <w:rPr>
            <w:rStyle w:val="ab"/>
            <w:noProof/>
          </w:rPr>
          <w:t xml:space="preserve">5.2.2 </w:t>
        </w:r>
        <w:r w:rsidR="008A486B" w:rsidRPr="00480B4B">
          <w:rPr>
            <w:rStyle w:val="ab"/>
            <w:noProof/>
          </w:rPr>
          <w:t>사용법</w:t>
        </w:r>
        <w:r w:rsidR="008A486B">
          <w:rPr>
            <w:noProof/>
            <w:webHidden/>
          </w:rPr>
          <w:tab/>
        </w:r>
        <w:r w:rsidR="008A486B">
          <w:rPr>
            <w:noProof/>
            <w:webHidden/>
          </w:rPr>
          <w:fldChar w:fldCharType="begin"/>
        </w:r>
        <w:r w:rsidR="008A486B">
          <w:rPr>
            <w:noProof/>
            <w:webHidden/>
          </w:rPr>
          <w:instrText xml:space="preserve"> PAGEREF _Toc93509036 \h </w:instrText>
        </w:r>
        <w:r w:rsidR="008A486B">
          <w:rPr>
            <w:noProof/>
            <w:webHidden/>
          </w:rPr>
        </w:r>
        <w:r w:rsidR="008A486B">
          <w:rPr>
            <w:noProof/>
            <w:webHidden/>
          </w:rPr>
          <w:fldChar w:fldCharType="separate"/>
        </w:r>
        <w:r w:rsidR="008A486B">
          <w:rPr>
            <w:noProof/>
            <w:webHidden/>
          </w:rPr>
          <w:t>9</w:t>
        </w:r>
        <w:r w:rsidR="008A486B">
          <w:rPr>
            <w:noProof/>
            <w:webHidden/>
          </w:rPr>
          <w:fldChar w:fldCharType="end"/>
        </w:r>
      </w:hyperlink>
    </w:p>
    <w:p w14:paraId="60B25E97" w14:textId="01ABC07F" w:rsidR="008A486B" w:rsidRDefault="003C4A04">
      <w:pPr>
        <w:pStyle w:val="31"/>
        <w:rPr>
          <w:rFonts w:asciiTheme="minorHAnsi" w:hAnsiTheme="minorHAnsi" w:cstheme="minorBidi"/>
          <w:noProof/>
          <w:szCs w:val="22"/>
        </w:rPr>
      </w:pPr>
      <w:hyperlink w:anchor="_Toc93509037" w:history="1">
        <w:r w:rsidR="008A486B" w:rsidRPr="00480B4B">
          <w:rPr>
            <w:rStyle w:val="ab"/>
            <w:noProof/>
          </w:rPr>
          <w:t xml:space="preserve">5.2.3 </w:t>
        </w:r>
        <w:r w:rsidR="008A486B" w:rsidRPr="00480B4B">
          <w:rPr>
            <w:rStyle w:val="ab"/>
            <w:noProof/>
          </w:rPr>
          <w:t>기타</w:t>
        </w:r>
        <w:r w:rsidR="008A486B" w:rsidRPr="00480B4B">
          <w:rPr>
            <w:rStyle w:val="ab"/>
            <w:noProof/>
          </w:rPr>
          <w:t xml:space="preserve"> </w:t>
        </w:r>
        <w:r w:rsidR="008A486B" w:rsidRPr="00480B4B">
          <w:rPr>
            <w:rStyle w:val="ab"/>
            <w:noProof/>
          </w:rPr>
          <w:t>정보</w:t>
        </w:r>
        <w:r w:rsidR="008A486B">
          <w:rPr>
            <w:noProof/>
            <w:webHidden/>
          </w:rPr>
          <w:tab/>
        </w:r>
        <w:r w:rsidR="008A486B">
          <w:rPr>
            <w:noProof/>
            <w:webHidden/>
          </w:rPr>
          <w:fldChar w:fldCharType="begin"/>
        </w:r>
        <w:r w:rsidR="008A486B">
          <w:rPr>
            <w:noProof/>
            <w:webHidden/>
          </w:rPr>
          <w:instrText xml:space="preserve"> PAGEREF _Toc93509037 \h </w:instrText>
        </w:r>
        <w:r w:rsidR="008A486B">
          <w:rPr>
            <w:noProof/>
            <w:webHidden/>
          </w:rPr>
        </w:r>
        <w:r w:rsidR="008A486B">
          <w:rPr>
            <w:noProof/>
            <w:webHidden/>
          </w:rPr>
          <w:fldChar w:fldCharType="separate"/>
        </w:r>
        <w:r w:rsidR="008A486B">
          <w:rPr>
            <w:noProof/>
            <w:webHidden/>
          </w:rPr>
          <w:t>9</w:t>
        </w:r>
        <w:r w:rsidR="008A486B">
          <w:rPr>
            <w:noProof/>
            <w:webHidden/>
          </w:rPr>
          <w:fldChar w:fldCharType="end"/>
        </w:r>
      </w:hyperlink>
    </w:p>
    <w:p w14:paraId="35E3B47A" w14:textId="032CE76B" w:rsidR="008A486B" w:rsidRDefault="003C4A04">
      <w:pPr>
        <w:pStyle w:val="21"/>
        <w:rPr>
          <w:rFonts w:asciiTheme="minorHAnsi" w:hAnsiTheme="minorHAnsi" w:cstheme="minorBidi"/>
          <w:smallCaps w:val="0"/>
          <w:noProof/>
          <w:szCs w:val="22"/>
        </w:rPr>
      </w:pPr>
      <w:hyperlink w:anchor="_Toc93509038" w:history="1">
        <w:r w:rsidR="008A486B" w:rsidRPr="00480B4B">
          <w:rPr>
            <w:rStyle w:val="ab"/>
            <w:noProof/>
          </w:rPr>
          <w:t xml:space="preserve">5.3 </w:t>
        </w:r>
        <w:r w:rsidR="008A486B" w:rsidRPr="00480B4B">
          <w:rPr>
            <w:rStyle w:val="ab"/>
            <w:noProof/>
          </w:rPr>
          <w:t>수집</w:t>
        </w:r>
        <w:r w:rsidR="008A486B" w:rsidRPr="00480B4B">
          <w:rPr>
            <w:rStyle w:val="ab"/>
            <w:noProof/>
          </w:rPr>
          <w:t xml:space="preserve"> </w:t>
        </w:r>
        <w:r w:rsidR="008A486B" w:rsidRPr="00480B4B">
          <w:rPr>
            <w:rStyle w:val="ab"/>
            <w:noProof/>
          </w:rPr>
          <w:t>툴</w:t>
        </w:r>
        <w:r w:rsidR="008A486B" w:rsidRPr="00480B4B">
          <w:rPr>
            <w:rStyle w:val="ab"/>
            <w:noProof/>
          </w:rPr>
          <w:t xml:space="preserve"> </w:t>
        </w:r>
        <w:r w:rsidR="008A486B" w:rsidRPr="00480B4B">
          <w:rPr>
            <w:rStyle w:val="ab"/>
            <w:noProof/>
          </w:rPr>
          <w:t>통합</w:t>
        </w:r>
        <w:r w:rsidR="008A486B" w:rsidRPr="00480B4B">
          <w:rPr>
            <w:rStyle w:val="ab"/>
            <w:noProof/>
          </w:rPr>
          <w:t xml:space="preserve"> </w:t>
        </w:r>
        <w:r w:rsidR="008A486B" w:rsidRPr="00480B4B">
          <w:rPr>
            <w:rStyle w:val="ab"/>
            <w:noProof/>
          </w:rPr>
          <w:t>관리</w:t>
        </w:r>
        <w:r w:rsidR="008A486B" w:rsidRPr="00480B4B">
          <w:rPr>
            <w:rStyle w:val="ab"/>
            <w:noProof/>
          </w:rPr>
          <w:t xml:space="preserve"> (</w:t>
        </w:r>
        <w:r w:rsidR="008A486B" w:rsidRPr="00480B4B">
          <w:rPr>
            <w:rStyle w:val="ab"/>
            <w:noProof/>
          </w:rPr>
          <w:t>수집툴통합관리</w:t>
        </w:r>
        <w:r w:rsidR="008A486B" w:rsidRPr="00480B4B">
          <w:rPr>
            <w:rStyle w:val="ab"/>
            <w:noProof/>
          </w:rPr>
          <w:t>.py)</w:t>
        </w:r>
        <w:r w:rsidR="008A486B">
          <w:rPr>
            <w:noProof/>
            <w:webHidden/>
          </w:rPr>
          <w:tab/>
        </w:r>
        <w:r w:rsidR="008A486B">
          <w:rPr>
            <w:noProof/>
            <w:webHidden/>
          </w:rPr>
          <w:fldChar w:fldCharType="begin"/>
        </w:r>
        <w:r w:rsidR="008A486B">
          <w:rPr>
            <w:noProof/>
            <w:webHidden/>
          </w:rPr>
          <w:instrText xml:space="preserve"> PAGEREF _Toc93509038 \h </w:instrText>
        </w:r>
        <w:r w:rsidR="008A486B">
          <w:rPr>
            <w:noProof/>
            <w:webHidden/>
          </w:rPr>
        </w:r>
        <w:r w:rsidR="008A486B">
          <w:rPr>
            <w:noProof/>
            <w:webHidden/>
          </w:rPr>
          <w:fldChar w:fldCharType="separate"/>
        </w:r>
        <w:r w:rsidR="008A486B">
          <w:rPr>
            <w:noProof/>
            <w:webHidden/>
          </w:rPr>
          <w:t>9</w:t>
        </w:r>
        <w:r w:rsidR="008A486B">
          <w:rPr>
            <w:noProof/>
            <w:webHidden/>
          </w:rPr>
          <w:fldChar w:fldCharType="end"/>
        </w:r>
      </w:hyperlink>
    </w:p>
    <w:p w14:paraId="7B8F7C31" w14:textId="6303A996" w:rsidR="008A486B" w:rsidRDefault="003C4A04">
      <w:pPr>
        <w:pStyle w:val="31"/>
        <w:rPr>
          <w:rFonts w:asciiTheme="minorHAnsi" w:hAnsiTheme="minorHAnsi" w:cstheme="minorBidi"/>
          <w:noProof/>
          <w:szCs w:val="22"/>
        </w:rPr>
      </w:pPr>
      <w:hyperlink w:anchor="_Toc93509039" w:history="1">
        <w:r w:rsidR="008A486B" w:rsidRPr="00480B4B">
          <w:rPr>
            <w:rStyle w:val="ab"/>
            <w:noProof/>
          </w:rPr>
          <w:t xml:space="preserve">5.3.1 </w:t>
        </w:r>
        <w:r w:rsidR="008A486B" w:rsidRPr="00480B4B">
          <w:rPr>
            <w:rStyle w:val="ab"/>
            <w:noProof/>
          </w:rPr>
          <w:t>개발</w:t>
        </w:r>
        <w:r w:rsidR="008A486B" w:rsidRPr="00480B4B">
          <w:rPr>
            <w:rStyle w:val="ab"/>
            <w:noProof/>
          </w:rPr>
          <w:t xml:space="preserve"> </w:t>
        </w:r>
        <w:r w:rsidR="008A486B" w:rsidRPr="00480B4B">
          <w:rPr>
            <w:rStyle w:val="ab"/>
            <w:noProof/>
          </w:rPr>
          <w:t>목적</w:t>
        </w:r>
        <w:r w:rsidR="008A486B">
          <w:rPr>
            <w:noProof/>
            <w:webHidden/>
          </w:rPr>
          <w:tab/>
        </w:r>
        <w:r w:rsidR="008A486B">
          <w:rPr>
            <w:noProof/>
            <w:webHidden/>
          </w:rPr>
          <w:fldChar w:fldCharType="begin"/>
        </w:r>
        <w:r w:rsidR="008A486B">
          <w:rPr>
            <w:noProof/>
            <w:webHidden/>
          </w:rPr>
          <w:instrText xml:space="preserve"> PAGEREF _Toc93509039 \h </w:instrText>
        </w:r>
        <w:r w:rsidR="008A486B">
          <w:rPr>
            <w:noProof/>
            <w:webHidden/>
          </w:rPr>
        </w:r>
        <w:r w:rsidR="008A486B">
          <w:rPr>
            <w:noProof/>
            <w:webHidden/>
          </w:rPr>
          <w:fldChar w:fldCharType="separate"/>
        </w:r>
        <w:r w:rsidR="008A486B">
          <w:rPr>
            <w:noProof/>
            <w:webHidden/>
          </w:rPr>
          <w:t>9</w:t>
        </w:r>
        <w:r w:rsidR="008A486B">
          <w:rPr>
            <w:noProof/>
            <w:webHidden/>
          </w:rPr>
          <w:fldChar w:fldCharType="end"/>
        </w:r>
      </w:hyperlink>
    </w:p>
    <w:p w14:paraId="4A9C55C4" w14:textId="17D47C14" w:rsidR="008A486B" w:rsidRDefault="003C4A04">
      <w:pPr>
        <w:pStyle w:val="31"/>
        <w:rPr>
          <w:rFonts w:asciiTheme="minorHAnsi" w:hAnsiTheme="minorHAnsi" w:cstheme="minorBidi"/>
          <w:noProof/>
          <w:szCs w:val="22"/>
        </w:rPr>
      </w:pPr>
      <w:hyperlink w:anchor="_Toc93509040" w:history="1">
        <w:r w:rsidR="008A486B" w:rsidRPr="00480B4B">
          <w:rPr>
            <w:rStyle w:val="ab"/>
            <w:noProof/>
          </w:rPr>
          <w:t xml:space="preserve">5.3.2 </w:t>
        </w:r>
        <w:r w:rsidR="008A486B" w:rsidRPr="00480B4B">
          <w:rPr>
            <w:rStyle w:val="ab"/>
            <w:noProof/>
          </w:rPr>
          <w:t>사용법</w:t>
        </w:r>
        <w:r w:rsidR="008A486B">
          <w:rPr>
            <w:noProof/>
            <w:webHidden/>
          </w:rPr>
          <w:tab/>
        </w:r>
        <w:r w:rsidR="008A486B">
          <w:rPr>
            <w:noProof/>
            <w:webHidden/>
          </w:rPr>
          <w:fldChar w:fldCharType="begin"/>
        </w:r>
        <w:r w:rsidR="008A486B">
          <w:rPr>
            <w:noProof/>
            <w:webHidden/>
          </w:rPr>
          <w:instrText xml:space="preserve"> PAGEREF _Toc93509040 \h </w:instrText>
        </w:r>
        <w:r w:rsidR="008A486B">
          <w:rPr>
            <w:noProof/>
            <w:webHidden/>
          </w:rPr>
        </w:r>
        <w:r w:rsidR="008A486B">
          <w:rPr>
            <w:noProof/>
            <w:webHidden/>
          </w:rPr>
          <w:fldChar w:fldCharType="separate"/>
        </w:r>
        <w:r w:rsidR="008A486B">
          <w:rPr>
            <w:noProof/>
            <w:webHidden/>
          </w:rPr>
          <w:t>9</w:t>
        </w:r>
        <w:r w:rsidR="008A486B">
          <w:rPr>
            <w:noProof/>
            <w:webHidden/>
          </w:rPr>
          <w:fldChar w:fldCharType="end"/>
        </w:r>
      </w:hyperlink>
    </w:p>
    <w:p w14:paraId="6A9324AE" w14:textId="333FAAEB" w:rsidR="008A486B" w:rsidRDefault="003C4A04">
      <w:pPr>
        <w:pStyle w:val="31"/>
        <w:rPr>
          <w:rFonts w:asciiTheme="minorHAnsi" w:hAnsiTheme="minorHAnsi" w:cstheme="minorBidi"/>
          <w:noProof/>
          <w:szCs w:val="22"/>
        </w:rPr>
      </w:pPr>
      <w:hyperlink w:anchor="_Toc93509041" w:history="1">
        <w:r w:rsidR="008A486B" w:rsidRPr="00480B4B">
          <w:rPr>
            <w:rStyle w:val="ab"/>
            <w:noProof/>
          </w:rPr>
          <w:t xml:space="preserve">5.3.3 </w:t>
        </w:r>
        <w:r w:rsidR="008A486B" w:rsidRPr="00480B4B">
          <w:rPr>
            <w:rStyle w:val="ab"/>
            <w:noProof/>
          </w:rPr>
          <w:t>기타</w:t>
        </w:r>
        <w:r w:rsidR="008A486B" w:rsidRPr="00480B4B">
          <w:rPr>
            <w:rStyle w:val="ab"/>
            <w:noProof/>
          </w:rPr>
          <w:t xml:space="preserve"> </w:t>
        </w:r>
        <w:r w:rsidR="008A486B" w:rsidRPr="00480B4B">
          <w:rPr>
            <w:rStyle w:val="ab"/>
            <w:noProof/>
          </w:rPr>
          <w:t>정보</w:t>
        </w:r>
        <w:r w:rsidR="008A486B">
          <w:rPr>
            <w:noProof/>
            <w:webHidden/>
          </w:rPr>
          <w:tab/>
        </w:r>
        <w:r w:rsidR="008A486B">
          <w:rPr>
            <w:noProof/>
            <w:webHidden/>
          </w:rPr>
          <w:fldChar w:fldCharType="begin"/>
        </w:r>
        <w:r w:rsidR="008A486B">
          <w:rPr>
            <w:noProof/>
            <w:webHidden/>
          </w:rPr>
          <w:instrText xml:space="preserve"> PAGEREF _Toc93509041 \h </w:instrText>
        </w:r>
        <w:r w:rsidR="008A486B">
          <w:rPr>
            <w:noProof/>
            <w:webHidden/>
          </w:rPr>
        </w:r>
        <w:r w:rsidR="008A486B">
          <w:rPr>
            <w:noProof/>
            <w:webHidden/>
          </w:rPr>
          <w:fldChar w:fldCharType="separate"/>
        </w:r>
        <w:r w:rsidR="008A486B">
          <w:rPr>
            <w:noProof/>
            <w:webHidden/>
          </w:rPr>
          <w:t>10</w:t>
        </w:r>
        <w:r w:rsidR="008A486B">
          <w:rPr>
            <w:noProof/>
            <w:webHidden/>
          </w:rPr>
          <w:fldChar w:fldCharType="end"/>
        </w:r>
      </w:hyperlink>
    </w:p>
    <w:p w14:paraId="29F3174E" w14:textId="1662738D" w:rsidR="008A486B" w:rsidRDefault="003C4A04">
      <w:pPr>
        <w:pStyle w:val="21"/>
        <w:rPr>
          <w:rFonts w:asciiTheme="minorHAnsi" w:hAnsiTheme="minorHAnsi" w:cstheme="minorBidi"/>
          <w:smallCaps w:val="0"/>
          <w:noProof/>
          <w:szCs w:val="22"/>
        </w:rPr>
      </w:pPr>
      <w:hyperlink w:anchor="_Toc93509042" w:history="1">
        <w:r w:rsidR="008A486B" w:rsidRPr="00480B4B">
          <w:rPr>
            <w:rStyle w:val="ab"/>
            <w:noProof/>
          </w:rPr>
          <w:t>5.4 CMMS  (0_CMMS_ADMIN.py, 1_CMMS_USER.py, 2_cmms_list_DB_config.py, 3_DB_daily_update.py)</w:t>
        </w:r>
        <w:r w:rsidR="008A486B">
          <w:rPr>
            <w:noProof/>
            <w:webHidden/>
          </w:rPr>
          <w:tab/>
        </w:r>
        <w:r w:rsidR="008A486B">
          <w:rPr>
            <w:noProof/>
            <w:webHidden/>
          </w:rPr>
          <w:fldChar w:fldCharType="begin"/>
        </w:r>
        <w:r w:rsidR="008A486B">
          <w:rPr>
            <w:noProof/>
            <w:webHidden/>
          </w:rPr>
          <w:instrText xml:space="preserve"> PAGEREF _Toc93509042 \h </w:instrText>
        </w:r>
        <w:r w:rsidR="008A486B">
          <w:rPr>
            <w:noProof/>
            <w:webHidden/>
          </w:rPr>
        </w:r>
        <w:r w:rsidR="008A486B">
          <w:rPr>
            <w:noProof/>
            <w:webHidden/>
          </w:rPr>
          <w:fldChar w:fldCharType="separate"/>
        </w:r>
        <w:r w:rsidR="008A486B">
          <w:rPr>
            <w:noProof/>
            <w:webHidden/>
          </w:rPr>
          <w:t>11</w:t>
        </w:r>
        <w:r w:rsidR="008A486B">
          <w:rPr>
            <w:noProof/>
            <w:webHidden/>
          </w:rPr>
          <w:fldChar w:fldCharType="end"/>
        </w:r>
      </w:hyperlink>
    </w:p>
    <w:p w14:paraId="6DD1DAFB" w14:textId="6454611F" w:rsidR="008A486B" w:rsidRDefault="003C4A04">
      <w:pPr>
        <w:pStyle w:val="31"/>
        <w:rPr>
          <w:rFonts w:asciiTheme="minorHAnsi" w:hAnsiTheme="minorHAnsi" w:cstheme="minorBidi"/>
          <w:noProof/>
          <w:szCs w:val="22"/>
        </w:rPr>
      </w:pPr>
      <w:hyperlink w:anchor="_Toc93509043" w:history="1">
        <w:r w:rsidR="008A486B" w:rsidRPr="00480B4B">
          <w:rPr>
            <w:rStyle w:val="ab"/>
            <w:noProof/>
          </w:rPr>
          <w:t xml:space="preserve">5.4.1 </w:t>
        </w:r>
        <w:r w:rsidR="008A486B" w:rsidRPr="00480B4B">
          <w:rPr>
            <w:rStyle w:val="ab"/>
            <w:noProof/>
          </w:rPr>
          <w:t>개발</w:t>
        </w:r>
        <w:r w:rsidR="008A486B" w:rsidRPr="00480B4B">
          <w:rPr>
            <w:rStyle w:val="ab"/>
            <w:noProof/>
          </w:rPr>
          <w:t xml:space="preserve"> </w:t>
        </w:r>
        <w:r w:rsidR="008A486B" w:rsidRPr="00480B4B">
          <w:rPr>
            <w:rStyle w:val="ab"/>
            <w:noProof/>
          </w:rPr>
          <w:t>목적</w:t>
        </w:r>
        <w:r w:rsidR="008A486B">
          <w:rPr>
            <w:noProof/>
            <w:webHidden/>
          </w:rPr>
          <w:tab/>
        </w:r>
        <w:r w:rsidR="008A486B">
          <w:rPr>
            <w:noProof/>
            <w:webHidden/>
          </w:rPr>
          <w:fldChar w:fldCharType="begin"/>
        </w:r>
        <w:r w:rsidR="008A486B">
          <w:rPr>
            <w:noProof/>
            <w:webHidden/>
          </w:rPr>
          <w:instrText xml:space="preserve"> PAGEREF _Toc93509043 \h </w:instrText>
        </w:r>
        <w:r w:rsidR="008A486B">
          <w:rPr>
            <w:noProof/>
            <w:webHidden/>
          </w:rPr>
        </w:r>
        <w:r w:rsidR="008A486B">
          <w:rPr>
            <w:noProof/>
            <w:webHidden/>
          </w:rPr>
          <w:fldChar w:fldCharType="separate"/>
        </w:r>
        <w:r w:rsidR="008A486B">
          <w:rPr>
            <w:noProof/>
            <w:webHidden/>
          </w:rPr>
          <w:t>11</w:t>
        </w:r>
        <w:r w:rsidR="008A486B">
          <w:rPr>
            <w:noProof/>
            <w:webHidden/>
          </w:rPr>
          <w:fldChar w:fldCharType="end"/>
        </w:r>
      </w:hyperlink>
    </w:p>
    <w:p w14:paraId="26CAD29C" w14:textId="6AC38907" w:rsidR="008A486B" w:rsidRDefault="003C4A04">
      <w:pPr>
        <w:pStyle w:val="31"/>
        <w:rPr>
          <w:rFonts w:asciiTheme="minorHAnsi" w:hAnsiTheme="minorHAnsi" w:cstheme="minorBidi"/>
          <w:noProof/>
          <w:szCs w:val="22"/>
        </w:rPr>
      </w:pPr>
      <w:hyperlink w:anchor="_Toc93509044" w:history="1">
        <w:r w:rsidR="008A486B" w:rsidRPr="00480B4B">
          <w:rPr>
            <w:rStyle w:val="ab"/>
            <w:noProof/>
          </w:rPr>
          <w:t xml:space="preserve">5.4.2 </w:t>
        </w:r>
        <w:r w:rsidR="008A486B" w:rsidRPr="00480B4B">
          <w:rPr>
            <w:rStyle w:val="ab"/>
            <w:noProof/>
          </w:rPr>
          <w:t>사용법</w:t>
        </w:r>
        <w:r w:rsidR="008A486B" w:rsidRPr="00480B4B">
          <w:rPr>
            <w:rStyle w:val="ab"/>
            <w:noProof/>
          </w:rPr>
          <w:t xml:space="preserve">(Admin </w:t>
        </w:r>
        <w:r w:rsidR="008A486B" w:rsidRPr="00480B4B">
          <w:rPr>
            <w:rStyle w:val="ab"/>
            <w:noProof/>
          </w:rPr>
          <w:t>버전</w:t>
        </w:r>
        <w:r w:rsidR="008A486B" w:rsidRPr="00480B4B">
          <w:rPr>
            <w:rStyle w:val="ab"/>
            <w:noProof/>
          </w:rPr>
          <w:t xml:space="preserve"> </w:t>
        </w:r>
        <w:r w:rsidR="008A486B" w:rsidRPr="00480B4B">
          <w:rPr>
            <w:rStyle w:val="ab"/>
            <w:noProof/>
          </w:rPr>
          <w:t>기준</w:t>
        </w:r>
        <w:r w:rsidR="008A486B" w:rsidRPr="00480B4B">
          <w:rPr>
            <w:rStyle w:val="ab"/>
            <w:noProof/>
          </w:rPr>
          <w:t>)</w:t>
        </w:r>
        <w:r w:rsidR="008A486B">
          <w:rPr>
            <w:noProof/>
            <w:webHidden/>
          </w:rPr>
          <w:tab/>
        </w:r>
        <w:r w:rsidR="008A486B">
          <w:rPr>
            <w:noProof/>
            <w:webHidden/>
          </w:rPr>
          <w:fldChar w:fldCharType="begin"/>
        </w:r>
        <w:r w:rsidR="008A486B">
          <w:rPr>
            <w:noProof/>
            <w:webHidden/>
          </w:rPr>
          <w:instrText xml:space="preserve"> PAGEREF _Toc93509044 \h </w:instrText>
        </w:r>
        <w:r w:rsidR="008A486B">
          <w:rPr>
            <w:noProof/>
            <w:webHidden/>
          </w:rPr>
        </w:r>
        <w:r w:rsidR="008A486B">
          <w:rPr>
            <w:noProof/>
            <w:webHidden/>
          </w:rPr>
          <w:fldChar w:fldCharType="separate"/>
        </w:r>
        <w:r w:rsidR="008A486B">
          <w:rPr>
            <w:noProof/>
            <w:webHidden/>
          </w:rPr>
          <w:t>11</w:t>
        </w:r>
        <w:r w:rsidR="008A486B">
          <w:rPr>
            <w:noProof/>
            <w:webHidden/>
          </w:rPr>
          <w:fldChar w:fldCharType="end"/>
        </w:r>
      </w:hyperlink>
    </w:p>
    <w:p w14:paraId="4DFE753A" w14:textId="0CC9E2CB" w:rsidR="008A486B" w:rsidRDefault="003C4A04">
      <w:pPr>
        <w:pStyle w:val="31"/>
        <w:rPr>
          <w:rFonts w:asciiTheme="minorHAnsi" w:hAnsiTheme="minorHAnsi" w:cstheme="minorBidi"/>
          <w:noProof/>
          <w:szCs w:val="22"/>
        </w:rPr>
      </w:pPr>
      <w:hyperlink w:anchor="_Toc93509045" w:history="1">
        <w:r w:rsidR="008A486B" w:rsidRPr="00480B4B">
          <w:rPr>
            <w:rStyle w:val="ab"/>
            <w:noProof/>
          </w:rPr>
          <w:t xml:space="preserve">5.4.3 Admin </w:t>
        </w:r>
        <w:r w:rsidR="008A486B" w:rsidRPr="00480B4B">
          <w:rPr>
            <w:rStyle w:val="ab"/>
            <w:noProof/>
          </w:rPr>
          <w:t>버전</w:t>
        </w:r>
        <w:r w:rsidR="008A486B" w:rsidRPr="00480B4B">
          <w:rPr>
            <w:rStyle w:val="ab"/>
            <w:noProof/>
          </w:rPr>
          <w:t xml:space="preserve"> </w:t>
        </w:r>
        <w:r w:rsidR="008A486B" w:rsidRPr="00480B4B">
          <w:rPr>
            <w:rStyle w:val="ab"/>
            <w:noProof/>
          </w:rPr>
          <w:t>추가</w:t>
        </w:r>
        <w:r w:rsidR="008A486B" w:rsidRPr="00480B4B">
          <w:rPr>
            <w:rStyle w:val="ab"/>
            <w:noProof/>
          </w:rPr>
          <w:t xml:space="preserve"> </w:t>
        </w:r>
        <w:r w:rsidR="008A486B" w:rsidRPr="00480B4B">
          <w:rPr>
            <w:rStyle w:val="ab"/>
            <w:noProof/>
          </w:rPr>
          <w:t>기능</w:t>
        </w:r>
        <w:r w:rsidR="008A486B">
          <w:rPr>
            <w:noProof/>
            <w:webHidden/>
          </w:rPr>
          <w:tab/>
        </w:r>
        <w:r w:rsidR="008A486B">
          <w:rPr>
            <w:noProof/>
            <w:webHidden/>
          </w:rPr>
          <w:fldChar w:fldCharType="begin"/>
        </w:r>
        <w:r w:rsidR="008A486B">
          <w:rPr>
            <w:noProof/>
            <w:webHidden/>
          </w:rPr>
          <w:instrText xml:space="preserve"> PAGEREF _Toc93509045 \h </w:instrText>
        </w:r>
        <w:r w:rsidR="008A486B">
          <w:rPr>
            <w:noProof/>
            <w:webHidden/>
          </w:rPr>
        </w:r>
        <w:r w:rsidR="008A486B">
          <w:rPr>
            <w:noProof/>
            <w:webHidden/>
          </w:rPr>
          <w:fldChar w:fldCharType="separate"/>
        </w:r>
        <w:r w:rsidR="008A486B">
          <w:rPr>
            <w:noProof/>
            <w:webHidden/>
          </w:rPr>
          <w:t>11</w:t>
        </w:r>
        <w:r w:rsidR="008A486B">
          <w:rPr>
            <w:noProof/>
            <w:webHidden/>
          </w:rPr>
          <w:fldChar w:fldCharType="end"/>
        </w:r>
      </w:hyperlink>
    </w:p>
    <w:p w14:paraId="35E401A5" w14:textId="5D1D9045" w:rsidR="008A486B" w:rsidRDefault="003C4A04">
      <w:pPr>
        <w:pStyle w:val="31"/>
        <w:rPr>
          <w:rFonts w:asciiTheme="minorHAnsi" w:hAnsiTheme="minorHAnsi" w:cstheme="minorBidi"/>
          <w:noProof/>
          <w:szCs w:val="22"/>
        </w:rPr>
      </w:pPr>
      <w:hyperlink w:anchor="_Toc93509046" w:history="1">
        <w:r w:rsidR="008A486B" w:rsidRPr="00480B4B">
          <w:rPr>
            <w:rStyle w:val="ab"/>
            <w:noProof/>
          </w:rPr>
          <w:t xml:space="preserve">5.4.4 </w:t>
        </w:r>
        <w:r w:rsidR="008A486B" w:rsidRPr="00480B4B">
          <w:rPr>
            <w:rStyle w:val="ab"/>
            <w:noProof/>
          </w:rPr>
          <w:t>개발</w:t>
        </w:r>
        <w:r w:rsidR="008A486B" w:rsidRPr="00480B4B">
          <w:rPr>
            <w:rStyle w:val="ab"/>
            <w:noProof/>
          </w:rPr>
          <w:t xml:space="preserve"> </w:t>
        </w:r>
        <w:r w:rsidR="008A486B" w:rsidRPr="00480B4B">
          <w:rPr>
            <w:rStyle w:val="ab"/>
            <w:noProof/>
          </w:rPr>
          <w:t>환경</w:t>
        </w:r>
        <w:r w:rsidR="008A486B" w:rsidRPr="00480B4B">
          <w:rPr>
            <w:rStyle w:val="ab"/>
            <w:noProof/>
          </w:rPr>
          <w:t xml:space="preserve"> </w:t>
        </w:r>
        <w:r w:rsidR="008A486B" w:rsidRPr="00480B4B">
          <w:rPr>
            <w:rStyle w:val="ab"/>
            <w:noProof/>
          </w:rPr>
          <w:t>및</w:t>
        </w:r>
        <w:r w:rsidR="008A486B" w:rsidRPr="00480B4B">
          <w:rPr>
            <w:rStyle w:val="ab"/>
            <w:noProof/>
          </w:rPr>
          <w:t xml:space="preserve"> </w:t>
        </w:r>
        <w:r w:rsidR="008A486B" w:rsidRPr="00480B4B">
          <w:rPr>
            <w:rStyle w:val="ab"/>
            <w:noProof/>
          </w:rPr>
          <w:t>접속</w:t>
        </w:r>
        <w:r w:rsidR="008A486B" w:rsidRPr="00480B4B">
          <w:rPr>
            <w:rStyle w:val="ab"/>
            <w:noProof/>
          </w:rPr>
          <w:t xml:space="preserve"> </w:t>
        </w:r>
        <w:r w:rsidR="008A486B" w:rsidRPr="00480B4B">
          <w:rPr>
            <w:rStyle w:val="ab"/>
            <w:noProof/>
          </w:rPr>
          <w:t>정보</w:t>
        </w:r>
        <w:r w:rsidR="008A486B">
          <w:rPr>
            <w:noProof/>
            <w:webHidden/>
          </w:rPr>
          <w:tab/>
        </w:r>
        <w:r w:rsidR="008A486B">
          <w:rPr>
            <w:noProof/>
            <w:webHidden/>
          </w:rPr>
          <w:fldChar w:fldCharType="begin"/>
        </w:r>
        <w:r w:rsidR="008A486B">
          <w:rPr>
            <w:noProof/>
            <w:webHidden/>
          </w:rPr>
          <w:instrText xml:space="preserve"> PAGEREF _Toc93509046 \h </w:instrText>
        </w:r>
        <w:r w:rsidR="008A486B">
          <w:rPr>
            <w:noProof/>
            <w:webHidden/>
          </w:rPr>
        </w:r>
        <w:r w:rsidR="008A486B">
          <w:rPr>
            <w:noProof/>
            <w:webHidden/>
          </w:rPr>
          <w:fldChar w:fldCharType="separate"/>
        </w:r>
        <w:r w:rsidR="008A486B">
          <w:rPr>
            <w:noProof/>
            <w:webHidden/>
          </w:rPr>
          <w:t>11</w:t>
        </w:r>
        <w:r w:rsidR="008A486B">
          <w:rPr>
            <w:noProof/>
            <w:webHidden/>
          </w:rPr>
          <w:fldChar w:fldCharType="end"/>
        </w:r>
      </w:hyperlink>
    </w:p>
    <w:p w14:paraId="071FED0A" w14:textId="003DC0F2" w:rsidR="008A486B" w:rsidRDefault="003C4A04">
      <w:pPr>
        <w:pStyle w:val="31"/>
        <w:rPr>
          <w:rFonts w:asciiTheme="minorHAnsi" w:hAnsiTheme="minorHAnsi" w:cstheme="minorBidi"/>
          <w:noProof/>
          <w:szCs w:val="22"/>
        </w:rPr>
      </w:pPr>
      <w:hyperlink w:anchor="_Toc93509047" w:history="1">
        <w:r w:rsidR="008A486B" w:rsidRPr="00480B4B">
          <w:rPr>
            <w:rStyle w:val="ab"/>
            <w:noProof/>
          </w:rPr>
          <w:t>5.4.5 3_CMMS_list_DB_config.py</w:t>
        </w:r>
        <w:r w:rsidR="008A486B">
          <w:rPr>
            <w:noProof/>
            <w:webHidden/>
          </w:rPr>
          <w:tab/>
        </w:r>
        <w:r w:rsidR="008A486B">
          <w:rPr>
            <w:noProof/>
            <w:webHidden/>
          </w:rPr>
          <w:fldChar w:fldCharType="begin"/>
        </w:r>
        <w:r w:rsidR="008A486B">
          <w:rPr>
            <w:noProof/>
            <w:webHidden/>
          </w:rPr>
          <w:instrText xml:space="preserve"> PAGEREF _Toc93509047 \h </w:instrText>
        </w:r>
        <w:r w:rsidR="008A486B">
          <w:rPr>
            <w:noProof/>
            <w:webHidden/>
          </w:rPr>
        </w:r>
        <w:r w:rsidR="008A486B">
          <w:rPr>
            <w:noProof/>
            <w:webHidden/>
          </w:rPr>
          <w:fldChar w:fldCharType="separate"/>
        </w:r>
        <w:r w:rsidR="008A486B">
          <w:rPr>
            <w:noProof/>
            <w:webHidden/>
          </w:rPr>
          <w:t>12</w:t>
        </w:r>
        <w:r w:rsidR="008A486B">
          <w:rPr>
            <w:noProof/>
            <w:webHidden/>
          </w:rPr>
          <w:fldChar w:fldCharType="end"/>
        </w:r>
      </w:hyperlink>
    </w:p>
    <w:p w14:paraId="6ED540CB" w14:textId="0029FC31" w:rsidR="008A486B" w:rsidRDefault="003C4A04">
      <w:pPr>
        <w:pStyle w:val="31"/>
        <w:rPr>
          <w:rFonts w:asciiTheme="minorHAnsi" w:hAnsiTheme="minorHAnsi" w:cstheme="minorBidi"/>
          <w:noProof/>
          <w:szCs w:val="22"/>
        </w:rPr>
      </w:pPr>
      <w:hyperlink w:anchor="_Toc93509048" w:history="1">
        <w:r w:rsidR="008A486B" w:rsidRPr="00480B4B">
          <w:rPr>
            <w:rStyle w:val="ab"/>
            <w:noProof/>
          </w:rPr>
          <w:t>5.4.6 2_DB_daily_update.py</w:t>
        </w:r>
        <w:r w:rsidR="008A486B">
          <w:rPr>
            <w:noProof/>
            <w:webHidden/>
          </w:rPr>
          <w:tab/>
        </w:r>
        <w:r w:rsidR="008A486B">
          <w:rPr>
            <w:noProof/>
            <w:webHidden/>
          </w:rPr>
          <w:fldChar w:fldCharType="begin"/>
        </w:r>
        <w:r w:rsidR="008A486B">
          <w:rPr>
            <w:noProof/>
            <w:webHidden/>
          </w:rPr>
          <w:instrText xml:space="preserve"> PAGEREF _Toc93509048 \h </w:instrText>
        </w:r>
        <w:r w:rsidR="008A486B">
          <w:rPr>
            <w:noProof/>
            <w:webHidden/>
          </w:rPr>
        </w:r>
        <w:r w:rsidR="008A486B">
          <w:rPr>
            <w:noProof/>
            <w:webHidden/>
          </w:rPr>
          <w:fldChar w:fldCharType="separate"/>
        </w:r>
        <w:r w:rsidR="008A486B">
          <w:rPr>
            <w:noProof/>
            <w:webHidden/>
          </w:rPr>
          <w:t>12</w:t>
        </w:r>
        <w:r w:rsidR="008A486B">
          <w:rPr>
            <w:noProof/>
            <w:webHidden/>
          </w:rPr>
          <w:fldChar w:fldCharType="end"/>
        </w:r>
      </w:hyperlink>
    </w:p>
    <w:p w14:paraId="06239360" w14:textId="7F88D7A2" w:rsidR="008A486B" w:rsidRDefault="003C4A04">
      <w:pPr>
        <w:pStyle w:val="31"/>
        <w:rPr>
          <w:rFonts w:asciiTheme="minorHAnsi" w:hAnsiTheme="minorHAnsi" w:cstheme="minorBidi"/>
          <w:noProof/>
          <w:szCs w:val="22"/>
        </w:rPr>
      </w:pPr>
      <w:hyperlink w:anchor="_Toc93509049" w:history="1">
        <w:r w:rsidR="008A486B" w:rsidRPr="00480B4B">
          <w:rPr>
            <w:rStyle w:val="ab"/>
            <w:noProof/>
          </w:rPr>
          <w:t xml:space="preserve">5.4.7 </w:t>
        </w:r>
        <w:r w:rsidR="008A486B" w:rsidRPr="00480B4B">
          <w:rPr>
            <w:rStyle w:val="ab"/>
            <w:noProof/>
          </w:rPr>
          <w:t>기타</w:t>
        </w:r>
        <w:r w:rsidR="008A486B" w:rsidRPr="00480B4B">
          <w:rPr>
            <w:rStyle w:val="ab"/>
            <w:noProof/>
          </w:rPr>
          <w:t xml:space="preserve"> </w:t>
        </w:r>
        <w:r w:rsidR="008A486B" w:rsidRPr="00480B4B">
          <w:rPr>
            <w:rStyle w:val="ab"/>
            <w:noProof/>
          </w:rPr>
          <w:t>정보</w:t>
        </w:r>
        <w:r w:rsidR="008A486B">
          <w:rPr>
            <w:noProof/>
            <w:webHidden/>
          </w:rPr>
          <w:tab/>
        </w:r>
        <w:r w:rsidR="008A486B">
          <w:rPr>
            <w:noProof/>
            <w:webHidden/>
          </w:rPr>
          <w:fldChar w:fldCharType="begin"/>
        </w:r>
        <w:r w:rsidR="008A486B">
          <w:rPr>
            <w:noProof/>
            <w:webHidden/>
          </w:rPr>
          <w:instrText xml:space="preserve"> PAGEREF _Toc93509049 \h </w:instrText>
        </w:r>
        <w:r w:rsidR="008A486B">
          <w:rPr>
            <w:noProof/>
            <w:webHidden/>
          </w:rPr>
        </w:r>
        <w:r w:rsidR="008A486B">
          <w:rPr>
            <w:noProof/>
            <w:webHidden/>
          </w:rPr>
          <w:fldChar w:fldCharType="separate"/>
        </w:r>
        <w:r w:rsidR="008A486B">
          <w:rPr>
            <w:noProof/>
            <w:webHidden/>
          </w:rPr>
          <w:t>12</w:t>
        </w:r>
        <w:r w:rsidR="008A486B">
          <w:rPr>
            <w:noProof/>
            <w:webHidden/>
          </w:rPr>
          <w:fldChar w:fldCharType="end"/>
        </w:r>
      </w:hyperlink>
    </w:p>
    <w:p w14:paraId="1DD98572" w14:textId="79B2836B" w:rsidR="008A486B" w:rsidRDefault="003C4A04">
      <w:pPr>
        <w:pStyle w:val="11"/>
        <w:rPr>
          <w:rFonts w:asciiTheme="minorHAnsi" w:hAnsiTheme="minorHAnsi" w:cstheme="minorBidi"/>
          <w:b w:val="0"/>
          <w:caps w:val="0"/>
          <w:noProof/>
          <w:szCs w:val="22"/>
        </w:rPr>
      </w:pPr>
      <w:hyperlink w:anchor="_Toc93509050" w:history="1">
        <w:r w:rsidR="008A486B" w:rsidRPr="00480B4B">
          <w:rPr>
            <w:rStyle w:val="ab"/>
            <w:noProof/>
          </w:rPr>
          <w:t xml:space="preserve">6. </w:t>
        </w:r>
        <w:r w:rsidR="008A486B" w:rsidRPr="00480B4B">
          <w:rPr>
            <w:rStyle w:val="ab"/>
            <w:noProof/>
          </w:rPr>
          <w:t>수집</w:t>
        </w:r>
        <w:r w:rsidR="008A486B" w:rsidRPr="00480B4B">
          <w:rPr>
            <w:rStyle w:val="ab"/>
            <w:noProof/>
          </w:rPr>
          <w:t xml:space="preserve"> </w:t>
        </w:r>
        <w:r w:rsidR="008A486B" w:rsidRPr="00480B4B">
          <w:rPr>
            <w:rStyle w:val="ab"/>
            <w:noProof/>
          </w:rPr>
          <w:t>관련</w:t>
        </w:r>
        <w:r w:rsidR="008A486B" w:rsidRPr="00480B4B">
          <w:rPr>
            <w:rStyle w:val="ab"/>
            <w:noProof/>
          </w:rPr>
          <w:t xml:space="preserve"> Python CODE </w:t>
        </w:r>
        <w:r w:rsidR="008A486B" w:rsidRPr="00480B4B">
          <w:rPr>
            <w:rStyle w:val="ab"/>
            <w:noProof/>
          </w:rPr>
          <w:t>수정</w:t>
        </w:r>
        <w:r w:rsidR="008A486B" w:rsidRPr="00480B4B">
          <w:rPr>
            <w:rStyle w:val="ab"/>
            <w:noProof/>
          </w:rPr>
          <w:t xml:space="preserve"> </w:t>
        </w:r>
        <w:r w:rsidR="008A486B" w:rsidRPr="00480B4B">
          <w:rPr>
            <w:rStyle w:val="ab"/>
            <w:noProof/>
          </w:rPr>
          <w:t>방법</w:t>
        </w:r>
        <w:r w:rsidR="008A486B" w:rsidRPr="00480B4B">
          <w:rPr>
            <w:rStyle w:val="ab"/>
            <w:noProof/>
          </w:rPr>
          <w:t xml:space="preserve"> </w:t>
        </w:r>
        <w:r w:rsidR="008A486B" w:rsidRPr="00480B4B">
          <w:rPr>
            <w:rStyle w:val="ab"/>
            <w:noProof/>
          </w:rPr>
          <w:t>및</w:t>
        </w:r>
        <w:r w:rsidR="008A486B" w:rsidRPr="00480B4B">
          <w:rPr>
            <w:rStyle w:val="ab"/>
            <w:noProof/>
          </w:rPr>
          <w:t xml:space="preserve"> </w:t>
        </w:r>
        <w:r w:rsidR="008A486B" w:rsidRPr="00480B4B">
          <w:rPr>
            <w:rStyle w:val="ab"/>
            <w:noProof/>
          </w:rPr>
          <w:t>예시</w:t>
        </w:r>
        <w:r w:rsidR="008A486B">
          <w:rPr>
            <w:noProof/>
            <w:webHidden/>
          </w:rPr>
          <w:tab/>
        </w:r>
        <w:r w:rsidR="008A486B">
          <w:rPr>
            <w:noProof/>
            <w:webHidden/>
          </w:rPr>
          <w:fldChar w:fldCharType="begin"/>
        </w:r>
        <w:r w:rsidR="008A486B">
          <w:rPr>
            <w:noProof/>
            <w:webHidden/>
          </w:rPr>
          <w:instrText xml:space="preserve"> PAGEREF _Toc93509050 \h </w:instrText>
        </w:r>
        <w:r w:rsidR="008A486B">
          <w:rPr>
            <w:noProof/>
            <w:webHidden/>
          </w:rPr>
        </w:r>
        <w:r w:rsidR="008A486B">
          <w:rPr>
            <w:noProof/>
            <w:webHidden/>
          </w:rPr>
          <w:fldChar w:fldCharType="separate"/>
        </w:r>
        <w:r w:rsidR="008A486B">
          <w:rPr>
            <w:noProof/>
            <w:webHidden/>
          </w:rPr>
          <w:t>12</w:t>
        </w:r>
        <w:r w:rsidR="008A486B">
          <w:rPr>
            <w:noProof/>
            <w:webHidden/>
          </w:rPr>
          <w:fldChar w:fldCharType="end"/>
        </w:r>
      </w:hyperlink>
    </w:p>
    <w:p w14:paraId="3CE12967" w14:textId="04DD0BD8" w:rsidR="008A486B" w:rsidRDefault="003C4A04">
      <w:pPr>
        <w:pStyle w:val="21"/>
        <w:rPr>
          <w:rFonts w:asciiTheme="minorHAnsi" w:hAnsiTheme="minorHAnsi" w:cstheme="minorBidi"/>
          <w:smallCaps w:val="0"/>
          <w:noProof/>
          <w:szCs w:val="22"/>
        </w:rPr>
      </w:pPr>
      <w:hyperlink w:anchor="_Toc93509051" w:history="1">
        <w:r w:rsidR="008A486B" w:rsidRPr="00480B4B">
          <w:rPr>
            <w:rStyle w:val="ab"/>
            <w:noProof/>
          </w:rPr>
          <w:t xml:space="preserve">6.1 </w:t>
        </w:r>
        <w:r w:rsidR="008A486B" w:rsidRPr="00480B4B">
          <w:rPr>
            <w:rStyle w:val="ab"/>
            <w:noProof/>
          </w:rPr>
          <w:t>일반적인</w:t>
        </w:r>
        <w:r w:rsidR="008A486B" w:rsidRPr="00480B4B">
          <w:rPr>
            <w:rStyle w:val="ab"/>
            <w:noProof/>
          </w:rPr>
          <w:t xml:space="preserve"> </w:t>
        </w:r>
        <w:r w:rsidR="008A486B" w:rsidRPr="00480B4B">
          <w:rPr>
            <w:rStyle w:val="ab"/>
            <w:noProof/>
          </w:rPr>
          <w:t>수집</w:t>
        </w:r>
        <w:r w:rsidR="008A486B" w:rsidRPr="00480B4B">
          <w:rPr>
            <w:rStyle w:val="ab"/>
            <w:noProof/>
          </w:rPr>
          <w:t xml:space="preserve"> Code </w:t>
        </w:r>
        <w:r w:rsidR="008A486B" w:rsidRPr="00480B4B">
          <w:rPr>
            <w:rStyle w:val="ab"/>
            <w:noProof/>
          </w:rPr>
          <w:t>구조</w:t>
        </w:r>
        <w:r w:rsidR="008A486B">
          <w:rPr>
            <w:noProof/>
            <w:webHidden/>
          </w:rPr>
          <w:tab/>
        </w:r>
        <w:r w:rsidR="008A486B">
          <w:rPr>
            <w:noProof/>
            <w:webHidden/>
          </w:rPr>
          <w:fldChar w:fldCharType="begin"/>
        </w:r>
        <w:r w:rsidR="008A486B">
          <w:rPr>
            <w:noProof/>
            <w:webHidden/>
          </w:rPr>
          <w:instrText xml:space="preserve"> PAGEREF _Toc93509051 \h </w:instrText>
        </w:r>
        <w:r w:rsidR="008A486B">
          <w:rPr>
            <w:noProof/>
            <w:webHidden/>
          </w:rPr>
        </w:r>
        <w:r w:rsidR="008A486B">
          <w:rPr>
            <w:noProof/>
            <w:webHidden/>
          </w:rPr>
          <w:fldChar w:fldCharType="separate"/>
        </w:r>
        <w:r w:rsidR="008A486B">
          <w:rPr>
            <w:noProof/>
            <w:webHidden/>
          </w:rPr>
          <w:t>12</w:t>
        </w:r>
        <w:r w:rsidR="008A486B">
          <w:rPr>
            <w:noProof/>
            <w:webHidden/>
          </w:rPr>
          <w:fldChar w:fldCharType="end"/>
        </w:r>
      </w:hyperlink>
    </w:p>
    <w:p w14:paraId="24FE16BB" w14:textId="00FB4176" w:rsidR="008A486B" w:rsidRDefault="003C4A04">
      <w:pPr>
        <w:pStyle w:val="31"/>
        <w:rPr>
          <w:rFonts w:asciiTheme="minorHAnsi" w:hAnsiTheme="minorHAnsi" w:cstheme="minorBidi"/>
          <w:noProof/>
          <w:szCs w:val="22"/>
        </w:rPr>
      </w:pPr>
      <w:hyperlink w:anchor="_Toc93509052" w:history="1">
        <w:r w:rsidR="008A486B" w:rsidRPr="00480B4B">
          <w:rPr>
            <w:rStyle w:val="ab"/>
            <w:noProof/>
          </w:rPr>
          <w:t xml:space="preserve">6.1.1 </w:t>
        </w:r>
        <w:r w:rsidR="008A486B" w:rsidRPr="00480B4B">
          <w:rPr>
            <w:rStyle w:val="ab"/>
            <w:noProof/>
          </w:rPr>
          <w:t>지식</w:t>
        </w:r>
        <w:r w:rsidR="008A486B" w:rsidRPr="00480B4B">
          <w:rPr>
            <w:rStyle w:val="ab"/>
            <w:noProof/>
          </w:rPr>
          <w:t xml:space="preserve"> </w:t>
        </w:r>
        <w:r w:rsidR="008A486B" w:rsidRPr="00480B4B">
          <w:rPr>
            <w:rStyle w:val="ab"/>
            <w:noProof/>
          </w:rPr>
          <w:t>공방</w:t>
        </w:r>
        <w:r w:rsidR="008A486B" w:rsidRPr="00480B4B">
          <w:rPr>
            <w:rStyle w:val="ab"/>
            <w:noProof/>
          </w:rPr>
          <w:t xml:space="preserve"> </w:t>
        </w:r>
        <w:r w:rsidR="008A486B" w:rsidRPr="00480B4B">
          <w:rPr>
            <w:rStyle w:val="ab"/>
            <w:noProof/>
          </w:rPr>
          <w:t>수집</w:t>
        </w:r>
        <w:r w:rsidR="008A486B" w:rsidRPr="00480B4B">
          <w:rPr>
            <w:rStyle w:val="ab"/>
            <w:noProof/>
          </w:rPr>
          <w:t xml:space="preserve"> </w:t>
        </w:r>
        <w:r w:rsidR="008A486B" w:rsidRPr="00480B4B">
          <w:rPr>
            <w:rStyle w:val="ab"/>
            <w:noProof/>
          </w:rPr>
          <w:t>형태</w:t>
        </w:r>
        <w:r w:rsidR="008A486B" w:rsidRPr="00480B4B">
          <w:rPr>
            <w:rStyle w:val="ab"/>
            <w:noProof/>
          </w:rPr>
          <w:t xml:space="preserve"> </w:t>
        </w:r>
        <w:r w:rsidR="008A486B" w:rsidRPr="00480B4B">
          <w:rPr>
            <w:rStyle w:val="ab"/>
            <w:noProof/>
          </w:rPr>
          <w:t>예시</w:t>
        </w:r>
        <w:r w:rsidR="008A486B">
          <w:rPr>
            <w:noProof/>
            <w:webHidden/>
          </w:rPr>
          <w:tab/>
        </w:r>
        <w:r w:rsidR="008A486B">
          <w:rPr>
            <w:noProof/>
            <w:webHidden/>
          </w:rPr>
          <w:fldChar w:fldCharType="begin"/>
        </w:r>
        <w:r w:rsidR="008A486B">
          <w:rPr>
            <w:noProof/>
            <w:webHidden/>
          </w:rPr>
          <w:instrText xml:space="preserve"> PAGEREF _Toc93509052 \h </w:instrText>
        </w:r>
        <w:r w:rsidR="008A486B">
          <w:rPr>
            <w:noProof/>
            <w:webHidden/>
          </w:rPr>
        </w:r>
        <w:r w:rsidR="008A486B">
          <w:rPr>
            <w:noProof/>
            <w:webHidden/>
          </w:rPr>
          <w:fldChar w:fldCharType="separate"/>
        </w:r>
        <w:r w:rsidR="008A486B">
          <w:rPr>
            <w:noProof/>
            <w:webHidden/>
          </w:rPr>
          <w:t>12</w:t>
        </w:r>
        <w:r w:rsidR="008A486B">
          <w:rPr>
            <w:noProof/>
            <w:webHidden/>
          </w:rPr>
          <w:fldChar w:fldCharType="end"/>
        </w:r>
      </w:hyperlink>
    </w:p>
    <w:p w14:paraId="42BAD442" w14:textId="5B831CD5" w:rsidR="008A486B" w:rsidRDefault="003C4A04">
      <w:pPr>
        <w:pStyle w:val="31"/>
        <w:rPr>
          <w:rFonts w:asciiTheme="minorHAnsi" w:hAnsiTheme="minorHAnsi" w:cstheme="minorBidi"/>
          <w:noProof/>
          <w:szCs w:val="22"/>
        </w:rPr>
      </w:pPr>
      <w:hyperlink w:anchor="_Toc93509053" w:history="1">
        <w:r w:rsidR="008A486B" w:rsidRPr="00480B4B">
          <w:rPr>
            <w:rStyle w:val="ab"/>
            <w:noProof/>
          </w:rPr>
          <w:t xml:space="preserve">6.1.2 </w:t>
        </w:r>
        <w:r w:rsidR="008A486B" w:rsidRPr="00480B4B">
          <w:rPr>
            <w:rStyle w:val="ab"/>
            <w:noProof/>
          </w:rPr>
          <w:t>통합관리버전</w:t>
        </w:r>
        <w:r w:rsidR="008A486B" w:rsidRPr="00480B4B">
          <w:rPr>
            <w:rStyle w:val="ab"/>
            <w:noProof/>
          </w:rPr>
          <w:t xml:space="preserve"> </w:t>
        </w:r>
        <w:r w:rsidR="008A486B" w:rsidRPr="00480B4B">
          <w:rPr>
            <w:rStyle w:val="ab"/>
            <w:noProof/>
          </w:rPr>
          <w:t>형태</w:t>
        </w:r>
        <w:r w:rsidR="008A486B">
          <w:rPr>
            <w:noProof/>
            <w:webHidden/>
          </w:rPr>
          <w:tab/>
        </w:r>
        <w:r w:rsidR="008A486B">
          <w:rPr>
            <w:noProof/>
            <w:webHidden/>
          </w:rPr>
          <w:fldChar w:fldCharType="begin"/>
        </w:r>
        <w:r w:rsidR="008A486B">
          <w:rPr>
            <w:noProof/>
            <w:webHidden/>
          </w:rPr>
          <w:instrText xml:space="preserve"> PAGEREF _Toc93509053 \h </w:instrText>
        </w:r>
        <w:r w:rsidR="008A486B">
          <w:rPr>
            <w:noProof/>
            <w:webHidden/>
          </w:rPr>
        </w:r>
        <w:r w:rsidR="008A486B">
          <w:rPr>
            <w:noProof/>
            <w:webHidden/>
          </w:rPr>
          <w:fldChar w:fldCharType="separate"/>
        </w:r>
        <w:r w:rsidR="008A486B">
          <w:rPr>
            <w:noProof/>
            <w:webHidden/>
          </w:rPr>
          <w:t>12</w:t>
        </w:r>
        <w:r w:rsidR="008A486B">
          <w:rPr>
            <w:noProof/>
            <w:webHidden/>
          </w:rPr>
          <w:fldChar w:fldCharType="end"/>
        </w:r>
      </w:hyperlink>
    </w:p>
    <w:p w14:paraId="146DB707" w14:textId="0551990D" w:rsidR="008A486B" w:rsidRDefault="003C4A04">
      <w:pPr>
        <w:pStyle w:val="21"/>
        <w:rPr>
          <w:rFonts w:asciiTheme="minorHAnsi" w:hAnsiTheme="minorHAnsi" w:cstheme="minorBidi"/>
          <w:smallCaps w:val="0"/>
          <w:noProof/>
          <w:szCs w:val="22"/>
        </w:rPr>
      </w:pPr>
      <w:hyperlink w:anchor="_Toc93509054" w:history="1">
        <w:r w:rsidR="008A486B" w:rsidRPr="00480B4B">
          <w:rPr>
            <w:rStyle w:val="ab"/>
            <w:noProof/>
          </w:rPr>
          <w:t xml:space="preserve">6.2 </w:t>
        </w:r>
        <w:r w:rsidR="008A486B" w:rsidRPr="00480B4B">
          <w:rPr>
            <w:rStyle w:val="ab"/>
            <w:noProof/>
          </w:rPr>
          <w:t>대표적인</w:t>
        </w:r>
        <w:r w:rsidR="008A486B" w:rsidRPr="00480B4B">
          <w:rPr>
            <w:rStyle w:val="ab"/>
            <w:noProof/>
          </w:rPr>
          <w:t xml:space="preserve"> </w:t>
        </w:r>
        <w:r w:rsidR="008A486B" w:rsidRPr="00480B4B">
          <w:rPr>
            <w:rStyle w:val="ab"/>
            <w:noProof/>
          </w:rPr>
          <w:t>오류</w:t>
        </w:r>
        <w:r w:rsidR="008A486B" w:rsidRPr="00480B4B">
          <w:rPr>
            <w:rStyle w:val="ab"/>
            <w:noProof/>
          </w:rPr>
          <w:t xml:space="preserve"> </w:t>
        </w:r>
        <w:r w:rsidR="008A486B" w:rsidRPr="00480B4B">
          <w:rPr>
            <w:rStyle w:val="ab"/>
            <w:noProof/>
          </w:rPr>
          <w:t>발생</w:t>
        </w:r>
        <w:r w:rsidR="008A486B" w:rsidRPr="00480B4B">
          <w:rPr>
            <w:rStyle w:val="ab"/>
            <w:noProof/>
          </w:rPr>
          <w:t xml:space="preserve"> </w:t>
        </w:r>
        <w:r w:rsidR="008A486B" w:rsidRPr="00480B4B">
          <w:rPr>
            <w:rStyle w:val="ab"/>
            <w:noProof/>
          </w:rPr>
          <w:t>케이스와</w:t>
        </w:r>
        <w:r w:rsidR="008A486B" w:rsidRPr="00480B4B">
          <w:rPr>
            <w:rStyle w:val="ab"/>
            <w:noProof/>
          </w:rPr>
          <w:t xml:space="preserve"> </w:t>
        </w:r>
        <w:r w:rsidR="008A486B" w:rsidRPr="00480B4B">
          <w:rPr>
            <w:rStyle w:val="ab"/>
            <w:noProof/>
          </w:rPr>
          <w:t>해결</w:t>
        </w:r>
        <w:r w:rsidR="008A486B" w:rsidRPr="00480B4B">
          <w:rPr>
            <w:rStyle w:val="ab"/>
            <w:noProof/>
          </w:rPr>
          <w:t xml:space="preserve"> </w:t>
        </w:r>
        <w:r w:rsidR="008A486B" w:rsidRPr="00480B4B">
          <w:rPr>
            <w:rStyle w:val="ab"/>
            <w:noProof/>
          </w:rPr>
          <w:t>방법</w:t>
        </w:r>
        <w:r w:rsidR="008A486B">
          <w:rPr>
            <w:noProof/>
            <w:webHidden/>
          </w:rPr>
          <w:tab/>
        </w:r>
        <w:r w:rsidR="008A486B">
          <w:rPr>
            <w:noProof/>
            <w:webHidden/>
          </w:rPr>
          <w:fldChar w:fldCharType="begin"/>
        </w:r>
        <w:r w:rsidR="008A486B">
          <w:rPr>
            <w:noProof/>
            <w:webHidden/>
          </w:rPr>
          <w:instrText xml:space="preserve"> PAGEREF _Toc93509054 \h </w:instrText>
        </w:r>
        <w:r w:rsidR="008A486B">
          <w:rPr>
            <w:noProof/>
            <w:webHidden/>
          </w:rPr>
        </w:r>
        <w:r w:rsidR="008A486B">
          <w:rPr>
            <w:noProof/>
            <w:webHidden/>
          </w:rPr>
          <w:fldChar w:fldCharType="separate"/>
        </w:r>
        <w:r w:rsidR="008A486B">
          <w:rPr>
            <w:noProof/>
            <w:webHidden/>
          </w:rPr>
          <w:t>13</w:t>
        </w:r>
        <w:r w:rsidR="008A486B">
          <w:rPr>
            <w:noProof/>
            <w:webHidden/>
          </w:rPr>
          <w:fldChar w:fldCharType="end"/>
        </w:r>
      </w:hyperlink>
    </w:p>
    <w:p w14:paraId="50135338" w14:textId="3FF0A113" w:rsidR="008A486B" w:rsidRDefault="003C4A04">
      <w:pPr>
        <w:pStyle w:val="21"/>
        <w:rPr>
          <w:rFonts w:asciiTheme="minorHAnsi" w:hAnsiTheme="minorHAnsi" w:cstheme="minorBidi"/>
          <w:smallCaps w:val="0"/>
          <w:noProof/>
          <w:szCs w:val="22"/>
        </w:rPr>
      </w:pPr>
      <w:hyperlink w:anchor="_Toc93509055" w:history="1">
        <w:r w:rsidR="008A486B" w:rsidRPr="00480B4B">
          <w:rPr>
            <w:rStyle w:val="ab"/>
            <w:noProof/>
          </w:rPr>
          <w:t xml:space="preserve">6.3 </w:t>
        </w:r>
        <w:r w:rsidR="008A486B" w:rsidRPr="00480B4B">
          <w:rPr>
            <w:rStyle w:val="ab"/>
            <w:noProof/>
          </w:rPr>
          <w:t>태그나</w:t>
        </w:r>
        <w:r w:rsidR="008A486B" w:rsidRPr="00480B4B">
          <w:rPr>
            <w:rStyle w:val="ab"/>
            <w:noProof/>
          </w:rPr>
          <w:t xml:space="preserve"> </w:t>
        </w:r>
        <w:r w:rsidR="008A486B" w:rsidRPr="00480B4B">
          <w:rPr>
            <w:rStyle w:val="ab"/>
            <w:noProof/>
          </w:rPr>
          <w:t>속성</w:t>
        </w:r>
        <w:r w:rsidR="008A486B" w:rsidRPr="00480B4B">
          <w:rPr>
            <w:rStyle w:val="ab"/>
            <w:noProof/>
          </w:rPr>
          <w:t xml:space="preserve"> </w:t>
        </w:r>
        <w:r w:rsidR="008A486B" w:rsidRPr="00480B4B">
          <w:rPr>
            <w:rStyle w:val="ab"/>
            <w:noProof/>
          </w:rPr>
          <w:t>값이</w:t>
        </w:r>
        <w:r w:rsidR="008A486B" w:rsidRPr="00480B4B">
          <w:rPr>
            <w:rStyle w:val="ab"/>
            <w:noProof/>
          </w:rPr>
          <w:t xml:space="preserve"> </w:t>
        </w:r>
        <w:r w:rsidR="008A486B" w:rsidRPr="00480B4B">
          <w:rPr>
            <w:rStyle w:val="ab"/>
            <w:noProof/>
          </w:rPr>
          <w:t>변한</w:t>
        </w:r>
        <w:r w:rsidR="008A486B" w:rsidRPr="00480B4B">
          <w:rPr>
            <w:rStyle w:val="ab"/>
            <w:noProof/>
          </w:rPr>
          <w:t xml:space="preserve"> </w:t>
        </w:r>
        <w:r w:rsidR="008A486B" w:rsidRPr="00480B4B">
          <w:rPr>
            <w:rStyle w:val="ab"/>
            <w:noProof/>
          </w:rPr>
          <w:t>경우</w:t>
        </w:r>
        <w:r w:rsidR="008A486B" w:rsidRPr="00480B4B">
          <w:rPr>
            <w:rStyle w:val="ab"/>
            <w:noProof/>
          </w:rPr>
          <w:t xml:space="preserve"> </w:t>
        </w:r>
        <w:r w:rsidR="008A486B" w:rsidRPr="00480B4B">
          <w:rPr>
            <w:rStyle w:val="ab"/>
            <w:noProof/>
          </w:rPr>
          <w:t>수정</w:t>
        </w:r>
        <w:r w:rsidR="008A486B" w:rsidRPr="00480B4B">
          <w:rPr>
            <w:rStyle w:val="ab"/>
            <w:noProof/>
          </w:rPr>
          <w:t xml:space="preserve"> </w:t>
        </w:r>
        <w:r w:rsidR="008A486B" w:rsidRPr="00480B4B">
          <w:rPr>
            <w:rStyle w:val="ab"/>
            <w:noProof/>
          </w:rPr>
          <w:t>방법</w:t>
        </w:r>
        <w:r w:rsidR="008A486B" w:rsidRPr="00480B4B">
          <w:rPr>
            <w:rStyle w:val="ab"/>
            <w:noProof/>
          </w:rPr>
          <w:t>.</w:t>
        </w:r>
        <w:r w:rsidR="008A486B">
          <w:rPr>
            <w:noProof/>
            <w:webHidden/>
          </w:rPr>
          <w:tab/>
        </w:r>
        <w:r w:rsidR="008A486B">
          <w:rPr>
            <w:noProof/>
            <w:webHidden/>
          </w:rPr>
          <w:fldChar w:fldCharType="begin"/>
        </w:r>
        <w:r w:rsidR="008A486B">
          <w:rPr>
            <w:noProof/>
            <w:webHidden/>
          </w:rPr>
          <w:instrText xml:space="preserve"> PAGEREF _Toc93509055 \h </w:instrText>
        </w:r>
        <w:r w:rsidR="008A486B">
          <w:rPr>
            <w:noProof/>
            <w:webHidden/>
          </w:rPr>
        </w:r>
        <w:r w:rsidR="008A486B">
          <w:rPr>
            <w:noProof/>
            <w:webHidden/>
          </w:rPr>
          <w:fldChar w:fldCharType="separate"/>
        </w:r>
        <w:r w:rsidR="008A486B">
          <w:rPr>
            <w:noProof/>
            <w:webHidden/>
          </w:rPr>
          <w:t>14</w:t>
        </w:r>
        <w:r w:rsidR="008A486B">
          <w:rPr>
            <w:noProof/>
            <w:webHidden/>
          </w:rPr>
          <w:fldChar w:fldCharType="end"/>
        </w:r>
      </w:hyperlink>
    </w:p>
    <w:p w14:paraId="4D93D0D4" w14:textId="106C76B8" w:rsidR="00AB3D07" w:rsidRDefault="005675FF" w:rsidP="00727326">
      <w:pPr>
        <w:pStyle w:val="aa"/>
        <w:spacing w:line="240" w:lineRule="auto"/>
      </w:pPr>
      <w:r>
        <w:fldChar w:fldCharType="end"/>
      </w:r>
      <w:bookmarkEnd w:id="0"/>
    </w:p>
    <w:p w14:paraId="3ABF25A4" w14:textId="77777777" w:rsidR="00AB3D07" w:rsidRDefault="00AB3D07" w:rsidP="00727326">
      <w:pPr>
        <w:widowControl/>
        <w:autoSpaceDE/>
        <w:autoSpaceDN/>
        <w:rPr>
          <w:rFonts w:ascii="맑은 고딕" w:eastAsia="맑은 고딕" w:hAnsi="새굴림" w:cs="새굴림"/>
          <w:b/>
          <w:sz w:val="28"/>
          <w:szCs w:val="28"/>
        </w:rPr>
      </w:pPr>
      <w:r>
        <w:br w:type="page"/>
      </w:r>
    </w:p>
    <w:p w14:paraId="6F92DA0D" w14:textId="77777777" w:rsidR="00EC0276" w:rsidRDefault="00C6164F" w:rsidP="00727326">
      <w:pPr>
        <w:pStyle w:val="0"/>
      </w:pPr>
      <w:bookmarkStart w:id="1" w:name="_Toc93509014"/>
      <w:r>
        <w:rPr>
          <w:rFonts w:hint="eastAsia"/>
        </w:rPr>
        <w:lastRenderedPageBreak/>
        <w:t>개요</w:t>
      </w:r>
      <w:bookmarkEnd w:id="1"/>
    </w:p>
    <w:p w14:paraId="255AB4F0" w14:textId="4DDB27C3" w:rsidR="00465544" w:rsidRPr="00C47D25" w:rsidRDefault="00A8729E" w:rsidP="00727326">
      <w:pPr>
        <w:pStyle w:val="40"/>
        <w:ind w:leftChars="100" w:left="427"/>
      </w:pPr>
      <w:r>
        <w:rPr>
          <w:rFonts w:hint="eastAsia"/>
        </w:rPr>
        <w:t xml:space="preserve">지식 공방 수집 툴 </w:t>
      </w:r>
      <w:r>
        <w:t xml:space="preserve">+ </w:t>
      </w:r>
      <w:r>
        <w:rPr>
          <w:rFonts w:hint="eastAsia"/>
        </w:rPr>
        <w:t xml:space="preserve">기획 팀 내부 수집 툴 </w:t>
      </w:r>
      <w:r>
        <w:t xml:space="preserve">+ </w:t>
      </w:r>
      <w:r>
        <w:rPr>
          <w:rFonts w:hint="eastAsia"/>
        </w:rPr>
        <w:t>기타 업무 관련 툴의 사용 방법과 주의 사항 등에 관한 안내</w:t>
      </w:r>
      <w:r w:rsidR="00EC0276">
        <w:br/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위해 만들어진 문서</w:t>
      </w:r>
    </w:p>
    <w:p w14:paraId="775F38A2" w14:textId="009578B8" w:rsidR="00B4439F" w:rsidRDefault="00A8729E" w:rsidP="00727326">
      <w:pPr>
        <w:pStyle w:val="0"/>
      </w:pPr>
      <w:bookmarkStart w:id="2" w:name="_Toc93509015"/>
      <w:r>
        <w:rPr>
          <w:rFonts w:hint="eastAsia"/>
        </w:rPr>
        <w:t>지식 공방 수집 툴</w:t>
      </w:r>
      <w:bookmarkEnd w:id="2"/>
    </w:p>
    <w:p w14:paraId="6921B179" w14:textId="05A81645" w:rsidR="005F0754" w:rsidRPr="008176D5" w:rsidRDefault="00A8729E" w:rsidP="00727326">
      <w:pPr>
        <w:pStyle w:val="10"/>
        <w:ind w:left="0" w:firstLine="0"/>
        <w:contextualSpacing/>
        <w:rPr>
          <w:sz w:val="22"/>
          <w:szCs w:val="22"/>
        </w:rPr>
      </w:pPr>
      <w:bookmarkStart w:id="3" w:name="_Toc93509016"/>
      <w:r w:rsidRPr="008176D5">
        <w:rPr>
          <w:rFonts w:hint="eastAsia"/>
          <w:sz w:val="22"/>
          <w:szCs w:val="22"/>
        </w:rPr>
        <w:t>수집 툴 위치 경로</w:t>
      </w:r>
      <w:bookmarkEnd w:id="3"/>
    </w:p>
    <w:p w14:paraId="424E741E" w14:textId="77777777" w:rsidR="00094105" w:rsidRDefault="003C4A04" w:rsidP="00727326">
      <w:pPr>
        <w:pStyle w:val="40"/>
        <w:ind w:leftChars="100" w:left="427"/>
      </w:pPr>
      <w:hyperlink r:id="rId9" w:history="1">
        <w:r w:rsidR="006E5957" w:rsidRPr="00AA075D">
          <w:rPr>
            <w:rStyle w:val="ab"/>
          </w:rPr>
          <w:t>\\ddss_nas05\MAPPLAN\MAPPLAN_1\01.DATA\98.기획팀수집툴배포\96_SourceCode\00_수집툴\01_지식공방크롤링_2.x\</w:t>
        </w:r>
      </w:hyperlink>
    </w:p>
    <w:p w14:paraId="4046A8FC" w14:textId="5C7CCE3F" w:rsidR="007C3949" w:rsidRDefault="00094105" w:rsidP="00727326">
      <w:pPr>
        <w:pStyle w:val="40"/>
        <w:ind w:leftChars="100" w:left="427"/>
      </w:pPr>
      <w:r>
        <w:rPr>
          <w:rFonts w:hint="eastAsia"/>
        </w:rPr>
        <w:t>전체 폴더에 대한 개요</w:t>
      </w:r>
      <w:r>
        <w:br/>
      </w:r>
      <w:r w:rsidRPr="00094105">
        <w:rPr>
          <w:noProof/>
        </w:rPr>
        <w:drawing>
          <wp:inline distT="0" distB="0" distL="0" distR="0" wp14:anchorId="605B6690" wp14:editId="10CE0A40">
            <wp:extent cx="5791029" cy="5991225"/>
            <wp:effectExtent l="19050" t="19050" r="63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130" cy="60109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6292AA" w14:textId="596BB813" w:rsidR="007C3949" w:rsidRDefault="007C3949" w:rsidP="00727326">
      <w:pPr>
        <w:pStyle w:val="10"/>
        <w:tabs>
          <w:tab w:val="clear" w:pos="900"/>
        </w:tabs>
        <w:rPr>
          <w:sz w:val="22"/>
          <w:szCs w:val="22"/>
        </w:rPr>
      </w:pPr>
      <w:bookmarkStart w:id="4" w:name="_Toc93509017"/>
      <w:r w:rsidRPr="007C3949">
        <w:rPr>
          <w:rFonts w:hint="eastAsia"/>
          <w:sz w:val="22"/>
          <w:szCs w:val="22"/>
        </w:rPr>
        <w:lastRenderedPageBreak/>
        <w:t>내용</w:t>
      </w:r>
      <w:bookmarkEnd w:id="4"/>
    </w:p>
    <w:p w14:paraId="1481A8F1" w14:textId="7484B340" w:rsidR="007C3949" w:rsidRDefault="007C3949" w:rsidP="00727326">
      <w:pPr>
        <w:pStyle w:val="40"/>
        <w:ind w:leftChars="100" w:left="427"/>
      </w:pPr>
      <w:r>
        <w:rPr>
          <w:rFonts w:hint="eastAsia"/>
        </w:rPr>
        <w:t>과거 외주(지식공방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통해 개발된 수집 툴로 </w:t>
      </w:r>
      <w:r>
        <w:t>Python 2.7</w:t>
      </w:r>
      <w:r>
        <w:rPr>
          <w:rFonts w:hint="eastAsia"/>
        </w:rPr>
        <w:t>버전 이상의 환경에서만</w:t>
      </w:r>
      <w:r>
        <w:t xml:space="preserve"> </w:t>
      </w:r>
      <w:r>
        <w:rPr>
          <w:rFonts w:hint="eastAsia"/>
        </w:rPr>
        <w:t>작동 가능하다.</w:t>
      </w:r>
    </w:p>
    <w:p w14:paraId="21DD83C8" w14:textId="5E4BBDBD" w:rsidR="007C3949" w:rsidRDefault="007C3949" w:rsidP="00727326">
      <w:pPr>
        <w:pStyle w:val="40"/>
        <w:ind w:leftChars="100" w:left="427"/>
      </w:pPr>
      <w:r>
        <w:rPr>
          <w:rFonts w:hint="eastAsia"/>
        </w:rPr>
        <w:t xml:space="preserve">현재 수집 </w:t>
      </w:r>
      <w:r>
        <w:t>1</w:t>
      </w:r>
      <w:r>
        <w:rPr>
          <w:rFonts w:hint="eastAsia"/>
        </w:rPr>
        <w:t xml:space="preserve">팀의 서버 </w:t>
      </w:r>
      <w:r w:rsidR="00F355BF" w:rsidRPr="00F355BF">
        <w:t>192.168.</w:t>
      </w:r>
      <w:proofErr w:type="gramStart"/>
      <w:r w:rsidR="00F355BF" w:rsidRPr="00F355BF">
        <w:t>11.61</w:t>
      </w:r>
      <w:r w:rsidR="00F355BF">
        <w:t xml:space="preserve"> </w:t>
      </w:r>
      <w:r w:rsidR="00F355BF">
        <w:rPr>
          <w:rFonts w:hint="eastAsia"/>
        </w:rPr>
        <w:t>에</w:t>
      </w:r>
      <w:proofErr w:type="gramEnd"/>
      <w:r w:rsidR="00F355BF">
        <w:rPr>
          <w:rFonts w:hint="eastAsia"/>
        </w:rPr>
        <w:t xml:space="preserve"> </w:t>
      </w:r>
      <w:r w:rsidR="00EC0276">
        <w:rPr>
          <w:rFonts w:hint="eastAsia"/>
        </w:rPr>
        <w:t>A</w:t>
      </w:r>
      <w:r w:rsidR="00EC0276">
        <w:t xml:space="preserve">naconda 2.7 </w:t>
      </w:r>
      <w:r w:rsidR="00EC0276">
        <w:rPr>
          <w:rFonts w:hint="eastAsia"/>
        </w:rPr>
        <w:t>버전</w:t>
      </w:r>
      <w:r w:rsidR="00F355BF">
        <w:rPr>
          <w:rFonts w:hint="eastAsia"/>
        </w:rPr>
        <w:t>환경 구성이 되어 있음.</w:t>
      </w:r>
    </w:p>
    <w:p w14:paraId="6B4B0453" w14:textId="77051BA6" w:rsidR="00F355BF" w:rsidRDefault="00EC0276" w:rsidP="00727326">
      <w:pPr>
        <w:pStyle w:val="50"/>
      </w:pPr>
      <w:r>
        <w:rPr>
          <w:rFonts w:hint="eastAsia"/>
        </w:rPr>
        <w:t xml:space="preserve">원격 </w:t>
      </w:r>
      <w:r w:rsidR="00F355BF">
        <w:rPr>
          <w:rFonts w:hint="eastAsia"/>
        </w:rPr>
        <w:t xml:space="preserve">접속 </w:t>
      </w:r>
      <w:proofErr w:type="gramStart"/>
      <w:r w:rsidR="00F355BF">
        <w:rPr>
          <w:rFonts w:hint="eastAsia"/>
        </w:rPr>
        <w:t xml:space="preserve">정보 </w:t>
      </w:r>
      <w:r w:rsidR="00F355BF">
        <w:t>:</w:t>
      </w:r>
      <w:proofErr w:type="gramEnd"/>
      <w:r w:rsidR="00F355BF">
        <w:t xml:space="preserve">  search / 검색</w:t>
      </w:r>
      <w:r>
        <w:t xml:space="preserve"> (</w:t>
      </w:r>
      <w:r w:rsidRPr="00EC0276">
        <w:t>C:\Anaconda27</w:t>
      </w:r>
      <w:r>
        <w:t>)</w:t>
      </w:r>
    </w:p>
    <w:p w14:paraId="51F7C03C" w14:textId="16E03FEE" w:rsidR="00243089" w:rsidRDefault="00243089" w:rsidP="00727326">
      <w:pPr>
        <w:pStyle w:val="40"/>
        <w:ind w:leftChars="100" w:left="427"/>
      </w:pPr>
      <w:r>
        <w:rPr>
          <w:rFonts w:hint="eastAsia"/>
        </w:rPr>
        <w:t>P</w:t>
      </w:r>
      <w:r>
        <w:t xml:space="preserve">ython Code </w:t>
      </w:r>
      <w:r>
        <w:rPr>
          <w:rFonts w:hint="eastAsia"/>
        </w:rPr>
        <w:t>부분을 제외한 수집,</w:t>
      </w:r>
      <w:r>
        <w:t xml:space="preserve"> </w:t>
      </w:r>
      <w:proofErr w:type="gramStart"/>
      <w:r>
        <w:rPr>
          <w:rFonts w:hint="eastAsia"/>
        </w:rPr>
        <w:t>운용 에</w:t>
      </w:r>
      <w:proofErr w:type="gramEnd"/>
      <w:r>
        <w:rPr>
          <w:rFonts w:hint="eastAsia"/>
        </w:rPr>
        <w:t xml:space="preserve"> 관한 부분은 구축 </w:t>
      </w:r>
      <w:r>
        <w:t>1</w:t>
      </w:r>
      <w:r>
        <w:rPr>
          <w:rFonts w:hint="eastAsia"/>
        </w:rPr>
        <w:t>팀에서</w:t>
      </w:r>
      <w:r>
        <w:t xml:space="preserve"> </w:t>
      </w:r>
      <w:r>
        <w:rPr>
          <w:rFonts w:hint="eastAsia"/>
        </w:rPr>
        <w:t>관리 중</w:t>
      </w:r>
      <w:r>
        <w:t>(</w:t>
      </w:r>
      <w:r>
        <w:rPr>
          <w:rFonts w:hint="eastAsia"/>
        </w:rPr>
        <w:t>방현아M</w:t>
      </w:r>
      <w:r>
        <w:t>)</w:t>
      </w:r>
    </w:p>
    <w:p w14:paraId="7DF0D854" w14:textId="07611AD6" w:rsidR="00F355BF" w:rsidRPr="00ED7EF5" w:rsidRDefault="00243089" w:rsidP="00727326">
      <w:pPr>
        <w:pStyle w:val="10"/>
        <w:rPr>
          <w:sz w:val="22"/>
          <w:szCs w:val="22"/>
        </w:rPr>
      </w:pPr>
      <w:bookmarkStart w:id="5" w:name="_Toc93509018"/>
      <w:r w:rsidRPr="00ED7EF5">
        <w:rPr>
          <w:rFonts w:hint="eastAsia"/>
          <w:sz w:val="22"/>
          <w:szCs w:val="22"/>
        </w:rPr>
        <w:t>유지 보수 관련</w:t>
      </w:r>
      <w:bookmarkEnd w:id="5"/>
    </w:p>
    <w:p w14:paraId="334F38CB" w14:textId="72FA2CA5" w:rsidR="00243089" w:rsidRDefault="00243089" w:rsidP="00727326">
      <w:pPr>
        <w:pStyle w:val="40"/>
        <w:ind w:leftChars="100" w:left="427"/>
      </w:pPr>
      <w:r>
        <w:rPr>
          <w:rFonts w:hint="eastAsia"/>
        </w:rPr>
        <w:t xml:space="preserve"> </w:t>
      </w:r>
      <w:r>
        <w:t xml:space="preserve">Code </w:t>
      </w:r>
      <w:r>
        <w:rPr>
          <w:rFonts w:hint="eastAsia"/>
        </w:rPr>
        <w:t xml:space="preserve">오류 내용이 단순 태그 변경정도 일 경우 </w:t>
      </w:r>
      <w:r>
        <w:t>2.x</w:t>
      </w:r>
      <w:r>
        <w:rPr>
          <w:rFonts w:hint="eastAsia"/>
        </w:rPr>
        <w:t xml:space="preserve">버전을 직접 </w:t>
      </w:r>
      <w:proofErr w:type="gramStart"/>
      <w:r>
        <w:rPr>
          <w:rFonts w:hint="eastAsia"/>
        </w:rPr>
        <w:t>수정 하여</w:t>
      </w:r>
      <w:proofErr w:type="gramEnd"/>
      <w:r>
        <w:rPr>
          <w:rFonts w:hint="eastAsia"/>
        </w:rPr>
        <w:t xml:space="preserve"> 재사용 </w:t>
      </w:r>
      <w:r>
        <w:br/>
      </w:r>
      <w:r w:rsidR="00DC024D">
        <w:rPr>
          <w:rFonts w:hint="eastAsia"/>
        </w:rPr>
        <w:t>이외의</w:t>
      </w:r>
      <w:r>
        <w:rPr>
          <w:rFonts w:hint="eastAsia"/>
        </w:rPr>
        <w:t xml:space="preserve"> 경우 </w:t>
      </w:r>
      <w:r>
        <w:t>3.</w:t>
      </w:r>
      <w:r w:rsidR="00EC0276">
        <w:t>7</w:t>
      </w:r>
      <w:r>
        <w:rPr>
          <w:rFonts w:hint="eastAsia"/>
        </w:rPr>
        <w:t xml:space="preserve">버전 이상의 </w:t>
      </w:r>
      <w:r>
        <w:t xml:space="preserve">Code </w:t>
      </w:r>
      <w:r>
        <w:rPr>
          <w:rFonts w:hint="eastAsia"/>
        </w:rPr>
        <w:t>로 새로 개발하여 사용한다.</w:t>
      </w:r>
      <w:r>
        <w:br/>
        <w:t>(</w:t>
      </w:r>
      <w:hyperlink r:id="rId11" w:history="1">
        <w:r w:rsidRPr="00AA075D">
          <w:rPr>
            <w:rStyle w:val="ab"/>
          </w:rPr>
          <w:t>\\ddss_nas05\MAPPLAN\MAPPLAN_1\01.DATA\98.기획팀수집툴배포\96_SourceCode\00_수집툴\02_지식공방AS_3.x\</w:t>
        </w:r>
      </w:hyperlink>
      <w:r>
        <w:t>)</w:t>
      </w:r>
    </w:p>
    <w:p w14:paraId="7B9E5BDA" w14:textId="0E828A18" w:rsidR="00DC024D" w:rsidRDefault="00595107" w:rsidP="00727326">
      <w:pPr>
        <w:pStyle w:val="0"/>
      </w:pPr>
      <w:bookmarkStart w:id="6" w:name="_Toc93509019"/>
      <w:r>
        <w:rPr>
          <w:rFonts w:hint="eastAsia"/>
        </w:rPr>
        <w:t>구축1팀</w:t>
      </w:r>
      <w:r>
        <w:t xml:space="preserve"> </w:t>
      </w:r>
      <w:r>
        <w:rPr>
          <w:rFonts w:hint="eastAsia"/>
        </w:rPr>
        <w:t xml:space="preserve">관련 수집 </w:t>
      </w:r>
      <w:r w:rsidR="004B1AD6">
        <w:rPr>
          <w:rFonts w:hint="eastAsia"/>
        </w:rPr>
        <w:t>툴</w:t>
      </w:r>
      <w:bookmarkEnd w:id="6"/>
    </w:p>
    <w:p w14:paraId="35DBF0C6" w14:textId="40F8704B" w:rsidR="004B1AD6" w:rsidRDefault="004B1AD6" w:rsidP="00727326">
      <w:pPr>
        <w:pStyle w:val="40"/>
        <w:ind w:leftChars="100" w:left="427"/>
      </w:pPr>
      <w:r>
        <w:rPr>
          <w:rFonts w:hint="eastAsia"/>
        </w:rPr>
        <w:t>지식 공방 계약 종료 이후 새로운 수집 소스에 대한 개발이 필요할 때 개발된 수집 툴</w:t>
      </w:r>
    </w:p>
    <w:p w14:paraId="15F8C238" w14:textId="6B9622CF" w:rsidR="00595107" w:rsidRDefault="00595107" w:rsidP="00727326">
      <w:pPr>
        <w:pStyle w:val="40"/>
        <w:ind w:leftChars="100" w:left="427"/>
      </w:pPr>
      <w:r>
        <w:rPr>
          <w:rFonts w:hint="eastAsia"/>
        </w:rPr>
        <w:t>수집 툴의 사용</w:t>
      </w:r>
      <w:r w:rsidR="00870E0A">
        <w:rPr>
          <w:rFonts w:hint="eastAsia"/>
        </w:rPr>
        <w:t xml:space="preserve">은 </w:t>
      </w:r>
      <w:r>
        <w:rPr>
          <w:rFonts w:hint="eastAsia"/>
        </w:rPr>
        <w:t>구축1팀</w:t>
      </w:r>
    </w:p>
    <w:p w14:paraId="3A36908E" w14:textId="782BFCE7" w:rsidR="00ED7EF5" w:rsidRDefault="00ED7EF5" w:rsidP="00727326">
      <w:pPr>
        <w:pStyle w:val="40"/>
        <w:ind w:leftChars="100" w:left="427"/>
      </w:pPr>
      <w:r>
        <w:rPr>
          <w:rFonts w:hint="eastAsia"/>
        </w:rPr>
        <w:t>각 폴더 별로 수집 툴에 대해 설명</w:t>
      </w:r>
    </w:p>
    <w:p w14:paraId="4A9227A6" w14:textId="7873BF6C" w:rsidR="00870E0A" w:rsidRDefault="00870E0A" w:rsidP="00727326">
      <w:pPr>
        <w:pStyle w:val="40"/>
        <w:ind w:leftChars="100" w:left="427"/>
      </w:pPr>
      <w:r>
        <w:t>Python Version = 3.7</w:t>
      </w:r>
    </w:p>
    <w:p w14:paraId="3FB6E8EB" w14:textId="191237FA" w:rsidR="00ED7EF5" w:rsidRPr="00A40DFC" w:rsidRDefault="00ED7EF5" w:rsidP="00727326">
      <w:pPr>
        <w:pStyle w:val="10"/>
        <w:numPr>
          <w:ilvl w:val="1"/>
          <w:numId w:val="16"/>
        </w:numPr>
        <w:ind w:leftChars="100" w:left="597"/>
      </w:pPr>
      <w:bookmarkStart w:id="7" w:name="_Toc93509020"/>
      <w:r>
        <w:rPr>
          <w:rFonts w:hint="eastAsia"/>
          <w:sz w:val="22"/>
          <w:szCs w:val="22"/>
        </w:rPr>
        <w:t>포털 수집</w:t>
      </w:r>
      <w:r w:rsidR="00870E0A">
        <w:rPr>
          <w:rFonts w:hint="eastAsia"/>
          <w:sz w:val="22"/>
          <w:szCs w:val="22"/>
        </w:rPr>
        <w:t>(</w:t>
      </w:r>
      <w:proofErr w:type="spellStart"/>
      <w:r w:rsidR="00870E0A">
        <w:rPr>
          <w:rFonts w:hint="eastAsia"/>
          <w:sz w:val="22"/>
          <w:szCs w:val="22"/>
        </w:rPr>
        <w:t>폴더명</w:t>
      </w:r>
      <w:proofErr w:type="spellEnd"/>
      <w:r w:rsidR="00870E0A">
        <w:rPr>
          <w:rFonts w:hint="eastAsia"/>
          <w:sz w:val="22"/>
          <w:szCs w:val="22"/>
        </w:rPr>
        <w:t>)</w:t>
      </w:r>
      <w:bookmarkEnd w:id="7"/>
    </w:p>
    <w:p w14:paraId="038130B6" w14:textId="7B503E40" w:rsidR="00A40DFC" w:rsidRPr="00ED7EF5" w:rsidRDefault="00A40DFC" w:rsidP="00727326">
      <w:pPr>
        <w:pStyle w:val="40"/>
        <w:numPr>
          <w:ilvl w:val="4"/>
          <w:numId w:val="16"/>
        </w:numPr>
        <w:ind w:leftChars="200" w:left="627"/>
      </w:pPr>
      <w:r>
        <w:rPr>
          <w:rFonts w:hint="eastAsia"/>
        </w:rPr>
        <w:t xml:space="preserve"> N</w:t>
      </w:r>
      <w:r>
        <w:t xml:space="preserve">aver </w:t>
      </w:r>
      <w:r>
        <w:rPr>
          <w:rFonts w:hint="eastAsia"/>
        </w:rPr>
        <w:t xml:space="preserve">와 </w:t>
      </w:r>
      <w:proofErr w:type="spellStart"/>
      <w:r>
        <w:t>Daum</w:t>
      </w:r>
      <w:proofErr w:type="spellEnd"/>
      <w:r>
        <w:t xml:space="preserve"> </w:t>
      </w:r>
      <w:r>
        <w:rPr>
          <w:rFonts w:hint="eastAsia"/>
        </w:rPr>
        <w:t>포털을 대상으로 하는 수집 툴</w:t>
      </w:r>
      <w:r>
        <w:br/>
      </w:r>
    </w:p>
    <w:p w14:paraId="27B2FB61" w14:textId="24AE918F" w:rsidR="00ED7EF5" w:rsidRDefault="00ED7EF5" w:rsidP="00727326">
      <w:pPr>
        <w:pStyle w:val="2"/>
        <w:numPr>
          <w:ilvl w:val="2"/>
          <w:numId w:val="16"/>
        </w:numPr>
        <w:ind w:leftChars="200" w:left="967"/>
      </w:pPr>
      <w:bookmarkStart w:id="8" w:name="_Toc93509021"/>
      <w:r>
        <w:rPr>
          <w:rFonts w:hint="eastAsia"/>
        </w:rPr>
        <w:t>네이버</w:t>
      </w:r>
      <w:bookmarkEnd w:id="8"/>
    </w:p>
    <w:p w14:paraId="5812F1B7" w14:textId="0236CCB2" w:rsidR="00784B3A" w:rsidRDefault="00784B3A" w:rsidP="00727326">
      <w:pPr>
        <w:pStyle w:val="3"/>
        <w:numPr>
          <w:ilvl w:val="3"/>
          <w:numId w:val="16"/>
        </w:numPr>
        <w:ind w:leftChars="300" w:left="940"/>
      </w:pPr>
      <w:r w:rsidRPr="00784B3A">
        <w:t>00_NAVER_CRAWLING_DONG.py</w:t>
      </w:r>
    </w:p>
    <w:p w14:paraId="0B577BC5" w14:textId="15FCD6A1" w:rsidR="00D35A6E" w:rsidRDefault="0071642D" w:rsidP="00727326">
      <w:pPr>
        <w:pStyle w:val="40"/>
        <w:numPr>
          <w:ilvl w:val="4"/>
          <w:numId w:val="16"/>
        </w:numPr>
        <w:ind w:leftChars="400" w:left="1027"/>
      </w:pPr>
      <w:r>
        <w:rPr>
          <w:rFonts w:hint="eastAsia"/>
        </w:rPr>
        <w:t xml:space="preserve">인풋 파일의 검색어 리스트를 </w:t>
      </w:r>
      <w:proofErr w:type="spellStart"/>
      <w:r>
        <w:rPr>
          <w:rFonts w:hint="eastAsia"/>
        </w:rPr>
        <w:t>동단위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리스트 만큼</w:t>
      </w:r>
      <w:proofErr w:type="gramEnd"/>
      <w:r>
        <w:rPr>
          <w:rFonts w:hint="eastAsia"/>
        </w:rPr>
        <w:t xml:space="preserve"> 반복하여 수집</w:t>
      </w:r>
    </w:p>
    <w:p w14:paraId="1FC28D2C" w14:textId="1CE43878" w:rsidR="0071642D" w:rsidRDefault="0071642D" w:rsidP="00727326">
      <w:pPr>
        <w:pStyle w:val="40"/>
        <w:numPr>
          <w:ilvl w:val="4"/>
          <w:numId w:val="16"/>
        </w:numPr>
        <w:ind w:leftChars="400" w:left="1027"/>
      </w:pPr>
      <w:r>
        <w:t>Naver</w:t>
      </w:r>
      <w:r>
        <w:rPr>
          <w:rFonts w:hint="eastAsia"/>
        </w:rPr>
        <w:t>검색 리턴 카운트</w:t>
      </w:r>
      <w:r>
        <w:t xml:space="preserve"> </w:t>
      </w:r>
      <w:r>
        <w:rPr>
          <w:rFonts w:hint="eastAsia"/>
        </w:rPr>
        <w:t xml:space="preserve">가 </w:t>
      </w:r>
      <w:r>
        <w:t>300</w:t>
      </w:r>
      <w:r>
        <w:rPr>
          <w:rFonts w:hint="eastAsia"/>
        </w:rPr>
        <w:t>개가 최대이기에 동단위로 쪼개서 수집하기 위함</w:t>
      </w:r>
    </w:p>
    <w:p w14:paraId="7A572483" w14:textId="23F2911B" w:rsidR="0071642D" w:rsidRDefault="0071642D" w:rsidP="00727326">
      <w:pPr>
        <w:pStyle w:val="60"/>
        <w:numPr>
          <w:ilvl w:val="6"/>
          <w:numId w:val="16"/>
        </w:numPr>
        <w:ind w:leftChars="500" w:left="1227"/>
      </w:pPr>
      <w:r>
        <w:t>Input = ‘</w:t>
      </w:r>
      <w:r w:rsidRPr="0071642D">
        <w:t>inputlist.txt</w:t>
      </w:r>
      <w:r>
        <w:t>’ / ANSI</w:t>
      </w:r>
    </w:p>
    <w:p w14:paraId="2BB587EF" w14:textId="102EB183" w:rsidR="0071642D" w:rsidRDefault="0071642D" w:rsidP="00727326">
      <w:pPr>
        <w:pStyle w:val="60"/>
        <w:numPr>
          <w:ilvl w:val="6"/>
          <w:numId w:val="16"/>
        </w:numPr>
        <w:ind w:leftChars="500" w:left="1227"/>
      </w:pPr>
      <w:r>
        <w:t>Output = ‘</w:t>
      </w:r>
      <w:r w:rsidRPr="0071642D">
        <w:t>Crawl_result_dong.txt</w:t>
      </w:r>
      <w:r>
        <w:t>’ / UTF-8</w:t>
      </w:r>
    </w:p>
    <w:p w14:paraId="2E09E43D" w14:textId="77777777" w:rsidR="00870E0A" w:rsidRDefault="0071642D" w:rsidP="00727326">
      <w:pPr>
        <w:pStyle w:val="60"/>
        <w:numPr>
          <w:ilvl w:val="6"/>
          <w:numId w:val="16"/>
        </w:numPr>
        <w:ind w:leftChars="500" w:left="1227"/>
      </w:pPr>
      <w:r>
        <w:t>Reference = ‘</w:t>
      </w:r>
      <w:r w:rsidRPr="0071642D">
        <w:t>sidolist_dong.txt</w:t>
      </w:r>
      <w:r>
        <w:t>’</w:t>
      </w:r>
    </w:p>
    <w:p w14:paraId="6A5CB360" w14:textId="06B53A63" w:rsidR="0071642D" w:rsidRDefault="00870E0A" w:rsidP="00727326">
      <w:pPr>
        <w:pStyle w:val="60"/>
        <w:numPr>
          <w:ilvl w:val="6"/>
          <w:numId w:val="16"/>
        </w:numPr>
        <w:ind w:leftChars="500" w:left="1227"/>
      </w:pPr>
      <w:r>
        <w:rPr>
          <w:rFonts w:hint="eastAsia"/>
        </w:rPr>
        <w:t xml:space="preserve">배포 </w:t>
      </w:r>
      <w:r>
        <w:t>= exe</w:t>
      </w:r>
      <w:r w:rsidR="00BA60D3">
        <w:br/>
      </w:r>
    </w:p>
    <w:p w14:paraId="5D7E8B84" w14:textId="5548CB4F" w:rsidR="00784B3A" w:rsidRDefault="00784B3A" w:rsidP="00727326">
      <w:pPr>
        <w:pStyle w:val="3"/>
        <w:numPr>
          <w:ilvl w:val="3"/>
          <w:numId w:val="16"/>
        </w:numPr>
        <w:ind w:leftChars="300" w:left="940"/>
      </w:pPr>
      <w:r w:rsidRPr="00784B3A">
        <w:t>00_NAVER_CRAWLING_GU.py</w:t>
      </w:r>
    </w:p>
    <w:p w14:paraId="454E5DAB" w14:textId="18DDCC87" w:rsidR="0071642D" w:rsidRDefault="0071642D" w:rsidP="00727326">
      <w:pPr>
        <w:pStyle w:val="40"/>
        <w:numPr>
          <w:ilvl w:val="4"/>
          <w:numId w:val="16"/>
        </w:numPr>
        <w:ind w:leftChars="400" w:left="1027"/>
      </w:pPr>
      <w:r>
        <w:rPr>
          <w:rFonts w:hint="eastAsia"/>
        </w:rPr>
        <w:t xml:space="preserve">인풋 파일의 검색어 리스트를 </w:t>
      </w:r>
      <w:proofErr w:type="spellStart"/>
      <w:r>
        <w:rPr>
          <w:rFonts w:hint="eastAsia"/>
        </w:rPr>
        <w:t>구단위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리스트 만큼</w:t>
      </w:r>
      <w:proofErr w:type="gramEnd"/>
      <w:r>
        <w:rPr>
          <w:rFonts w:hint="eastAsia"/>
        </w:rPr>
        <w:t xml:space="preserve"> 반복하여 수집</w:t>
      </w:r>
    </w:p>
    <w:p w14:paraId="6A6C4368" w14:textId="77777777" w:rsidR="0071642D" w:rsidRDefault="0071642D" w:rsidP="00727326">
      <w:pPr>
        <w:pStyle w:val="40"/>
        <w:numPr>
          <w:ilvl w:val="4"/>
          <w:numId w:val="16"/>
        </w:numPr>
        <w:ind w:leftChars="400" w:left="1027"/>
      </w:pPr>
      <w:r>
        <w:t>Naver</w:t>
      </w:r>
      <w:r>
        <w:rPr>
          <w:rFonts w:hint="eastAsia"/>
        </w:rPr>
        <w:t>검색 리턴 카운트</w:t>
      </w:r>
      <w:r>
        <w:t xml:space="preserve"> </w:t>
      </w:r>
      <w:r>
        <w:rPr>
          <w:rFonts w:hint="eastAsia"/>
        </w:rPr>
        <w:t xml:space="preserve">가 </w:t>
      </w:r>
      <w:r>
        <w:t>300</w:t>
      </w:r>
      <w:r>
        <w:rPr>
          <w:rFonts w:hint="eastAsia"/>
        </w:rPr>
        <w:t>개가 최대이기에 동단위로 쪼개서 수집하기 위함</w:t>
      </w:r>
    </w:p>
    <w:p w14:paraId="5662E843" w14:textId="77777777" w:rsidR="0071642D" w:rsidRPr="0056272D" w:rsidRDefault="0071642D" w:rsidP="00727326">
      <w:pPr>
        <w:pStyle w:val="60"/>
        <w:numPr>
          <w:ilvl w:val="6"/>
          <w:numId w:val="16"/>
        </w:numPr>
        <w:ind w:leftChars="500" w:left="1227"/>
      </w:pPr>
      <w:r w:rsidRPr="0056272D">
        <w:t>Input = ‘inputlist.txt’ / ANSI</w:t>
      </w:r>
    </w:p>
    <w:p w14:paraId="2B75395E" w14:textId="5F7E60CB" w:rsidR="0071642D" w:rsidRPr="0056272D" w:rsidRDefault="0071642D" w:rsidP="00727326">
      <w:pPr>
        <w:pStyle w:val="60"/>
        <w:numPr>
          <w:ilvl w:val="6"/>
          <w:numId w:val="16"/>
        </w:numPr>
        <w:ind w:leftChars="500" w:left="1227"/>
      </w:pPr>
      <w:r w:rsidRPr="0056272D">
        <w:t>Output = ‘Crawl_result_</w:t>
      </w:r>
      <w:r w:rsidRPr="0056272D">
        <w:rPr>
          <w:rFonts w:hint="eastAsia"/>
        </w:rPr>
        <w:t>g</w:t>
      </w:r>
      <w:r w:rsidRPr="0056272D">
        <w:t>u.txt’ / UTF-8</w:t>
      </w:r>
    </w:p>
    <w:p w14:paraId="603AD39A" w14:textId="77777777" w:rsidR="00870E0A" w:rsidRDefault="0071642D" w:rsidP="00727326">
      <w:pPr>
        <w:pStyle w:val="60"/>
        <w:numPr>
          <w:ilvl w:val="6"/>
          <w:numId w:val="16"/>
        </w:numPr>
        <w:ind w:leftChars="500" w:left="1227"/>
      </w:pPr>
      <w:r w:rsidRPr="0056272D">
        <w:t>Reference = ‘sidolist_</w:t>
      </w:r>
      <w:r w:rsidR="0056272D" w:rsidRPr="0056272D">
        <w:t>gu</w:t>
      </w:r>
      <w:r w:rsidRPr="0056272D">
        <w:t>.txt’</w:t>
      </w:r>
    </w:p>
    <w:p w14:paraId="64AC693E" w14:textId="72C47201" w:rsidR="0071642D" w:rsidRDefault="00870E0A" w:rsidP="00727326">
      <w:pPr>
        <w:pStyle w:val="60"/>
        <w:numPr>
          <w:ilvl w:val="6"/>
          <w:numId w:val="16"/>
        </w:numPr>
        <w:ind w:leftChars="500" w:left="1227"/>
      </w:pPr>
      <w:r>
        <w:rPr>
          <w:rFonts w:hint="eastAsia"/>
        </w:rPr>
        <w:lastRenderedPageBreak/>
        <w:t xml:space="preserve">배포 </w:t>
      </w:r>
      <w:r>
        <w:t>= exe</w:t>
      </w:r>
      <w:r w:rsidR="00BA60D3">
        <w:br/>
      </w:r>
    </w:p>
    <w:p w14:paraId="15D53379" w14:textId="504151BE" w:rsidR="00784B3A" w:rsidRDefault="00784B3A" w:rsidP="00727326">
      <w:pPr>
        <w:pStyle w:val="3"/>
        <w:numPr>
          <w:ilvl w:val="3"/>
          <w:numId w:val="16"/>
        </w:numPr>
        <w:ind w:leftChars="300" w:left="940"/>
      </w:pPr>
      <w:r w:rsidRPr="00784B3A">
        <w:rPr>
          <w:rFonts w:hint="eastAsia"/>
        </w:rPr>
        <w:t>0</w:t>
      </w:r>
      <w:r w:rsidR="0058088D">
        <w:t>1</w:t>
      </w:r>
      <w:r w:rsidRPr="00784B3A">
        <w:rPr>
          <w:rFonts w:hint="eastAsia"/>
        </w:rPr>
        <w:t>_네이버폐업체크.</w:t>
      </w:r>
      <w:proofErr w:type="spellStart"/>
      <w:r w:rsidRPr="00784B3A">
        <w:rPr>
          <w:rFonts w:hint="eastAsia"/>
        </w:rPr>
        <w:t>py</w:t>
      </w:r>
      <w:proofErr w:type="spellEnd"/>
    </w:p>
    <w:p w14:paraId="74E9D3B7" w14:textId="7FD6014E" w:rsidR="0058088D" w:rsidRDefault="0058088D" w:rsidP="00727326">
      <w:pPr>
        <w:pStyle w:val="40"/>
        <w:numPr>
          <w:ilvl w:val="4"/>
          <w:numId w:val="16"/>
        </w:numPr>
        <w:ind w:leftChars="400" w:left="1027"/>
      </w:pPr>
      <w:r>
        <w:rPr>
          <w:rFonts w:hint="eastAsia"/>
        </w:rPr>
        <w:t>인풋 파일의 주소+검색어 리스트를 네이버로 검색하여 검색결과의 존재 유무를 반환</w:t>
      </w:r>
    </w:p>
    <w:p w14:paraId="4FFD1721" w14:textId="328D7AC1" w:rsidR="0058088D" w:rsidRDefault="0058088D" w:rsidP="00727326">
      <w:pPr>
        <w:pStyle w:val="40"/>
        <w:numPr>
          <w:ilvl w:val="4"/>
          <w:numId w:val="16"/>
        </w:numPr>
        <w:ind w:leftChars="400" w:left="1027"/>
      </w:pPr>
      <w:r>
        <w:rPr>
          <w:rFonts w:hint="eastAsia"/>
        </w:rPr>
        <w:t>검색 결과가 다수일 경우 첫번째 결과만 리턴</w:t>
      </w:r>
    </w:p>
    <w:p w14:paraId="4D472087" w14:textId="6DE18029" w:rsidR="0058088D" w:rsidRPr="0056272D" w:rsidRDefault="0058088D" w:rsidP="00727326">
      <w:pPr>
        <w:pStyle w:val="60"/>
        <w:numPr>
          <w:ilvl w:val="6"/>
          <w:numId w:val="16"/>
        </w:numPr>
        <w:ind w:leftChars="500" w:left="1227"/>
      </w:pPr>
      <w:r w:rsidRPr="0056272D">
        <w:t>Input = ‘</w:t>
      </w:r>
      <w:r w:rsidRPr="0058088D">
        <w:rPr>
          <w:rFonts w:hint="eastAsia"/>
        </w:rPr>
        <w:t>폐업check리스트.txt</w:t>
      </w:r>
      <w:proofErr w:type="gramStart"/>
      <w:r w:rsidRPr="0056272D">
        <w:t>’ /</w:t>
      </w:r>
      <w:proofErr w:type="gramEnd"/>
      <w:r w:rsidRPr="0056272D">
        <w:t xml:space="preserve"> ANSI</w:t>
      </w:r>
    </w:p>
    <w:p w14:paraId="1245DB42" w14:textId="77777777" w:rsidR="00870E0A" w:rsidRDefault="0058088D" w:rsidP="00727326">
      <w:pPr>
        <w:pStyle w:val="60"/>
        <w:numPr>
          <w:ilvl w:val="6"/>
          <w:numId w:val="16"/>
        </w:numPr>
        <w:ind w:leftChars="500" w:left="1227"/>
      </w:pPr>
      <w:r w:rsidRPr="0056272D">
        <w:t>Output = ‘</w:t>
      </w:r>
      <w:proofErr w:type="spellStart"/>
      <w:r w:rsidRPr="0058088D">
        <w:rPr>
          <w:rFonts w:hint="eastAsia"/>
        </w:rPr>
        <w:t>네이버폐업확인결과</w:t>
      </w:r>
      <w:proofErr w:type="spellEnd"/>
      <w:r w:rsidRPr="0056272D">
        <w:t>.txt</w:t>
      </w:r>
      <w:proofErr w:type="gramStart"/>
      <w:r w:rsidRPr="0056272D">
        <w:t>’ /</w:t>
      </w:r>
      <w:proofErr w:type="gramEnd"/>
      <w:r w:rsidRPr="0056272D">
        <w:t xml:space="preserve"> UTF-8</w:t>
      </w:r>
    </w:p>
    <w:p w14:paraId="3CB7AA64" w14:textId="22CD47E3" w:rsidR="0058088D" w:rsidRPr="0056272D" w:rsidRDefault="00870E0A" w:rsidP="00727326">
      <w:pPr>
        <w:pStyle w:val="60"/>
        <w:numPr>
          <w:ilvl w:val="6"/>
          <w:numId w:val="16"/>
        </w:numPr>
        <w:ind w:leftChars="500" w:left="1227"/>
      </w:pPr>
      <w:r>
        <w:rPr>
          <w:rFonts w:hint="eastAsia"/>
        </w:rPr>
        <w:t xml:space="preserve">배포 </w:t>
      </w:r>
      <w:r>
        <w:t>= exe</w:t>
      </w:r>
      <w:r w:rsidR="00BA60D3">
        <w:br/>
      </w:r>
    </w:p>
    <w:p w14:paraId="328CB85E" w14:textId="71248012" w:rsidR="00ED7EF5" w:rsidRDefault="00ED7EF5" w:rsidP="00727326">
      <w:pPr>
        <w:pStyle w:val="2"/>
        <w:numPr>
          <w:ilvl w:val="2"/>
          <w:numId w:val="16"/>
        </w:numPr>
        <w:ind w:leftChars="200" w:left="967"/>
      </w:pPr>
      <w:bookmarkStart w:id="9" w:name="_Toc93509022"/>
      <w:r>
        <w:rPr>
          <w:rFonts w:hint="eastAsia"/>
        </w:rPr>
        <w:t>다음</w:t>
      </w:r>
      <w:bookmarkEnd w:id="9"/>
    </w:p>
    <w:p w14:paraId="20521752" w14:textId="3693B079" w:rsidR="003C39A6" w:rsidRDefault="003C39A6" w:rsidP="00727326">
      <w:pPr>
        <w:pStyle w:val="3"/>
        <w:numPr>
          <w:ilvl w:val="3"/>
          <w:numId w:val="16"/>
        </w:numPr>
        <w:ind w:leftChars="300" w:left="940"/>
      </w:pPr>
      <w:r w:rsidRPr="003C39A6">
        <w:t>00_daum_Crawling.py</w:t>
      </w:r>
    </w:p>
    <w:p w14:paraId="5AE5D5B1" w14:textId="46A6C452" w:rsidR="003C39A6" w:rsidRDefault="00E74CA8" w:rsidP="00727326">
      <w:pPr>
        <w:pStyle w:val="40"/>
        <w:numPr>
          <w:ilvl w:val="4"/>
          <w:numId w:val="16"/>
        </w:numPr>
        <w:ind w:leftChars="400" w:left="1027"/>
      </w:pPr>
      <w:r>
        <w:rPr>
          <w:rFonts w:hint="eastAsia"/>
        </w:rPr>
        <w:t xml:space="preserve">인풋 파일의 검색어 리스트를 </w:t>
      </w:r>
      <w:proofErr w:type="spellStart"/>
      <w:r>
        <w:rPr>
          <w:rFonts w:hint="eastAsia"/>
        </w:rPr>
        <w:t>동단위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리스트 만큼</w:t>
      </w:r>
      <w:proofErr w:type="gramEnd"/>
      <w:r>
        <w:rPr>
          <w:rFonts w:hint="eastAsia"/>
        </w:rPr>
        <w:t xml:space="preserve"> 반복하여 수집</w:t>
      </w:r>
    </w:p>
    <w:p w14:paraId="64CEA569" w14:textId="77777777" w:rsidR="00E74CA8" w:rsidRPr="0056272D" w:rsidRDefault="00E74CA8" w:rsidP="00727326">
      <w:pPr>
        <w:pStyle w:val="60"/>
        <w:numPr>
          <w:ilvl w:val="6"/>
          <w:numId w:val="16"/>
        </w:numPr>
        <w:ind w:leftChars="500" w:left="1227"/>
      </w:pPr>
      <w:r w:rsidRPr="0056272D">
        <w:t>Input = ‘inputlist.txt’ / ANSI</w:t>
      </w:r>
    </w:p>
    <w:p w14:paraId="467A8BBC" w14:textId="77777777" w:rsidR="00870E0A" w:rsidRDefault="00E74CA8" w:rsidP="00727326">
      <w:pPr>
        <w:pStyle w:val="60"/>
        <w:numPr>
          <w:ilvl w:val="6"/>
          <w:numId w:val="16"/>
        </w:numPr>
        <w:ind w:leftChars="500" w:left="1227"/>
      </w:pPr>
      <w:r w:rsidRPr="0056272D">
        <w:t>Output = ‘</w:t>
      </w:r>
      <w:r w:rsidRPr="00E74CA8">
        <w:t>daum_crawling_result</w:t>
      </w:r>
      <w:r w:rsidRPr="0056272D">
        <w:t>.txt’ / UTF-8</w:t>
      </w:r>
    </w:p>
    <w:p w14:paraId="66AC9225" w14:textId="13454E39" w:rsidR="00E74CA8" w:rsidRPr="0056272D" w:rsidRDefault="00870E0A" w:rsidP="00727326">
      <w:pPr>
        <w:pStyle w:val="60"/>
        <w:numPr>
          <w:ilvl w:val="6"/>
          <w:numId w:val="16"/>
        </w:numPr>
        <w:ind w:leftChars="500" w:left="1227"/>
      </w:pPr>
      <w:r>
        <w:rPr>
          <w:rFonts w:hint="eastAsia"/>
        </w:rPr>
        <w:t xml:space="preserve">배포 </w:t>
      </w:r>
      <w:r>
        <w:t xml:space="preserve">= </w:t>
      </w:r>
      <w:r>
        <w:rPr>
          <w:rFonts w:hint="eastAsia"/>
        </w:rPr>
        <w:t>e</w:t>
      </w:r>
      <w:r>
        <w:t>xe</w:t>
      </w:r>
      <w:r w:rsidR="00BA60D3">
        <w:br/>
      </w:r>
    </w:p>
    <w:p w14:paraId="232A7B40" w14:textId="5083F6E2" w:rsidR="003C39A6" w:rsidRDefault="003C39A6" w:rsidP="00727326">
      <w:pPr>
        <w:pStyle w:val="3"/>
        <w:numPr>
          <w:ilvl w:val="3"/>
          <w:numId w:val="16"/>
        </w:numPr>
        <w:ind w:leftChars="300" w:left="940"/>
      </w:pPr>
      <w:r w:rsidRPr="003C39A6">
        <w:rPr>
          <w:rFonts w:hint="eastAsia"/>
        </w:rPr>
        <w:t>01_DAUM_상세정보_수집전용.</w:t>
      </w:r>
      <w:proofErr w:type="spellStart"/>
      <w:r w:rsidRPr="003C39A6">
        <w:rPr>
          <w:rFonts w:hint="eastAsia"/>
        </w:rPr>
        <w:t>py</w:t>
      </w:r>
      <w:proofErr w:type="spellEnd"/>
    </w:p>
    <w:p w14:paraId="42812FD8" w14:textId="23E993C8" w:rsidR="00FF28B8" w:rsidRDefault="00FF28B8" w:rsidP="00727326">
      <w:pPr>
        <w:pStyle w:val="40"/>
        <w:numPr>
          <w:ilvl w:val="4"/>
          <w:numId w:val="16"/>
        </w:numPr>
        <w:ind w:leftChars="400" w:left="1027"/>
      </w:pPr>
      <w:r>
        <w:rPr>
          <w:rFonts w:hint="eastAsia"/>
        </w:rPr>
        <w:t>인풋 파일의 검색 리스트의 다음 상세 정보 페이지를 수집</w:t>
      </w:r>
    </w:p>
    <w:p w14:paraId="52D715E7" w14:textId="25BF8CCB" w:rsidR="00FF28B8" w:rsidRDefault="00FF28B8" w:rsidP="00727326">
      <w:pPr>
        <w:pStyle w:val="40"/>
        <w:numPr>
          <w:ilvl w:val="4"/>
          <w:numId w:val="16"/>
        </w:numPr>
        <w:ind w:leftChars="400" w:left="1027"/>
      </w:pPr>
      <w:r>
        <w:rPr>
          <w:rFonts w:hint="eastAsia"/>
        </w:rPr>
        <w:t xml:space="preserve">수집 </w:t>
      </w:r>
      <w:proofErr w:type="gramStart"/>
      <w:r>
        <w:rPr>
          <w:rFonts w:hint="eastAsia"/>
        </w:rPr>
        <w:t xml:space="preserve">과정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인풋 파일 검색 리스트의 </w:t>
      </w:r>
      <w:r>
        <w:t>ID</w:t>
      </w:r>
      <w:r>
        <w:rPr>
          <w:rFonts w:hint="eastAsia"/>
        </w:rPr>
        <w:t xml:space="preserve">수집 </w:t>
      </w:r>
      <w:r>
        <w:t>-&gt; ID</w:t>
      </w:r>
      <w:r>
        <w:rPr>
          <w:rFonts w:hint="eastAsia"/>
        </w:rPr>
        <w:t xml:space="preserve">의 상세정보 페이지 호출 </w:t>
      </w:r>
      <w:r>
        <w:t xml:space="preserve">-&gt; txt </w:t>
      </w:r>
      <w:r>
        <w:rPr>
          <w:rFonts w:hint="eastAsia"/>
        </w:rPr>
        <w:t>저장.</w:t>
      </w:r>
    </w:p>
    <w:p w14:paraId="2C27E958" w14:textId="0FBC7D8A" w:rsidR="00FF28B8" w:rsidRPr="0056272D" w:rsidRDefault="00FF28B8" w:rsidP="00727326">
      <w:pPr>
        <w:pStyle w:val="60"/>
        <w:numPr>
          <w:ilvl w:val="6"/>
          <w:numId w:val="16"/>
        </w:numPr>
        <w:ind w:leftChars="500" w:left="1227"/>
      </w:pPr>
      <w:r w:rsidRPr="0056272D">
        <w:t>Input = ‘</w:t>
      </w:r>
      <w:r w:rsidRPr="00FF28B8">
        <w:t>daum_search_list.txt</w:t>
      </w:r>
      <w:proofErr w:type="gramStart"/>
      <w:r w:rsidRPr="0056272D">
        <w:t>’ /</w:t>
      </w:r>
      <w:proofErr w:type="gramEnd"/>
      <w:r w:rsidRPr="0056272D">
        <w:t xml:space="preserve"> ANSI</w:t>
      </w:r>
      <w:r>
        <w:t xml:space="preserve"> / ‘ </w:t>
      </w:r>
      <w:r>
        <w:rPr>
          <w:rFonts w:hint="eastAsia"/>
        </w:rPr>
        <w:t>주소 ,</w:t>
      </w:r>
      <w:r>
        <w:t xml:space="preserve"> </w:t>
      </w:r>
      <w:r>
        <w:rPr>
          <w:rFonts w:hint="eastAsia"/>
        </w:rPr>
        <w:t xml:space="preserve">명칭 </w:t>
      </w:r>
      <w:r>
        <w:t>‘</w:t>
      </w:r>
      <w:r>
        <w:rPr>
          <w:rFonts w:hint="eastAsia"/>
        </w:rPr>
        <w:t xml:space="preserve"> 형식</w:t>
      </w:r>
    </w:p>
    <w:p w14:paraId="1A891803" w14:textId="77777777" w:rsidR="00870E0A" w:rsidRDefault="00FF28B8" w:rsidP="00727326">
      <w:pPr>
        <w:pStyle w:val="60"/>
        <w:numPr>
          <w:ilvl w:val="6"/>
          <w:numId w:val="16"/>
        </w:numPr>
        <w:ind w:leftChars="500" w:left="1227"/>
      </w:pPr>
      <w:r w:rsidRPr="0056272D">
        <w:t>Output = ‘</w:t>
      </w:r>
      <w:r w:rsidRPr="00E74CA8">
        <w:t>daum_crawling_result</w:t>
      </w:r>
      <w:r w:rsidRPr="0056272D">
        <w:t>.txt’ / UTF-8</w:t>
      </w:r>
    </w:p>
    <w:p w14:paraId="71A3242D" w14:textId="72024F28" w:rsidR="00FF28B8" w:rsidRPr="00FF28B8" w:rsidRDefault="00870E0A" w:rsidP="00727326">
      <w:pPr>
        <w:pStyle w:val="60"/>
        <w:numPr>
          <w:ilvl w:val="6"/>
          <w:numId w:val="16"/>
        </w:numPr>
        <w:ind w:leftChars="500" w:left="1227"/>
      </w:pPr>
      <w:r>
        <w:rPr>
          <w:rFonts w:hint="eastAsia"/>
        </w:rPr>
        <w:t xml:space="preserve">배포 </w:t>
      </w:r>
      <w:r>
        <w:t>= exe</w:t>
      </w:r>
      <w:r w:rsidR="00BA60D3">
        <w:br/>
      </w:r>
    </w:p>
    <w:p w14:paraId="3771ABF5" w14:textId="27AEA449" w:rsidR="003C39A6" w:rsidRDefault="003C39A6" w:rsidP="00727326">
      <w:pPr>
        <w:pStyle w:val="3"/>
        <w:numPr>
          <w:ilvl w:val="3"/>
          <w:numId w:val="16"/>
        </w:numPr>
        <w:ind w:leftChars="300" w:left="940"/>
      </w:pPr>
      <w:r w:rsidRPr="003C39A6">
        <w:rPr>
          <w:rFonts w:hint="eastAsia"/>
        </w:rPr>
        <w:t>02_다음폐업체크API.py</w:t>
      </w:r>
    </w:p>
    <w:p w14:paraId="6CD6EDA3" w14:textId="77777777" w:rsidR="00BA60D3" w:rsidRDefault="00BA60D3" w:rsidP="00727326">
      <w:pPr>
        <w:pStyle w:val="40"/>
        <w:numPr>
          <w:ilvl w:val="4"/>
          <w:numId w:val="16"/>
        </w:numPr>
        <w:ind w:leftChars="400" w:left="1027"/>
      </w:pPr>
      <w:r>
        <w:rPr>
          <w:rFonts w:hint="eastAsia"/>
        </w:rPr>
        <w:t>인풋 파일의 검색 리스트의 다음 상세 정보 페이지를 수집</w:t>
      </w:r>
    </w:p>
    <w:p w14:paraId="0C676FCB" w14:textId="77777777" w:rsidR="00BA60D3" w:rsidRDefault="00BA60D3" w:rsidP="00727326">
      <w:pPr>
        <w:pStyle w:val="40"/>
        <w:numPr>
          <w:ilvl w:val="4"/>
          <w:numId w:val="16"/>
        </w:numPr>
        <w:ind w:leftChars="400" w:left="1027"/>
      </w:pPr>
      <w:r>
        <w:rPr>
          <w:rFonts w:hint="eastAsia"/>
        </w:rPr>
        <w:t xml:space="preserve">수집 </w:t>
      </w:r>
      <w:proofErr w:type="gramStart"/>
      <w:r>
        <w:rPr>
          <w:rFonts w:hint="eastAsia"/>
        </w:rPr>
        <w:t xml:space="preserve">과정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인풋 파일 검색 리스트의 </w:t>
      </w:r>
      <w:r>
        <w:t>ID</w:t>
      </w:r>
      <w:r>
        <w:rPr>
          <w:rFonts w:hint="eastAsia"/>
        </w:rPr>
        <w:t xml:space="preserve">수집 </w:t>
      </w:r>
      <w:r>
        <w:t>-&gt; ID</w:t>
      </w:r>
      <w:r>
        <w:rPr>
          <w:rFonts w:hint="eastAsia"/>
        </w:rPr>
        <w:t xml:space="preserve">의 상세정보 페이지 호출 </w:t>
      </w:r>
      <w:r>
        <w:t xml:space="preserve">-&gt; txt </w:t>
      </w:r>
      <w:r>
        <w:rPr>
          <w:rFonts w:hint="eastAsia"/>
        </w:rPr>
        <w:t>저장.</w:t>
      </w:r>
    </w:p>
    <w:p w14:paraId="77386FAC" w14:textId="77777777" w:rsidR="00BA60D3" w:rsidRPr="0056272D" w:rsidRDefault="00BA60D3" w:rsidP="00727326">
      <w:pPr>
        <w:pStyle w:val="60"/>
        <w:numPr>
          <w:ilvl w:val="6"/>
          <w:numId w:val="16"/>
        </w:numPr>
        <w:ind w:leftChars="500" w:left="1227"/>
      </w:pPr>
      <w:r w:rsidRPr="0056272D">
        <w:t>Input = ‘</w:t>
      </w:r>
      <w:r w:rsidRPr="00FF28B8">
        <w:t>daum_search_list.txt</w:t>
      </w:r>
      <w:proofErr w:type="gramStart"/>
      <w:r w:rsidRPr="0056272D">
        <w:t>’ /</w:t>
      </w:r>
      <w:proofErr w:type="gramEnd"/>
      <w:r w:rsidRPr="0056272D">
        <w:t xml:space="preserve"> ANSI</w:t>
      </w:r>
      <w:r>
        <w:t xml:space="preserve"> / ‘ </w:t>
      </w:r>
      <w:r>
        <w:rPr>
          <w:rFonts w:hint="eastAsia"/>
        </w:rPr>
        <w:t>주소 ,</w:t>
      </w:r>
      <w:r>
        <w:t xml:space="preserve"> </w:t>
      </w:r>
      <w:r>
        <w:rPr>
          <w:rFonts w:hint="eastAsia"/>
        </w:rPr>
        <w:t xml:space="preserve">명칭 </w:t>
      </w:r>
      <w:r>
        <w:t>‘</w:t>
      </w:r>
      <w:r>
        <w:rPr>
          <w:rFonts w:hint="eastAsia"/>
        </w:rPr>
        <w:t xml:space="preserve"> 형식</w:t>
      </w:r>
    </w:p>
    <w:p w14:paraId="68799290" w14:textId="77777777" w:rsidR="00870E0A" w:rsidRDefault="00BA60D3" w:rsidP="00727326">
      <w:pPr>
        <w:pStyle w:val="60"/>
        <w:numPr>
          <w:ilvl w:val="6"/>
          <w:numId w:val="16"/>
        </w:numPr>
        <w:ind w:leftChars="500" w:left="1227"/>
      </w:pPr>
      <w:r w:rsidRPr="0056272D">
        <w:t>Output = ‘</w:t>
      </w:r>
      <w:r w:rsidRPr="00E74CA8">
        <w:t>daum_crawling_result</w:t>
      </w:r>
      <w:r w:rsidRPr="0056272D">
        <w:t>.txt’ / UTF-8</w:t>
      </w:r>
    </w:p>
    <w:p w14:paraId="71E15716" w14:textId="2670F121" w:rsidR="00BA60D3" w:rsidRDefault="00870E0A" w:rsidP="00727326">
      <w:pPr>
        <w:pStyle w:val="60"/>
        <w:numPr>
          <w:ilvl w:val="6"/>
          <w:numId w:val="16"/>
        </w:numPr>
        <w:ind w:leftChars="500" w:left="1227"/>
      </w:pPr>
      <w:r>
        <w:rPr>
          <w:rFonts w:hint="eastAsia"/>
        </w:rPr>
        <w:t xml:space="preserve">배포 </w:t>
      </w:r>
      <w:r>
        <w:t xml:space="preserve">= </w:t>
      </w:r>
      <w:r>
        <w:rPr>
          <w:rFonts w:hint="eastAsia"/>
        </w:rPr>
        <w:t>e</w:t>
      </w:r>
      <w:r>
        <w:t>xe</w:t>
      </w:r>
      <w:r w:rsidR="00BA60D3">
        <w:br/>
      </w:r>
    </w:p>
    <w:p w14:paraId="559CF684" w14:textId="3B1654DE" w:rsidR="007B00EE" w:rsidRDefault="00ED7EF5" w:rsidP="00727326">
      <w:pPr>
        <w:pStyle w:val="2"/>
        <w:numPr>
          <w:ilvl w:val="2"/>
          <w:numId w:val="16"/>
        </w:numPr>
        <w:ind w:leftChars="200" w:left="967"/>
      </w:pPr>
      <w:bookmarkStart w:id="10" w:name="_Toc93509023"/>
      <w:r>
        <w:rPr>
          <w:rFonts w:hint="eastAsia"/>
        </w:rPr>
        <w:t>다음</w:t>
      </w:r>
      <w:r>
        <w:rPr>
          <w:rFonts w:hint="eastAsia"/>
        </w:rPr>
        <w:t>T</w:t>
      </w:r>
      <w:r>
        <w:t>V</w:t>
      </w:r>
      <w:r>
        <w:rPr>
          <w:rFonts w:hint="eastAsia"/>
        </w:rPr>
        <w:t>맛집수집</w:t>
      </w:r>
      <w:bookmarkEnd w:id="10"/>
    </w:p>
    <w:p w14:paraId="197476D8" w14:textId="2D9E81C3" w:rsidR="007B00EE" w:rsidRDefault="007B00EE" w:rsidP="00727326">
      <w:pPr>
        <w:pStyle w:val="3"/>
        <w:numPr>
          <w:ilvl w:val="3"/>
          <w:numId w:val="16"/>
        </w:numPr>
        <w:ind w:leftChars="300" w:left="940"/>
      </w:pPr>
      <w:r w:rsidRPr="007B00EE">
        <w:rPr>
          <w:rFonts w:hint="eastAsia"/>
        </w:rPr>
        <w:t>01_다음TV맛집_ALL.py</w:t>
      </w:r>
    </w:p>
    <w:p w14:paraId="23FFF471" w14:textId="7340D20B" w:rsidR="007B00EE" w:rsidRDefault="007B00EE" w:rsidP="00727326">
      <w:pPr>
        <w:pStyle w:val="40"/>
        <w:numPr>
          <w:ilvl w:val="4"/>
          <w:numId w:val="16"/>
        </w:numPr>
        <w:ind w:leftChars="400" w:left="1027"/>
      </w:pPr>
      <w:proofErr w:type="gramStart"/>
      <w:r>
        <w:t>‘ TV</w:t>
      </w:r>
      <w:proofErr w:type="gramEnd"/>
      <w:r>
        <w:t xml:space="preserve"> </w:t>
      </w:r>
      <w:r>
        <w:rPr>
          <w:rFonts w:hint="eastAsia"/>
        </w:rPr>
        <w:t xml:space="preserve">맛집 </w:t>
      </w:r>
      <w:r>
        <w:t xml:space="preserve">‘ </w:t>
      </w:r>
      <w:r>
        <w:rPr>
          <w:rFonts w:hint="eastAsia"/>
        </w:rPr>
        <w:t xml:space="preserve">명칭을 </w:t>
      </w:r>
      <w:proofErr w:type="spellStart"/>
      <w:r w:rsidRPr="007B00EE">
        <w:rPr>
          <w:rFonts w:hint="eastAsia"/>
        </w:rPr>
        <w:t>동별로</w:t>
      </w:r>
      <w:proofErr w:type="spellEnd"/>
      <w:r>
        <w:rPr>
          <w:rFonts w:hint="eastAsia"/>
        </w:rPr>
        <w:t xml:space="preserve"> </w:t>
      </w:r>
      <w:r w:rsidRPr="007B00EE">
        <w:t>다음에서</w:t>
      </w:r>
      <w:r>
        <w:rPr>
          <w:rFonts w:hint="eastAsia"/>
        </w:rPr>
        <w:t xml:space="preserve"> 검색하여 </w:t>
      </w:r>
      <w:r>
        <w:t>TV</w:t>
      </w:r>
      <w:r>
        <w:rPr>
          <w:rFonts w:hint="eastAsia"/>
        </w:rPr>
        <w:t>방영 결과가 있는 경우 상세 정보 페이지 호출,</w:t>
      </w:r>
      <w:r>
        <w:t xml:space="preserve"> </w:t>
      </w:r>
      <w:r>
        <w:rPr>
          <w:rFonts w:hint="eastAsia"/>
        </w:rPr>
        <w:t>해당 페이지의 정보를 수집.</w:t>
      </w:r>
    </w:p>
    <w:p w14:paraId="21E465C2" w14:textId="455E4181" w:rsidR="007B00EE" w:rsidRDefault="007B00EE" w:rsidP="00727326">
      <w:pPr>
        <w:pStyle w:val="60"/>
        <w:numPr>
          <w:ilvl w:val="6"/>
          <w:numId w:val="16"/>
        </w:numPr>
        <w:ind w:leftChars="500" w:left="1227"/>
      </w:pPr>
      <w:r w:rsidRPr="0056272D">
        <w:t>Output = ‘</w:t>
      </w:r>
      <w:r w:rsidR="006011D6" w:rsidRPr="006011D6">
        <w:rPr>
          <w:rFonts w:hint="eastAsia"/>
        </w:rPr>
        <w:t>다음TV맛집_전체_수집결과</w:t>
      </w:r>
      <w:r w:rsidRPr="0056272D">
        <w:t>.txt</w:t>
      </w:r>
      <w:proofErr w:type="gramStart"/>
      <w:r w:rsidRPr="0056272D">
        <w:t>’ /</w:t>
      </w:r>
      <w:proofErr w:type="gramEnd"/>
      <w:r w:rsidRPr="0056272D">
        <w:t xml:space="preserve"> UTF-8</w:t>
      </w:r>
    </w:p>
    <w:p w14:paraId="52209719" w14:textId="41C8CD24" w:rsidR="007B00EE" w:rsidRDefault="007B00EE" w:rsidP="00727326">
      <w:pPr>
        <w:pStyle w:val="60"/>
        <w:numPr>
          <w:ilvl w:val="6"/>
          <w:numId w:val="16"/>
        </w:numPr>
        <w:ind w:leftChars="500" w:left="1227"/>
      </w:pPr>
      <w:r>
        <w:rPr>
          <w:rFonts w:hint="eastAsia"/>
        </w:rPr>
        <w:t>R</w:t>
      </w:r>
      <w:r>
        <w:t>eference 1</w:t>
      </w:r>
      <w:r w:rsidRPr="0056272D">
        <w:t>= ‘</w:t>
      </w:r>
      <w:r w:rsidRPr="007B00EE">
        <w:t>daum_tv_sidolist</w:t>
      </w:r>
      <w:r w:rsidRPr="0056272D">
        <w:t>.txt’ / ANSI</w:t>
      </w:r>
    </w:p>
    <w:p w14:paraId="3D16F1D0" w14:textId="55DF3F47" w:rsidR="007B00EE" w:rsidRDefault="007B00EE" w:rsidP="00727326">
      <w:pPr>
        <w:pStyle w:val="60"/>
        <w:numPr>
          <w:ilvl w:val="6"/>
          <w:numId w:val="16"/>
        </w:numPr>
        <w:ind w:leftChars="500" w:left="1227"/>
      </w:pPr>
      <w:r>
        <w:rPr>
          <w:rFonts w:hint="eastAsia"/>
        </w:rPr>
        <w:t>R</w:t>
      </w:r>
      <w:r>
        <w:t>eference 2</w:t>
      </w:r>
      <w:r w:rsidRPr="0056272D">
        <w:t>= ‘</w:t>
      </w:r>
      <w:proofErr w:type="spellStart"/>
      <w:r w:rsidRPr="007B00EE">
        <w:rPr>
          <w:rFonts w:hint="eastAsia"/>
        </w:rPr>
        <w:t>daum_tv</w:t>
      </w:r>
      <w:proofErr w:type="spellEnd"/>
      <w:r w:rsidRPr="007B00EE">
        <w:rPr>
          <w:rFonts w:hint="eastAsia"/>
        </w:rPr>
        <w:t>맛집_list</w:t>
      </w:r>
      <w:r w:rsidR="006011D6">
        <w:t>_</w:t>
      </w:r>
      <w:r w:rsidR="006011D6">
        <w:rPr>
          <w:rFonts w:hint="eastAsia"/>
        </w:rPr>
        <w:t>중복제거</w:t>
      </w:r>
      <w:r w:rsidRPr="0056272D">
        <w:t>.txt</w:t>
      </w:r>
      <w:proofErr w:type="gramStart"/>
      <w:r w:rsidRPr="0056272D">
        <w:t>’ /</w:t>
      </w:r>
      <w:proofErr w:type="gramEnd"/>
      <w:r w:rsidRPr="0056272D">
        <w:t xml:space="preserve"> ANSI</w:t>
      </w:r>
      <w:r>
        <w:t xml:space="preserve"> / </w:t>
      </w:r>
      <w:r>
        <w:rPr>
          <w:rFonts w:hint="eastAsia"/>
        </w:rPr>
        <w:t>중간 생성 파일</w:t>
      </w:r>
    </w:p>
    <w:p w14:paraId="708B5AC9" w14:textId="55FA7046" w:rsidR="00870E0A" w:rsidRPr="0056272D" w:rsidRDefault="00870E0A" w:rsidP="00727326">
      <w:pPr>
        <w:pStyle w:val="60"/>
        <w:numPr>
          <w:ilvl w:val="6"/>
          <w:numId w:val="16"/>
        </w:numPr>
        <w:ind w:leftChars="500" w:left="1227"/>
      </w:pPr>
      <w:r>
        <w:rPr>
          <w:rFonts w:hint="eastAsia"/>
        </w:rPr>
        <w:lastRenderedPageBreak/>
        <w:t xml:space="preserve">배포 </w:t>
      </w:r>
      <w:r>
        <w:t>= exe</w:t>
      </w:r>
    </w:p>
    <w:p w14:paraId="25FC6D53" w14:textId="475168D5" w:rsidR="007B00EE" w:rsidRPr="0056272D" w:rsidRDefault="007B00EE" w:rsidP="00727326">
      <w:pPr>
        <w:pStyle w:val="60"/>
        <w:numPr>
          <w:ilvl w:val="0"/>
          <w:numId w:val="0"/>
        </w:numPr>
        <w:ind w:left="1134"/>
      </w:pPr>
    </w:p>
    <w:p w14:paraId="5FFAC77E" w14:textId="1730DB1F" w:rsidR="007B00EE" w:rsidRDefault="007B00EE" w:rsidP="00727326">
      <w:pPr>
        <w:pStyle w:val="3"/>
        <w:numPr>
          <w:ilvl w:val="3"/>
          <w:numId w:val="16"/>
        </w:numPr>
        <w:ind w:leftChars="300" w:left="940"/>
      </w:pPr>
      <w:r w:rsidRPr="007B00EE">
        <w:rPr>
          <w:rFonts w:hint="eastAsia"/>
        </w:rPr>
        <w:t>02_다음TV맛집_DETAIL_ONLY.py</w:t>
      </w:r>
    </w:p>
    <w:p w14:paraId="6246D6A3" w14:textId="5E848B47" w:rsidR="006011D6" w:rsidRDefault="006011D6" w:rsidP="00727326">
      <w:pPr>
        <w:pStyle w:val="40"/>
        <w:numPr>
          <w:ilvl w:val="4"/>
          <w:numId w:val="16"/>
        </w:numPr>
        <w:ind w:leftChars="400" w:left="1027"/>
      </w:pPr>
      <w:r w:rsidRPr="007B00EE">
        <w:rPr>
          <w:rFonts w:hint="eastAsia"/>
        </w:rPr>
        <w:t>01_다음TV맛집_ALL.py</w:t>
      </w:r>
      <w:r>
        <w:t xml:space="preserve"> </w:t>
      </w:r>
      <w:r>
        <w:rPr>
          <w:rFonts w:hint="eastAsia"/>
        </w:rPr>
        <w:t xml:space="preserve">에서 수집된 중간 </w:t>
      </w:r>
      <w:proofErr w:type="gramStart"/>
      <w:r>
        <w:rPr>
          <w:rFonts w:hint="eastAsia"/>
        </w:rPr>
        <w:t xml:space="preserve">파일 </w:t>
      </w:r>
      <w:r>
        <w:t xml:space="preserve"> </w:t>
      </w:r>
      <w:r w:rsidRPr="0056272D">
        <w:t>‘</w:t>
      </w:r>
      <w:proofErr w:type="spellStart"/>
      <w:proofErr w:type="gramEnd"/>
      <w:r w:rsidRPr="007B00EE">
        <w:rPr>
          <w:rFonts w:hint="eastAsia"/>
        </w:rPr>
        <w:t>daum_tv</w:t>
      </w:r>
      <w:proofErr w:type="spellEnd"/>
      <w:r w:rsidRPr="007B00EE">
        <w:rPr>
          <w:rFonts w:hint="eastAsia"/>
        </w:rPr>
        <w:t>맛집_list</w:t>
      </w:r>
      <w:r w:rsidRPr="0056272D">
        <w:t>.txt’</w:t>
      </w:r>
      <w:r>
        <w:t xml:space="preserve"> </w:t>
      </w:r>
      <w:r>
        <w:rPr>
          <w:rFonts w:hint="eastAsia"/>
        </w:rPr>
        <w:t xml:space="preserve">을 사용하여 상세 정보 페이지만을 수집 </w:t>
      </w:r>
    </w:p>
    <w:p w14:paraId="52A51144" w14:textId="3576E2D2" w:rsidR="006011D6" w:rsidRDefault="006011D6" w:rsidP="00727326">
      <w:pPr>
        <w:pStyle w:val="60"/>
        <w:numPr>
          <w:ilvl w:val="6"/>
          <w:numId w:val="16"/>
        </w:numPr>
        <w:ind w:leftChars="500" w:left="1227"/>
      </w:pPr>
      <w:r w:rsidRPr="0056272D">
        <w:t>Output = ‘</w:t>
      </w:r>
      <w:r w:rsidRPr="006011D6">
        <w:rPr>
          <w:rFonts w:hint="eastAsia"/>
        </w:rPr>
        <w:t>다음TV맛집_전체_수집결과</w:t>
      </w:r>
      <w:r w:rsidRPr="0056272D">
        <w:t>.txt</w:t>
      </w:r>
      <w:proofErr w:type="gramStart"/>
      <w:r w:rsidRPr="0056272D">
        <w:t>’ /</w:t>
      </w:r>
      <w:proofErr w:type="gramEnd"/>
      <w:r w:rsidRPr="0056272D">
        <w:t xml:space="preserve"> UTF-8</w:t>
      </w:r>
    </w:p>
    <w:p w14:paraId="219446AE" w14:textId="77777777" w:rsidR="006011D6" w:rsidRDefault="006011D6" w:rsidP="00727326">
      <w:pPr>
        <w:pStyle w:val="60"/>
        <w:numPr>
          <w:ilvl w:val="6"/>
          <w:numId w:val="16"/>
        </w:numPr>
        <w:ind w:leftChars="500" w:left="1227"/>
      </w:pPr>
      <w:r>
        <w:rPr>
          <w:rFonts w:hint="eastAsia"/>
        </w:rPr>
        <w:t>R</w:t>
      </w:r>
      <w:r>
        <w:t>eference 1</w:t>
      </w:r>
      <w:r w:rsidRPr="0056272D">
        <w:t>= ‘</w:t>
      </w:r>
      <w:r w:rsidRPr="007B00EE">
        <w:t>daum_tv_sidolist</w:t>
      </w:r>
      <w:r w:rsidRPr="0056272D">
        <w:t>.txt’ / ANSI</w:t>
      </w:r>
    </w:p>
    <w:p w14:paraId="5068470B" w14:textId="03B214AF" w:rsidR="006011D6" w:rsidRDefault="006011D6" w:rsidP="00727326">
      <w:pPr>
        <w:pStyle w:val="60"/>
        <w:numPr>
          <w:ilvl w:val="6"/>
          <w:numId w:val="16"/>
        </w:numPr>
        <w:ind w:leftChars="500" w:left="1227"/>
      </w:pPr>
      <w:r>
        <w:rPr>
          <w:rFonts w:hint="eastAsia"/>
        </w:rPr>
        <w:t>R</w:t>
      </w:r>
      <w:r>
        <w:t>eference 2</w:t>
      </w:r>
      <w:r w:rsidRPr="0056272D">
        <w:t>= ‘</w:t>
      </w:r>
      <w:proofErr w:type="spellStart"/>
      <w:r w:rsidRPr="006011D6">
        <w:rPr>
          <w:rFonts w:hint="eastAsia"/>
        </w:rPr>
        <w:t>daum_tv</w:t>
      </w:r>
      <w:proofErr w:type="spellEnd"/>
      <w:r w:rsidRPr="006011D6">
        <w:rPr>
          <w:rFonts w:hint="eastAsia"/>
        </w:rPr>
        <w:t>맛집_list_중복제거</w:t>
      </w:r>
      <w:r w:rsidRPr="0056272D">
        <w:t>.txt</w:t>
      </w:r>
      <w:proofErr w:type="gramStart"/>
      <w:r w:rsidRPr="0056272D">
        <w:t>’ /</w:t>
      </w:r>
      <w:proofErr w:type="gramEnd"/>
      <w:r w:rsidRPr="0056272D">
        <w:t xml:space="preserve"> ANSI</w:t>
      </w:r>
      <w:r>
        <w:t xml:space="preserve"> </w:t>
      </w:r>
    </w:p>
    <w:p w14:paraId="61D03C96" w14:textId="2C896091" w:rsidR="00870E0A" w:rsidRPr="0056272D" w:rsidRDefault="00870E0A" w:rsidP="00727326">
      <w:pPr>
        <w:pStyle w:val="60"/>
        <w:numPr>
          <w:ilvl w:val="6"/>
          <w:numId w:val="16"/>
        </w:numPr>
        <w:ind w:leftChars="500" w:left="1227"/>
      </w:pPr>
      <w:r>
        <w:rPr>
          <w:rFonts w:hint="eastAsia"/>
        </w:rPr>
        <w:t xml:space="preserve">배포 </w:t>
      </w:r>
      <w:r>
        <w:t>=</w:t>
      </w:r>
      <w:r>
        <w:rPr>
          <w:rFonts w:hint="eastAsia"/>
        </w:rPr>
        <w:t xml:space="preserve"> </w:t>
      </w:r>
      <w:r>
        <w:t>exe</w:t>
      </w:r>
    </w:p>
    <w:p w14:paraId="62C2A795" w14:textId="4B7A55ED" w:rsidR="007B00EE" w:rsidRDefault="007B00EE" w:rsidP="00727326">
      <w:pPr>
        <w:pStyle w:val="60"/>
        <w:numPr>
          <w:ilvl w:val="0"/>
          <w:numId w:val="0"/>
        </w:numPr>
        <w:ind w:left="1361" w:hanging="227"/>
      </w:pPr>
    </w:p>
    <w:p w14:paraId="4EAC9837" w14:textId="041D1B2D" w:rsidR="00ED7EF5" w:rsidRDefault="00ED7EF5" w:rsidP="00727326">
      <w:pPr>
        <w:pStyle w:val="2"/>
        <w:numPr>
          <w:ilvl w:val="2"/>
          <w:numId w:val="16"/>
        </w:numPr>
        <w:ind w:leftChars="200" w:left="967"/>
      </w:pPr>
      <w:bookmarkStart w:id="11" w:name="_Toc93509024"/>
      <w:r>
        <w:rPr>
          <w:rFonts w:hint="eastAsia"/>
        </w:rPr>
        <w:t>다음주차장</w:t>
      </w:r>
      <w:bookmarkEnd w:id="11"/>
    </w:p>
    <w:p w14:paraId="31EE0343" w14:textId="36030B32" w:rsidR="008575AC" w:rsidRDefault="008575AC" w:rsidP="00727326">
      <w:pPr>
        <w:pStyle w:val="3"/>
        <w:numPr>
          <w:ilvl w:val="3"/>
          <w:numId w:val="16"/>
        </w:numPr>
        <w:ind w:leftChars="300" w:left="940"/>
      </w:pPr>
      <w:r w:rsidRPr="008575AC">
        <w:rPr>
          <w:rFonts w:hint="eastAsia"/>
        </w:rPr>
        <w:t>다음주차장수집.</w:t>
      </w:r>
      <w:proofErr w:type="spellStart"/>
      <w:r w:rsidRPr="008575AC">
        <w:rPr>
          <w:rFonts w:hint="eastAsia"/>
        </w:rPr>
        <w:t>py</w:t>
      </w:r>
      <w:proofErr w:type="spellEnd"/>
    </w:p>
    <w:p w14:paraId="13000094" w14:textId="139630E9" w:rsidR="008575AC" w:rsidRDefault="008575AC" w:rsidP="00727326">
      <w:pPr>
        <w:pStyle w:val="40"/>
        <w:numPr>
          <w:ilvl w:val="4"/>
          <w:numId w:val="16"/>
        </w:numPr>
        <w:ind w:leftChars="400" w:left="1027"/>
      </w:pPr>
      <w:r>
        <w:rPr>
          <w:rFonts w:hint="eastAsia"/>
        </w:rPr>
        <w:t xml:space="preserve">다음의 </w:t>
      </w:r>
      <w:r>
        <w:t>‘</w:t>
      </w:r>
      <w:r>
        <w:rPr>
          <w:rFonts w:hint="eastAsia"/>
        </w:rPr>
        <w:t>주차장</w:t>
      </w:r>
      <w:r>
        <w:t xml:space="preserve">’ </w:t>
      </w:r>
      <w:r>
        <w:rPr>
          <w:rFonts w:hint="eastAsia"/>
        </w:rPr>
        <w:t xml:space="preserve">검색어를 </w:t>
      </w:r>
      <w:proofErr w:type="spellStart"/>
      <w:r>
        <w:rPr>
          <w:rFonts w:hint="eastAsia"/>
        </w:rPr>
        <w:t>동별로</w:t>
      </w:r>
      <w:proofErr w:type="spellEnd"/>
      <w:r>
        <w:rPr>
          <w:rFonts w:hint="eastAsia"/>
        </w:rPr>
        <w:t xml:space="preserve"> 수집</w:t>
      </w:r>
      <w:r>
        <w:t xml:space="preserve">, </w:t>
      </w:r>
      <w:r>
        <w:rPr>
          <w:rFonts w:hint="eastAsia"/>
        </w:rPr>
        <w:t xml:space="preserve">해당 </w:t>
      </w:r>
      <w:r>
        <w:t>ID</w:t>
      </w:r>
      <w:r>
        <w:rPr>
          <w:rFonts w:hint="eastAsia"/>
        </w:rPr>
        <w:t>의 주차장 상세정보를 수집</w:t>
      </w:r>
    </w:p>
    <w:p w14:paraId="0222DC13" w14:textId="5AA10700" w:rsidR="008575AC" w:rsidRDefault="008575AC" w:rsidP="00727326">
      <w:pPr>
        <w:pStyle w:val="60"/>
        <w:numPr>
          <w:ilvl w:val="6"/>
          <w:numId w:val="16"/>
        </w:numPr>
        <w:ind w:leftChars="500" w:left="1227"/>
      </w:pPr>
      <w:r w:rsidRPr="0056272D">
        <w:t>Output = ‘</w:t>
      </w:r>
      <w:r w:rsidRPr="008575AC">
        <w:t>parkingLot</w:t>
      </w:r>
      <w:r w:rsidRPr="0056272D">
        <w:t>.txt’ / UTF-8</w:t>
      </w:r>
    </w:p>
    <w:p w14:paraId="0E61821F" w14:textId="07A533C1" w:rsidR="008575AC" w:rsidRDefault="008575AC" w:rsidP="00727326">
      <w:pPr>
        <w:pStyle w:val="60"/>
        <w:numPr>
          <w:ilvl w:val="6"/>
          <w:numId w:val="16"/>
        </w:numPr>
        <w:ind w:leftChars="500" w:left="1227"/>
      </w:pPr>
      <w:r>
        <w:rPr>
          <w:rFonts w:hint="eastAsia"/>
        </w:rPr>
        <w:t>R</w:t>
      </w:r>
      <w:r>
        <w:t>eference 1</w:t>
      </w:r>
      <w:r w:rsidRPr="0056272D">
        <w:t>= ‘</w:t>
      </w:r>
      <w:r w:rsidRPr="008575AC">
        <w:t>sidolist_dong</w:t>
      </w:r>
      <w:r w:rsidRPr="0056272D">
        <w:t>.txt’ / ANSI</w:t>
      </w:r>
    </w:p>
    <w:p w14:paraId="6BA84864" w14:textId="2D4A551F" w:rsidR="008575AC" w:rsidRDefault="008575AC" w:rsidP="00727326">
      <w:pPr>
        <w:pStyle w:val="60"/>
        <w:numPr>
          <w:ilvl w:val="6"/>
          <w:numId w:val="16"/>
        </w:numPr>
        <w:ind w:leftChars="500" w:left="1227"/>
      </w:pPr>
      <w:r>
        <w:rPr>
          <w:rFonts w:hint="eastAsia"/>
        </w:rPr>
        <w:t>R</w:t>
      </w:r>
      <w:r>
        <w:t>eference 2</w:t>
      </w:r>
      <w:r w:rsidRPr="0056272D">
        <w:t>= ‘</w:t>
      </w:r>
      <w:proofErr w:type="spellStart"/>
      <w:r w:rsidRPr="008575AC">
        <w:rPr>
          <w:rFonts w:hint="eastAsia"/>
        </w:rPr>
        <w:t>ID_list</w:t>
      </w:r>
      <w:proofErr w:type="spellEnd"/>
      <w:r w:rsidRPr="008575AC">
        <w:rPr>
          <w:rFonts w:hint="eastAsia"/>
        </w:rPr>
        <w:t>_중복제거</w:t>
      </w:r>
      <w:r w:rsidRPr="0056272D">
        <w:t>.txt</w:t>
      </w:r>
      <w:proofErr w:type="gramStart"/>
      <w:r w:rsidRPr="0056272D">
        <w:t>’ /</w:t>
      </w:r>
      <w:proofErr w:type="gramEnd"/>
      <w:r w:rsidRPr="0056272D">
        <w:t xml:space="preserve"> ANSI</w:t>
      </w:r>
      <w:r>
        <w:t xml:space="preserve"> / </w:t>
      </w:r>
      <w:r>
        <w:rPr>
          <w:rFonts w:hint="eastAsia"/>
        </w:rPr>
        <w:t>중간 생성 파일</w:t>
      </w:r>
    </w:p>
    <w:p w14:paraId="17B053D1" w14:textId="3C1D77B4" w:rsidR="00870E0A" w:rsidRPr="00ED7EF5" w:rsidRDefault="00870E0A" w:rsidP="00727326">
      <w:pPr>
        <w:pStyle w:val="60"/>
        <w:numPr>
          <w:ilvl w:val="6"/>
          <w:numId w:val="16"/>
        </w:numPr>
        <w:ind w:leftChars="500" w:left="1227"/>
      </w:pPr>
      <w:r>
        <w:rPr>
          <w:rFonts w:hint="eastAsia"/>
        </w:rPr>
        <w:t xml:space="preserve">배포 </w:t>
      </w:r>
      <w:r>
        <w:t>= exe</w:t>
      </w:r>
    </w:p>
    <w:p w14:paraId="262007AA" w14:textId="1AB1D80F" w:rsidR="00ED7EF5" w:rsidRPr="0096175C" w:rsidRDefault="00ED7EF5" w:rsidP="00727326">
      <w:pPr>
        <w:pStyle w:val="10"/>
        <w:numPr>
          <w:ilvl w:val="1"/>
          <w:numId w:val="16"/>
        </w:numPr>
        <w:ind w:leftChars="100" w:left="597"/>
      </w:pPr>
      <w:bookmarkStart w:id="12" w:name="_Toc93509025"/>
      <w:r>
        <w:rPr>
          <w:sz w:val="22"/>
          <w:szCs w:val="22"/>
        </w:rPr>
        <w:t>02_</w:t>
      </w:r>
      <w:r>
        <w:rPr>
          <w:rFonts w:hint="eastAsia"/>
          <w:sz w:val="22"/>
          <w:szCs w:val="22"/>
        </w:rPr>
        <w:t>지식공방_신규</w:t>
      </w:r>
      <w:r w:rsidR="00870E0A">
        <w:rPr>
          <w:rFonts w:hint="eastAsia"/>
          <w:sz w:val="22"/>
          <w:szCs w:val="22"/>
        </w:rPr>
        <w:t>(</w:t>
      </w:r>
      <w:proofErr w:type="spellStart"/>
      <w:r w:rsidR="00870E0A">
        <w:rPr>
          <w:rFonts w:hint="eastAsia"/>
          <w:sz w:val="22"/>
          <w:szCs w:val="22"/>
        </w:rPr>
        <w:t>폴더명</w:t>
      </w:r>
      <w:proofErr w:type="spellEnd"/>
      <w:r w:rsidR="00870E0A">
        <w:rPr>
          <w:rFonts w:hint="eastAsia"/>
          <w:sz w:val="22"/>
          <w:szCs w:val="22"/>
        </w:rPr>
        <w:t>)</w:t>
      </w:r>
      <w:bookmarkEnd w:id="12"/>
    </w:p>
    <w:p w14:paraId="596AB99C" w14:textId="51861319" w:rsidR="0096175C" w:rsidRDefault="0096175C" w:rsidP="00727326">
      <w:pPr>
        <w:pStyle w:val="40"/>
        <w:numPr>
          <w:ilvl w:val="4"/>
          <w:numId w:val="16"/>
        </w:numPr>
        <w:ind w:leftChars="200" w:left="627"/>
      </w:pPr>
      <w:r>
        <w:rPr>
          <w:rFonts w:hint="eastAsia"/>
        </w:rPr>
        <w:t>지식 공방 계약 종류 이후 구축1팀의 요청</w:t>
      </w:r>
      <w:r w:rsidR="00595107">
        <w:rPr>
          <w:rFonts w:hint="eastAsia"/>
        </w:rPr>
        <w:t>에 의해 신규 개발</w:t>
      </w:r>
    </w:p>
    <w:p w14:paraId="33C2676A" w14:textId="61678533" w:rsidR="00870E0A" w:rsidRDefault="00870E0A" w:rsidP="00727326">
      <w:pPr>
        <w:pStyle w:val="40"/>
        <w:numPr>
          <w:ilvl w:val="4"/>
          <w:numId w:val="16"/>
        </w:numPr>
        <w:ind w:leftChars="200" w:left="627"/>
      </w:pPr>
      <w:r>
        <w:rPr>
          <w:rFonts w:hint="eastAsia"/>
        </w:rPr>
        <w:t xml:space="preserve">배포 </w:t>
      </w:r>
      <w:r>
        <w:t xml:space="preserve">= </w:t>
      </w:r>
      <w:proofErr w:type="spellStart"/>
      <w:r>
        <w:t>py</w:t>
      </w:r>
      <w:proofErr w:type="spellEnd"/>
    </w:p>
    <w:p w14:paraId="5B6DE0C0" w14:textId="138B4DC8" w:rsidR="00870E0A" w:rsidRPr="00ED7EF5" w:rsidRDefault="00870E0A" w:rsidP="00727326">
      <w:pPr>
        <w:pStyle w:val="40"/>
        <w:numPr>
          <w:ilvl w:val="4"/>
          <w:numId w:val="16"/>
        </w:numPr>
        <w:ind w:leftChars="200" w:left="627"/>
      </w:pPr>
      <w:r>
        <w:t>Python Version = 3.7</w:t>
      </w:r>
    </w:p>
    <w:p w14:paraId="72FC42F0" w14:textId="02BDA302" w:rsidR="00ED7EF5" w:rsidRPr="00595107" w:rsidRDefault="00ED7EF5" w:rsidP="00727326">
      <w:pPr>
        <w:pStyle w:val="10"/>
        <w:numPr>
          <w:ilvl w:val="1"/>
          <w:numId w:val="16"/>
        </w:numPr>
        <w:ind w:leftChars="100" w:left="597"/>
      </w:pPr>
      <w:bookmarkStart w:id="13" w:name="_Toc93509026"/>
      <w:r>
        <w:rPr>
          <w:sz w:val="22"/>
          <w:szCs w:val="22"/>
        </w:rPr>
        <w:t>03_</w:t>
      </w:r>
      <w:r>
        <w:rPr>
          <w:rFonts w:hint="eastAsia"/>
          <w:sz w:val="22"/>
          <w:szCs w:val="22"/>
        </w:rPr>
        <w:t xml:space="preserve">매경 </w:t>
      </w:r>
      <w:r>
        <w:rPr>
          <w:sz w:val="22"/>
          <w:szCs w:val="22"/>
        </w:rPr>
        <w:t>100</w:t>
      </w:r>
      <w:r>
        <w:rPr>
          <w:rFonts w:hint="eastAsia"/>
          <w:sz w:val="22"/>
          <w:szCs w:val="22"/>
        </w:rPr>
        <w:t>프랜_</w:t>
      </w:r>
      <w:r>
        <w:rPr>
          <w:sz w:val="22"/>
          <w:szCs w:val="22"/>
        </w:rPr>
        <w:t>3.x</w:t>
      </w:r>
      <w:r w:rsidR="00870E0A" w:rsidRPr="00870E0A">
        <w:rPr>
          <w:rFonts w:hint="eastAsia"/>
          <w:sz w:val="22"/>
          <w:szCs w:val="22"/>
        </w:rPr>
        <w:t xml:space="preserve"> </w:t>
      </w:r>
      <w:proofErr w:type="spellStart"/>
      <w:r w:rsidR="00870E0A">
        <w:rPr>
          <w:rFonts w:hint="eastAsia"/>
          <w:sz w:val="22"/>
          <w:szCs w:val="22"/>
        </w:rPr>
        <w:t>폴더명</w:t>
      </w:r>
      <w:proofErr w:type="spellEnd"/>
      <w:r w:rsidR="00870E0A">
        <w:rPr>
          <w:rFonts w:hint="eastAsia"/>
          <w:sz w:val="22"/>
          <w:szCs w:val="22"/>
        </w:rPr>
        <w:t>)</w:t>
      </w:r>
      <w:bookmarkEnd w:id="13"/>
    </w:p>
    <w:p w14:paraId="49239372" w14:textId="1EB902FD" w:rsidR="00595107" w:rsidRDefault="00595107" w:rsidP="00727326">
      <w:pPr>
        <w:pStyle w:val="40"/>
        <w:numPr>
          <w:ilvl w:val="4"/>
          <w:numId w:val="16"/>
        </w:numPr>
        <w:ind w:leftChars="200" w:left="627"/>
      </w:pPr>
      <w:proofErr w:type="spellStart"/>
      <w:r>
        <w:rPr>
          <w:rFonts w:hint="eastAsia"/>
        </w:rPr>
        <w:t>매경</w:t>
      </w:r>
      <w:proofErr w:type="spellEnd"/>
      <w:r>
        <w:rPr>
          <w:rFonts w:hint="eastAsia"/>
        </w:rPr>
        <w:t xml:space="preserve"> </w:t>
      </w:r>
      <w:r>
        <w:t>100</w:t>
      </w:r>
      <w:r>
        <w:rPr>
          <w:rFonts w:hint="eastAsia"/>
        </w:rPr>
        <w:t>대 프랜차이즈 리스트에 따라 신규 개발</w:t>
      </w:r>
    </w:p>
    <w:p w14:paraId="16EA42EB" w14:textId="77777777" w:rsidR="00870E0A" w:rsidRDefault="00870E0A" w:rsidP="00727326">
      <w:pPr>
        <w:pStyle w:val="40"/>
        <w:numPr>
          <w:ilvl w:val="4"/>
          <w:numId w:val="16"/>
        </w:numPr>
        <w:ind w:leftChars="200" w:left="627"/>
      </w:pPr>
      <w:r>
        <w:rPr>
          <w:rFonts w:hint="eastAsia"/>
        </w:rPr>
        <w:t xml:space="preserve">배포 </w:t>
      </w:r>
      <w:r>
        <w:t xml:space="preserve">= </w:t>
      </w:r>
      <w:proofErr w:type="spellStart"/>
      <w:r>
        <w:t>py</w:t>
      </w:r>
      <w:proofErr w:type="spellEnd"/>
    </w:p>
    <w:p w14:paraId="3415F389" w14:textId="77777777" w:rsidR="00870E0A" w:rsidRPr="00ED7EF5" w:rsidRDefault="00870E0A" w:rsidP="00727326">
      <w:pPr>
        <w:pStyle w:val="40"/>
        <w:numPr>
          <w:ilvl w:val="4"/>
          <w:numId w:val="16"/>
        </w:numPr>
        <w:ind w:leftChars="200" w:left="627"/>
      </w:pPr>
      <w:r>
        <w:t>Python Version = 3.7</w:t>
      </w:r>
    </w:p>
    <w:p w14:paraId="013D0247" w14:textId="2C6ACA3D" w:rsidR="00ED7EF5" w:rsidRPr="00595107" w:rsidRDefault="00ED7EF5" w:rsidP="00727326">
      <w:pPr>
        <w:pStyle w:val="10"/>
        <w:numPr>
          <w:ilvl w:val="1"/>
          <w:numId w:val="16"/>
        </w:numPr>
        <w:ind w:leftChars="100" w:left="597"/>
      </w:pPr>
      <w:bookmarkStart w:id="14" w:name="_Toc93509027"/>
      <w:r>
        <w:rPr>
          <w:rFonts w:hint="eastAsia"/>
          <w:sz w:val="22"/>
          <w:szCs w:val="22"/>
        </w:rPr>
        <w:t>0</w:t>
      </w:r>
      <w:r>
        <w:rPr>
          <w:sz w:val="22"/>
          <w:szCs w:val="22"/>
        </w:rPr>
        <w:t>4_</w:t>
      </w:r>
      <w:r>
        <w:rPr>
          <w:rFonts w:hint="eastAsia"/>
          <w:sz w:val="22"/>
          <w:szCs w:val="22"/>
        </w:rPr>
        <w:t>트럭서비스센터</w:t>
      </w:r>
      <w:r w:rsidR="00870E0A" w:rsidRPr="00870E0A">
        <w:rPr>
          <w:rFonts w:hint="eastAsia"/>
          <w:sz w:val="22"/>
          <w:szCs w:val="22"/>
        </w:rPr>
        <w:t xml:space="preserve"> </w:t>
      </w:r>
      <w:proofErr w:type="spellStart"/>
      <w:r w:rsidR="00870E0A">
        <w:rPr>
          <w:rFonts w:hint="eastAsia"/>
          <w:sz w:val="22"/>
          <w:szCs w:val="22"/>
        </w:rPr>
        <w:t>폴더명</w:t>
      </w:r>
      <w:proofErr w:type="spellEnd"/>
      <w:r w:rsidR="00870E0A">
        <w:rPr>
          <w:rFonts w:hint="eastAsia"/>
          <w:sz w:val="22"/>
          <w:szCs w:val="22"/>
        </w:rPr>
        <w:t>)</w:t>
      </w:r>
      <w:bookmarkEnd w:id="14"/>
    </w:p>
    <w:p w14:paraId="6E362BB6" w14:textId="492C9128" w:rsidR="00595107" w:rsidRDefault="00595107" w:rsidP="00727326">
      <w:pPr>
        <w:pStyle w:val="40"/>
        <w:numPr>
          <w:ilvl w:val="4"/>
          <w:numId w:val="16"/>
        </w:numPr>
        <w:ind w:leftChars="200" w:left="627"/>
      </w:pPr>
      <w:r>
        <w:rPr>
          <w:rFonts w:hint="eastAsia"/>
        </w:rPr>
        <w:t xml:space="preserve">트럭 관련 서비스센터 수집 </w:t>
      </w:r>
    </w:p>
    <w:p w14:paraId="3C796790" w14:textId="77777777" w:rsidR="00870E0A" w:rsidRDefault="00870E0A" w:rsidP="00727326">
      <w:pPr>
        <w:pStyle w:val="40"/>
        <w:numPr>
          <w:ilvl w:val="4"/>
          <w:numId w:val="16"/>
        </w:numPr>
        <w:ind w:leftChars="200" w:left="627"/>
      </w:pPr>
      <w:r>
        <w:rPr>
          <w:rFonts w:hint="eastAsia"/>
        </w:rPr>
        <w:t xml:space="preserve">배포 </w:t>
      </w:r>
      <w:r>
        <w:t xml:space="preserve">= </w:t>
      </w:r>
      <w:proofErr w:type="spellStart"/>
      <w:r>
        <w:t>py</w:t>
      </w:r>
      <w:proofErr w:type="spellEnd"/>
    </w:p>
    <w:p w14:paraId="4DC982D2" w14:textId="727A5997" w:rsidR="00870E0A" w:rsidRPr="00ED7EF5" w:rsidRDefault="00870E0A" w:rsidP="00727326">
      <w:pPr>
        <w:pStyle w:val="40"/>
        <w:numPr>
          <w:ilvl w:val="4"/>
          <w:numId w:val="16"/>
        </w:numPr>
        <w:ind w:leftChars="200" w:left="627"/>
      </w:pPr>
      <w:r>
        <w:t>Python Version = 3.7</w:t>
      </w:r>
    </w:p>
    <w:p w14:paraId="5D7C4D89" w14:textId="3454BBA4" w:rsidR="00ED7EF5" w:rsidRDefault="00C613BF" w:rsidP="00727326">
      <w:pPr>
        <w:pStyle w:val="0"/>
        <w:numPr>
          <w:ilvl w:val="0"/>
          <w:numId w:val="16"/>
        </w:numPr>
      </w:pPr>
      <w:bookmarkStart w:id="15" w:name="_Toc93509028"/>
      <w:r>
        <w:rPr>
          <w:rFonts w:hint="eastAsia"/>
        </w:rPr>
        <w:t>기획팀 관련 수집 툴</w:t>
      </w:r>
      <w:bookmarkEnd w:id="15"/>
    </w:p>
    <w:p w14:paraId="31AF56F3" w14:textId="7E9C0E4B" w:rsidR="00612185" w:rsidRDefault="00612185" w:rsidP="00727326">
      <w:pPr>
        <w:pStyle w:val="40"/>
        <w:numPr>
          <w:ilvl w:val="4"/>
          <w:numId w:val="16"/>
        </w:numPr>
        <w:ind w:leftChars="100" w:left="427"/>
      </w:pPr>
      <w:proofErr w:type="gramStart"/>
      <w:r>
        <w:rPr>
          <w:rFonts w:hint="eastAsia"/>
        </w:rPr>
        <w:t>기획팀</w:t>
      </w:r>
      <w:r>
        <w:t xml:space="preserve">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수집하여 전달하는 리스트에 관련된 </w:t>
      </w:r>
      <w:proofErr w:type="spellStart"/>
      <w:r>
        <w:rPr>
          <w:rFonts w:hint="eastAsia"/>
        </w:rPr>
        <w:t>수집툴</w:t>
      </w:r>
      <w:proofErr w:type="spellEnd"/>
      <w:r>
        <w:rPr>
          <w:rFonts w:hint="eastAsia"/>
        </w:rPr>
        <w:t>(</w:t>
      </w:r>
      <w:hyperlink r:id="rId12" w:history="1">
        <w:r w:rsidRPr="00612185">
          <w:rPr>
            <w:rStyle w:val="ab"/>
          </w:rPr>
          <w:t>\\ddss_nas05\MAPPLAN\MAPPLAN_1\01.DATA\98.기획팀수집툴배포\96_SourceCode\00_수집툴\05_기획팀_자체수집\자체수집\</w:t>
        </w:r>
      </w:hyperlink>
      <w:r>
        <w:t>)</w:t>
      </w:r>
    </w:p>
    <w:p w14:paraId="43DD4DD4" w14:textId="58914038" w:rsidR="00612185" w:rsidRDefault="00612185" w:rsidP="00727326">
      <w:pPr>
        <w:pStyle w:val="40"/>
        <w:numPr>
          <w:ilvl w:val="4"/>
          <w:numId w:val="16"/>
        </w:numPr>
        <w:ind w:leftChars="100" w:left="427"/>
      </w:pPr>
      <w:r>
        <w:rPr>
          <w:rFonts w:hint="eastAsia"/>
        </w:rPr>
        <w:lastRenderedPageBreak/>
        <w:t xml:space="preserve">이후 설명 될 업무 관련 툴 중 </w:t>
      </w:r>
      <w:proofErr w:type="gramStart"/>
      <w:r>
        <w:t>‘</w:t>
      </w:r>
      <w:r>
        <w:rPr>
          <w:rFonts w:hint="eastAsia"/>
        </w:rPr>
        <w:t xml:space="preserve"> </w:t>
      </w:r>
      <w:r>
        <w:t>02</w:t>
      </w:r>
      <w:proofErr w:type="gramEnd"/>
      <w:r>
        <w:t>_</w:t>
      </w:r>
      <w:r>
        <w:rPr>
          <w:rFonts w:hint="eastAsia"/>
        </w:rPr>
        <w:t xml:space="preserve">수집툴통합관리 </w:t>
      </w:r>
      <w:r>
        <w:t xml:space="preserve">‘ </w:t>
      </w:r>
      <w:r>
        <w:rPr>
          <w:rFonts w:hint="eastAsia"/>
        </w:rPr>
        <w:t>항목에서 추가 설명.</w:t>
      </w:r>
    </w:p>
    <w:p w14:paraId="2158AB15" w14:textId="0A8F2ED8" w:rsidR="00612185" w:rsidRDefault="00612185" w:rsidP="00727326">
      <w:pPr>
        <w:pStyle w:val="40"/>
        <w:numPr>
          <w:ilvl w:val="4"/>
          <w:numId w:val="16"/>
        </w:numPr>
        <w:ind w:leftChars="100" w:left="427"/>
      </w:pPr>
      <w:r>
        <w:rPr>
          <w:rFonts w:hint="eastAsia"/>
        </w:rPr>
        <w:t xml:space="preserve">배포 </w:t>
      </w:r>
      <w:r>
        <w:t xml:space="preserve">= </w:t>
      </w:r>
      <w:r w:rsidR="00286EF9">
        <w:rPr>
          <w:rFonts w:hint="eastAsia"/>
        </w:rPr>
        <w:t>e</w:t>
      </w:r>
      <w:r w:rsidR="00286EF9">
        <w:t>xe</w:t>
      </w:r>
    </w:p>
    <w:p w14:paraId="57598BE5" w14:textId="5350362B" w:rsidR="00612185" w:rsidRDefault="00612185" w:rsidP="00727326">
      <w:pPr>
        <w:pStyle w:val="40"/>
        <w:numPr>
          <w:ilvl w:val="4"/>
          <w:numId w:val="16"/>
        </w:numPr>
        <w:ind w:leftChars="100" w:left="427"/>
      </w:pPr>
      <w:r>
        <w:t>Python Version = 3.7</w:t>
      </w:r>
    </w:p>
    <w:p w14:paraId="473AF440" w14:textId="45FBF549" w:rsidR="00286EF9" w:rsidRDefault="00286EF9" w:rsidP="00727326">
      <w:pPr>
        <w:pStyle w:val="0"/>
        <w:numPr>
          <w:ilvl w:val="0"/>
          <w:numId w:val="16"/>
        </w:numPr>
      </w:pPr>
      <w:bookmarkStart w:id="16" w:name="_Toc93509029"/>
      <w:r>
        <w:rPr>
          <w:rFonts w:hint="eastAsia"/>
        </w:rPr>
        <w:t>업무 관련 툴</w:t>
      </w:r>
      <w:bookmarkEnd w:id="16"/>
    </w:p>
    <w:p w14:paraId="2A6B030A" w14:textId="3894E57A" w:rsidR="00286EF9" w:rsidRDefault="00286EF9" w:rsidP="00727326">
      <w:pPr>
        <w:pStyle w:val="40"/>
        <w:numPr>
          <w:ilvl w:val="4"/>
          <w:numId w:val="16"/>
        </w:numPr>
        <w:ind w:leftChars="100" w:left="427"/>
      </w:pPr>
      <w:r>
        <w:rPr>
          <w:rFonts w:hint="eastAsia"/>
        </w:rPr>
        <w:t>내부 업무의 편리,</w:t>
      </w:r>
      <w:r>
        <w:t xml:space="preserve"> </w:t>
      </w:r>
      <w:r>
        <w:rPr>
          <w:rFonts w:hint="eastAsia"/>
        </w:rPr>
        <w:t>효율 및 기존 기능 대체를 위해 개발된 일련의 업무 관련 프로그램.</w:t>
      </w:r>
    </w:p>
    <w:p w14:paraId="59F6C6DD" w14:textId="2FCD8A78" w:rsidR="00286EF9" w:rsidRPr="00824755" w:rsidRDefault="00286EF9" w:rsidP="00727326">
      <w:pPr>
        <w:pStyle w:val="10"/>
        <w:numPr>
          <w:ilvl w:val="1"/>
          <w:numId w:val="17"/>
        </w:numPr>
        <w:ind w:leftChars="100" w:left="597"/>
        <w:rPr>
          <w:sz w:val="22"/>
          <w:szCs w:val="22"/>
        </w:rPr>
      </w:pPr>
      <w:bookmarkStart w:id="17" w:name="_Toc93509030"/>
      <w:r w:rsidRPr="00824755">
        <w:rPr>
          <w:rFonts w:hint="eastAsia"/>
          <w:sz w:val="22"/>
          <w:szCs w:val="22"/>
        </w:rPr>
        <w:t xml:space="preserve">뉴스 </w:t>
      </w:r>
      <w:proofErr w:type="spellStart"/>
      <w:r w:rsidRPr="00824755">
        <w:rPr>
          <w:rFonts w:hint="eastAsia"/>
          <w:sz w:val="22"/>
          <w:szCs w:val="22"/>
        </w:rPr>
        <w:t>크롤링</w:t>
      </w:r>
      <w:proofErr w:type="spellEnd"/>
      <w:r w:rsidR="007A7907">
        <w:rPr>
          <w:rFonts w:hint="eastAsia"/>
          <w:sz w:val="22"/>
          <w:szCs w:val="22"/>
        </w:rPr>
        <w:t>(</w:t>
      </w:r>
      <w:proofErr w:type="spellStart"/>
      <w:r w:rsidR="007A7907" w:rsidRPr="007A7907">
        <w:rPr>
          <w:rFonts w:hint="eastAsia"/>
          <w:sz w:val="22"/>
          <w:szCs w:val="22"/>
        </w:rPr>
        <w:t>뉴스기사수집툴</w:t>
      </w:r>
      <w:proofErr w:type="spellEnd"/>
      <w:r w:rsidR="007A7907" w:rsidRPr="007A7907">
        <w:rPr>
          <w:rFonts w:hint="eastAsia"/>
          <w:sz w:val="22"/>
          <w:szCs w:val="22"/>
        </w:rPr>
        <w:t>.</w:t>
      </w:r>
      <w:proofErr w:type="spellStart"/>
      <w:r w:rsidR="007A7907" w:rsidRPr="007A7907">
        <w:rPr>
          <w:rFonts w:hint="eastAsia"/>
          <w:sz w:val="22"/>
          <w:szCs w:val="22"/>
        </w:rPr>
        <w:t>py</w:t>
      </w:r>
      <w:proofErr w:type="spellEnd"/>
      <w:r w:rsidR="007A7907">
        <w:rPr>
          <w:sz w:val="22"/>
          <w:szCs w:val="22"/>
        </w:rPr>
        <w:t>)</w:t>
      </w:r>
      <w:bookmarkEnd w:id="17"/>
    </w:p>
    <w:p w14:paraId="7BB19FB4" w14:textId="4941B57F" w:rsidR="00286EF9" w:rsidRDefault="008657E1" w:rsidP="00727326">
      <w:pPr>
        <w:pStyle w:val="2"/>
        <w:numPr>
          <w:ilvl w:val="2"/>
          <w:numId w:val="17"/>
        </w:numPr>
        <w:ind w:leftChars="200" w:left="967"/>
      </w:pPr>
      <w:bookmarkStart w:id="18" w:name="_Toc93509031"/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목적</w:t>
      </w:r>
      <w:bookmarkEnd w:id="18"/>
    </w:p>
    <w:p w14:paraId="5BA9864C" w14:textId="77777777" w:rsidR="007A7907" w:rsidRDefault="008657E1" w:rsidP="00727326">
      <w:pPr>
        <w:pStyle w:val="40"/>
        <w:numPr>
          <w:ilvl w:val="4"/>
          <w:numId w:val="17"/>
        </w:numPr>
        <w:ind w:leftChars="300" w:left="827"/>
      </w:pPr>
      <w:r>
        <w:rPr>
          <w:rFonts w:hint="eastAsia"/>
        </w:rPr>
        <w:t>특정 키워드의 네이버,</w:t>
      </w:r>
      <w:r>
        <w:t xml:space="preserve"> </w:t>
      </w:r>
      <w:r>
        <w:rPr>
          <w:rFonts w:hint="eastAsia"/>
        </w:rPr>
        <w:t>다음 뉴스 검색 결과를 수집.</w:t>
      </w:r>
    </w:p>
    <w:p w14:paraId="1191F498" w14:textId="77777777" w:rsidR="007A7907" w:rsidRDefault="003C4A04" w:rsidP="00727326">
      <w:pPr>
        <w:pStyle w:val="40"/>
        <w:numPr>
          <w:ilvl w:val="4"/>
          <w:numId w:val="17"/>
        </w:numPr>
        <w:ind w:leftChars="300" w:left="827"/>
      </w:pPr>
      <w:hyperlink r:id="rId13" w:history="1">
        <w:r w:rsidR="007A7907" w:rsidRPr="00824755">
          <w:rPr>
            <w:rStyle w:val="ab"/>
          </w:rPr>
          <w:t>\\ddss_nas05\MAPPLAN\MAPPLAN_1\01.DATA\98.기획팀수집툴배포\96_SourceCode\00_수집툴\05_기획팀_자체수집\뉴스크롤링\</w:t>
        </w:r>
      </w:hyperlink>
    </w:p>
    <w:p w14:paraId="0D3E3FB6" w14:textId="11030953" w:rsidR="008657E1" w:rsidRDefault="008657E1" w:rsidP="00727326">
      <w:pPr>
        <w:pStyle w:val="40"/>
        <w:numPr>
          <w:ilvl w:val="0"/>
          <w:numId w:val="0"/>
        </w:numPr>
        <w:ind w:left="680"/>
      </w:pPr>
    </w:p>
    <w:p w14:paraId="107E1762" w14:textId="5A644887" w:rsidR="008657E1" w:rsidRDefault="008657E1" w:rsidP="00727326">
      <w:pPr>
        <w:pStyle w:val="2"/>
        <w:numPr>
          <w:ilvl w:val="2"/>
          <w:numId w:val="17"/>
        </w:numPr>
        <w:ind w:leftChars="200" w:left="967"/>
      </w:pPr>
      <w:bookmarkStart w:id="19" w:name="_Toc93509032"/>
      <w:r>
        <w:rPr>
          <w:rFonts w:hint="eastAsia"/>
        </w:rPr>
        <w:t>사용법</w:t>
      </w:r>
      <w:bookmarkEnd w:id="19"/>
    </w:p>
    <w:p w14:paraId="543F3EE7" w14:textId="2E99CE7A" w:rsidR="008657E1" w:rsidRDefault="008657E1" w:rsidP="00727326">
      <w:pPr>
        <w:pStyle w:val="3"/>
        <w:numPr>
          <w:ilvl w:val="3"/>
          <w:numId w:val="17"/>
        </w:numPr>
        <w:ind w:leftChars="300" w:left="940"/>
      </w:pPr>
      <w:r>
        <w:rPr>
          <w:rFonts w:hint="eastAsia"/>
        </w:rPr>
        <w:t>시작 날짜와 종료 날짜를 형식에 맞게 입력</w:t>
      </w:r>
    </w:p>
    <w:p w14:paraId="5D92F0AA" w14:textId="11F9B1A7" w:rsidR="008657E1" w:rsidRDefault="008657E1" w:rsidP="00727326">
      <w:pPr>
        <w:pStyle w:val="3"/>
        <w:numPr>
          <w:ilvl w:val="3"/>
          <w:numId w:val="17"/>
        </w:numPr>
        <w:ind w:leftChars="300" w:left="940"/>
      </w:pPr>
      <w:r>
        <w:rPr>
          <w:rFonts w:hint="eastAsia"/>
        </w:rPr>
        <w:t>호출 페이지 설정 칸에 하고자 하는 페이지 개수 입력(숫자만)</w:t>
      </w:r>
    </w:p>
    <w:p w14:paraId="33211694" w14:textId="535420FF" w:rsidR="00F25582" w:rsidRDefault="00F25582" w:rsidP="00727326">
      <w:pPr>
        <w:pStyle w:val="3"/>
        <w:numPr>
          <w:ilvl w:val="3"/>
          <w:numId w:val="17"/>
        </w:numPr>
        <w:ind w:leftChars="300" w:left="940"/>
      </w:pPr>
      <w:r>
        <w:t>VIEW</w:t>
      </w:r>
      <w:r>
        <w:rPr>
          <w:rFonts w:hint="eastAsia"/>
        </w:rPr>
        <w:t xml:space="preserve">페이지까지 수집이 필요한 경우 체크박스 </w:t>
      </w:r>
      <w:r w:rsidR="009D6E5C">
        <w:rPr>
          <w:rFonts w:hint="eastAsia"/>
        </w:rPr>
        <w:t>란</w:t>
      </w:r>
      <w:r>
        <w:rPr>
          <w:rFonts w:hint="eastAsia"/>
        </w:rPr>
        <w:t xml:space="preserve"> 체크</w:t>
      </w:r>
      <w:r w:rsidR="009D6E5C">
        <w:rPr>
          <w:rFonts w:hint="eastAsia"/>
        </w:rPr>
        <w:t xml:space="preserve"> </w:t>
      </w:r>
      <w:r w:rsidR="009D6E5C">
        <w:t xml:space="preserve">-&gt; VIEW </w:t>
      </w:r>
      <w:r w:rsidR="009D6E5C">
        <w:rPr>
          <w:rFonts w:hint="eastAsia"/>
        </w:rPr>
        <w:t>수집</w:t>
      </w:r>
      <w:r w:rsidR="009D6E5C">
        <w:t xml:space="preserve"> She</w:t>
      </w:r>
      <w:r w:rsidR="009D6E5C">
        <w:rPr>
          <w:rFonts w:hint="eastAsia"/>
        </w:rPr>
        <w:t>e</w:t>
      </w:r>
      <w:r w:rsidR="009D6E5C">
        <w:t xml:space="preserve">t </w:t>
      </w:r>
      <w:r w:rsidR="009D6E5C">
        <w:rPr>
          <w:rFonts w:hint="eastAsia"/>
        </w:rPr>
        <w:t>가 추가되어 수집</w:t>
      </w:r>
    </w:p>
    <w:p w14:paraId="444541F5" w14:textId="1E054458" w:rsidR="00F25582" w:rsidRDefault="00F25582" w:rsidP="00727326">
      <w:pPr>
        <w:pStyle w:val="3"/>
        <w:numPr>
          <w:ilvl w:val="3"/>
          <w:numId w:val="17"/>
        </w:numPr>
        <w:ind w:leftChars="300" w:left="940"/>
      </w:pPr>
      <w:r>
        <w:rPr>
          <w:rFonts w:hint="eastAsia"/>
        </w:rPr>
        <w:t>수집 버튼 클릭.</w:t>
      </w:r>
    </w:p>
    <w:p w14:paraId="4B1BA3E2" w14:textId="4257E043" w:rsidR="00F25582" w:rsidRDefault="00F25582" w:rsidP="00727326">
      <w:pPr>
        <w:pStyle w:val="3"/>
        <w:numPr>
          <w:ilvl w:val="0"/>
          <w:numId w:val="0"/>
        </w:numPr>
        <w:ind w:leftChars="300" w:left="600"/>
      </w:pPr>
      <w:r>
        <w:rPr>
          <w:noProof/>
        </w:rPr>
        <w:drawing>
          <wp:inline distT="0" distB="0" distL="0" distR="0" wp14:anchorId="4043339F" wp14:editId="68BC380F">
            <wp:extent cx="5734050" cy="2327914"/>
            <wp:effectExtent l="38100" t="38100" r="19050" b="1524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7019" cy="2337239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C5DD6F" w14:textId="10C45048" w:rsidR="00F25582" w:rsidRDefault="009D6E5C" w:rsidP="00727326">
      <w:pPr>
        <w:pStyle w:val="2"/>
        <w:numPr>
          <w:ilvl w:val="2"/>
          <w:numId w:val="17"/>
        </w:numPr>
        <w:ind w:leftChars="200" w:left="967"/>
      </w:pPr>
      <w:bookmarkStart w:id="20" w:name="_Toc93509033"/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bookmarkEnd w:id="20"/>
    </w:p>
    <w:p w14:paraId="56488BD5" w14:textId="2E853D92" w:rsidR="009D6E5C" w:rsidRDefault="009D6E5C" w:rsidP="00727326">
      <w:pPr>
        <w:pStyle w:val="40"/>
        <w:numPr>
          <w:ilvl w:val="4"/>
          <w:numId w:val="17"/>
        </w:numPr>
        <w:ind w:leftChars="300" w:left="827"/>
      </w:pPr>
      <w:r>
        <w:t xml:space="preserve">Input = </w:t>
      </w:r>
      <w:proofErr w:type="gramStart"/>
      <w:r>
        <w:t xml:space="preserve">‘ </w:t>
      </w:r>
      <w:r w:rsidRPr="009D6E5C">
        <w:t>Crawling_keywords.txt</w:t>
      </w:r>
      <w:proofErr w:type="gramEnd"/>
      <w:r>
        <w:t xml:space="preserve"> ‘ / ANSI</w:t>
      </w:r>
    </w:p>
    <w:p w14:paraId="3FAA5197" w14:textId="60E3175D" w:rsidR="009D6E5C" w:rsidRPr="00870E0A" w:rsidRDefault="009D6E5C" w:rsidP="00727326">
      <w:pPr>
        <w:pStyle w:val="40"/>
        <w:numPr>
          <w:ilvl w:val="4"/>
          <w:numId w:val="17"/>
        </w:numPr>
        <w:ind w:leftChars="300" w:left="827"/>
      </w:pPr>
      <w:r>
        <w:t xml:space="preserve">Output = </w:t>
      </w:r>
      <w:proofErr w:type="gramStart"/>
      <w:r>
        <w:t xml:space="preserve">‘ </w:t>
      </w:r>
      <w:r w:rsidRPr="009D6E5C">
        <w:rPr>
          <w:rFonts w:hint="eastAsia"/>
        </w:rPr>
        <w:t>뉴스기사수집결과</w:t>
      </w:r>
      <w:proofErr w:type="gramEnd"/>
      <w:r w:rsidRPr="009D6E5C">
        <w:rPr>
          <w:rFonts w:hint="eastAsia"/>
        </w:rPr>
        <w:t>_중복제거.xlsx</w:t>
      </w:r>
      <w:r>
        <w:t xml:space="preserve"> ‘ </w:t>
      </w:r>
    </w:p>
    <w:p w14:paraId="0408F1E4" w14:textId="6CD94F0A" w:rsidR="009D6E5C" w:rsidRPr="00870E0A" w:rsidRDefault="009D6E5C" w:rsidP="00727326">
      <w:pPr>
        <w:pStyle w:val="40"/>
        <w:numPr>
          <w:ilvl w:val="4"/>
          <w:numId w:val="17"/>
        </w:numPr>
        <w:ind w:leftChars="300" w:left="827"/>
      </w:pPr>
      <w:r>
        <w:t xml:space="preserve">Reference = </w:t>
      </w:r>
      <w:proofErr w:type="gramStart"/>
      <w:r>
        <w:t xml:space="preserve">‘ </w:t>
      </w:r>
      <w:r w:rsidRPr="009D6E5C">
        <w:rPr>
          <w:rFonts w:hint="eastAsia"/>
        </w:rPr>
        <w:t>뉴스기사수집결과</w:t>
      </w:r>
      <w:proofErr w:type="gramEnd"/>
      <w:r w:rsidRPr="009D6E5C">
        <w:rPr>
          <w:rFonts w:hint="eastAsia"/>
        </w:rPr>
        <w:t>.xlsx</w:t>
      </w:r>
      <w:r>
        <w:t xml:space="preserve"> ‘ / </w:t>
      </w:r>
      <w:r>
        <w:rPr>
          <w:rFonts w:hint="eastAsia"/>
        </w:rPr>
        <w:t>중간 결과</w:t>
      </w:r>
    </w:p>
    <w:p w14:paraId="663457BF" w14:textId="3275C929" w:rsidR="009D6E5C" w:rsidRPr="00870E0A" w:rsidRDefault="009D6E5C" w:rsidP="00727326">
      <w:pPr>
        <w:pStyle w:val="40"/>
        <w:numPr>
          <w:ilvl w:val="4"/>
          <w:numId w:val="17"/>
        </w:numPr>
        <w:ind w:leftChars="300" w:left="827"/>
      </w:pPr>
      <w:r>
        <w:rPr>
          <w:rFonts w:hint="eastAsia"/>
        </w:rPr>
        <w:t>V</w:t>
      </w:r>
      <w:r>
        <w:t>ersion = Python 3.7</w:t>
      </w:r>
    </w:p>
    <w:p w14:paraId="011722C4" w14:textId="3E19C999" w:rsidR="009D6E5C" w:rsidRDefault="009D6E5C" w:rsidP="00727326">
      <w:pPr>
        <w:pStyle w:val="40"/>
        <w:numPr>
          <w:ilvl w:val="4"/>
          <w:numId w:val="17"/>
        </w:numPr>
        <w:ind w:leftChars="300" w:left="827"/>
      </w:pPr>
      <w:r>
        <w:t xml:space="preserve">Main </w:t>
      </w:r>
      <w:r>
        <w:rPr>
          <w:rFonts w:hint="eastAsia"/>
        </w:rPr>
        <w:t>L</w:t>
      </w:r>
      <w:r>
        <w:t>ibra</w:t>
      </w:r>
      <w:r w:rsidRPr="009D6E5C">
        <w:t>ry</w:t>
      </w:r>
      <w:r>
        <w:t xml:space="preserve"> = Pyqt5</w:t>
      </w:r>
    </w:p>
    <w:p w14:paraId="7E57BE8E" w14:textId="36A63BA9" w:rsidR="00824755" w:rsidRDefault="00824755" w:rsidP="00727326">
      <w:pPr>
        <w:pStyle w:val="40"/>
        <w:numPr>
          <w:ilvl w:val="4"/>
          <w:numId w:val="17"/>
        </w:numPr>
        <w:ind w:leftChars="300" w:left="827"/>
      </w:pPr>
      <w:r>
        <w:rPr>
          <w:rFonts w:hint="eastAsia"/>
        </w:rPr>
        <w:t xml:space="preserve">배포 </w:t>
      </w:r>
      <w:r>
        <w:t>= exe</w:t>
      </w:r>
      <w:r>
        <w:br/>
      </w:r>
    </w:p>
    <w:p w14:paraId="4EA07C77" w14:textId="010B5B45" w:rsidR="00824755" w:rsidRPr="00824755" w:rsidRDefault="00824755" w:rsidP="00727326">
      <w:pPr>
        <w:pStyle w:val="10"/>
        <w:numPr>
          <w:ilvl w:val="1"/>
          <w:numId w:val="17"/>
        </w:numPr>
        <w:ind w:leftChars="100" w:left="597"/>
        <w:rPr>
          <w:sz w:val="22"/>
          <w:szCs w:val="22"/>
        </w:rPr>
      </w:pPr>
      <w:bookmarkStart w:id="21" w:name="_Toc93509034"/>
      <w:r>
        <w:rPr>
          <w:rFonts w:hint="eastAsia"/>
          <w:sz w:val="22"/>
          <w:szCs w:val="22"/>
        </w:rPr>
        <w:lastRenderedPageBreak/>
        <w:t xml:space="preserve">배포 파일 </w:t>
      </w:r>
      <w:proofErr w:type="spellStart"/>
      <w:r>
        <w:rPr>
          <w:rFonts w:hint="eastAsia"/>
          <w:sz w:val="22"/>
          <w:szCs w:val="22"/>
        </w:rPr>
        <w:t>비교툴</w:t>
      </w:r>
      <w:proofErr w:type="spellEnd"/>
      <w:r w:rsidR="007A7907">
        <w:rPr>
          <w:rFonts w:hint="eastAsia"/>
          <w:sz w:val="22"/>
          <w:szCs w:val="22"/>
        </w:rPr>
        <w:t xml:space="preserve"> </w:t>
      </w:r>
      <w:r w:rsidR="007A7907">
        <w:rPr>
          <w:sz w:val="22"/>
          <w:szCs w:val="22"/>
        </w:rPr>
        <w:t>(</w:t>
      </w:r>
      <w:proofErr w:type="spellStart"/>
      <w:r w:rsidR="007A7907" w:rsidRPr="007A7907">
        <w:rPr>
          <w:rFonts w:hint="eastAsia"/>
          <w:sz w:val="22"/>
          <w:szCs w:val="22"/>
        </w:rPr>
        <w:t>파일비교툴</w:t>
      </w:r>
      <w:proofErr w:type="spellEnd"/>
      <w:r w:rsidR="007A7907" w:rsidRPr="007A7907">
        <w:rPr>
          <w:rFonts w:hint="eastAsia"/>
          <w:sz w:val="22"/>
          <w:szCs w:val="22"/>
        </w:rPr>
        <w:t>.</w:t>
      </w:r>
      <w:proofErr w:type="spellStart"/>
      <w:r w:rsidR="007A7907" w:rsidRPr="007A7907">
        <w:rPr>
          <w:rFonts w:hint="eastAsia"/>
          <w:sz w:val="22"/>
          <w:szCs w:val="22"/>
        </w:rPr>
        <w:t>py</w:t>
      </w:r>
      <w:proofErr w:type="spellEnd"/>
      <w:r w:rsidR="007A7907">
        <w:rPr>
          <w:sz w:val="22"/>
          <w:szCs w:val="22"/>
        </w:rPr>
        <w:t>)</w:t>
      </w:r>
      <w:bookmarkEnd w:id="21"/>
    </w:p>
    <w:p w14:paraId="7DD3B380" w14:textId="77777777" w:rsidR="00824755" w:rsidRDefault="00824755" w:rsidP="00727326">
      <w:pPr>
        <w:pStyle w:val="2"/>
        <w:numPr>
          <w:ilvl w:val="2"/>
          <w:numId w:val="17"/>
        </w:numPr>
        <w:ind w:leftChars="200" w:left="967"/>
      </w:pPr>
      <w:bookmarkStart w:id="22" w:name="_Toc93509035"/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목적</w:t>
      </w:r>
      <w:bookmarkEnd w:id="22"/>
    </w:p>
    <w:p w14:paraId="4C1B05D4" w14:textId="77777777" w:rsidR="007A7907" w:rsidRDefault="00824755" w:rsidP="00727326">
      <w:pPr>
        <w:pStyle w:val="40"/>
        <w:numPr>
          <w:ilvl w:val="4"/>
          <w:numId w:val="17"/>
        </w:numPr>
        <w:ind w:leftChars="300" w:left="827"/>
      </w:pPr>
      <w:r>
        <w:rPr>
          <w:rFonts w:hint="eastAsia"/>
        </w:rPr>
        <w:t xml:space="preserve">배포 파일 폴더 간의 변화 값들을 비교하여 </w:t>
      </w:r>
      <w:r>
        <w:t xml:space="preserve">Excel </w:t>
      </w:r>
      <w:r>
        <w:rPr>
          <w:rFonts w:hint="eastAsia"/>
        </w:rPr>
        <w:t>파일로 저장.</w:t>
      </w:r>
    </w:p>
    <w:p w14:paraId="3D9A2046" w14:textId="05B91A82" w:rsidR="00824755" w:rsidRDefault="003C4A04" w:rsidP="00727326">
      <w:pPr>
        <w:pStyle w:val="40"/>
        <w:numPr>
          <w:ilvl w:val="4"/>
          <w:numId w:val="17"/>
        </w:numPr>
        <w:ind w:leftChars="300" w:left="827"/>
      </w:pPr>
      <w:hyperlink r:id="rId15" w:history="1">
        <w:r w:rsidR="007A7907" w:rsidRPr="007A7907">
          <w:rPr>
            <w:rStyle w:val="ab"/>
          </w:rPr>
          <w:t>\\ddss_nas05\MAPPLAN\MAPPLAN_1\01.DATA\98.기획팀수집툴배포\96_SourceCode\01_배포파일비교툴\</w:t>
        </w:r>
      </w:hyperlink>
    </w:p>
    <w:p w14:paraId="5CD4F120" w14:textId="77777777" w:rsidR="00824755" w:rsidRDefault="00824755" w:rsidP="00727326">
      <w:pPr>
        <w:pStyle w:val="2"/>
        <w:numPr>
          <w:ilvl w:val="2"/>
          <w:numId w:val="17"/>
        </w:numPr>
        <w:ind w:leftChars="200" w:left="967"/>
      </w:pPr>
      <w:bookmarkStart w:id="23" w:name="_Toc93509036"/>
      <w:r>
        <w:rPr>
          <w:rFonts w:hint="eastAsia"/>
        </w:rPr>
        <w:t>사용법</w:t>
      </w:r>
      <w:bookmarkEnd w:id="23"/>
    </w:p>
    <w:p w14:paraId="70332E57" w14:textId="626BB4E8" w:rsidR="00824755" w:rsidRDefault="00824755" w:rsidP="00727326">
      <w:pPr>
        <w:pStyle w:val="3"/>
        <w:numPr>
          <w:ilvl w:val="3"/>
          <w:numId w:val="17"/>
        </w:numPr>
        <w:ind w:leftChars="300" w:left="940"/>
      </w:pPr>
      <w:r>
        <w:rPr>
          <w:rFonts w:hint="eastAsia"/>
        </w:rPr>
        <w:t>기준 경로에 변화 기준 폴더 경로 입력.</w:t>
      </w:r>
    </w:p>
    <w:p w14:paraId="7685B803" w14:textId="5C7987F4" w:rsidR="00824755" w:rsidRDefault="00824755" w:rsidP="00727326">
      <w:pPr>
        <w:pStyle w:val="3"/>
        <w:numPr>
          <w:ilvl w:val="3"/>
          <w:numId w:val="17"/>
        </w:numPr>
        <w:ind w:leftChars="300" w:left="940"/>
      </w:pPr>
      <w:r>
        <w:rPr>
          <w:rFonts w:hint="eastAsia"/>
        </w:rPr>
        <w:t>비교하고자 하는 폴더를 비교 경로에 입력.</w:t>
      </w:r>
    </w:p>
    <w:p w14:paraId="545F482B" w14:textId="77777777" w:rsidR="00EA6A37" w:rsidRDefault="00824755" w:rsidP="00727326">
      <w:pPr>
        <w:pStyle w:val="3"/>
        <w:numPr>
          <w:ilvl w:val="3"/>
          <w:numId w:val="17"/>
        </w:numPr>
        <w:ind w:leftChars="300" w:left="940"/>
      </w:pPr>
      <w:r>
        <w:rPr>
          <w:rFonts w:hint="eastAsia"/>
        </w:rPr>
        <w:t>시작 버튼 클릭</w:t>
      </w:r>
    </w:p>
    <w:p w14:paraId="02F14766" w14:textId="16E4A545" w:rsidR="00824755" w:rsidRDefault="00EA6A37" w:rsidP="00727326">
      <w:pPr>
        <w:pStyle w:val="40"/>
        <w:numPr>
          <w:ilvl w:val="4"/>
          <w:numId w:val="17"/>
        </w:numPr>
        <w:ind w:leftChars="2128" w:left="4483"/>
      </w:pPr>
      <w:r>
        <w:t>&lt;</w:t>
      </w:r>
      <w:r>
        <w:rPr>
          <w:rFonts w:hint="eastAsia"/>
        </w:rPr>
        <w:t>그림</w:t>
      </w:r>
      <w:r>
        <w:t>. 1&gt;</w:t>
      </w:r>
    </w:p>
    <w:p w14:paraId="07896753" w14:textId="154C06C5" w:rsidR="00824755" w:rsidRDefault="00824755" w:rsidP="00727326">
      <w:pPr>
        <w:pStyle w:val="3"/>
        <w:numPr>
          <w:ilvl w:val="0"/>
          <w:numId w:val="0"/>
        </w:numPr>
        <w:ind w:leftChars="300" w:left="600"/>
      </w:pPr>
      <w:r>
        <w:rPr>
          <w:noProof/>
        </w:rPr>
        <w:drawing>
          <wp:inline distT="0" distB="0" distL="0" distR="0" wp14:anchorId="1204E631" wp14:editId="0B4C5239">
            <wp:extent cx="5743575" cy="1902961"/>
            <wp:effectExtent l="38100" t="38100" r="9525" b="2159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1484" cy="1908895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4D827D" w14:textId="77777777" w:rsidR="00824755" w:rsidRDefault="00824755" w:rsidP="00727326">
      <w:pPr>
        <w:pStyle w:val="2"/>
        <w:numPr>
          <w:ilvl w:val="2"/>
          <w:numId w:val="17"/>
        </w:numPr>
        <w:ind w:leftChars="200" w:left="967"/>
      </w:pPr>
      <w:bookmarkStart w:id="24" w:name="_Toc93509037"/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bookmarkEnd w:id="24"/>
    </w:p>
    <w:p w14:paraId="6193DD1C" w14:textId="5BC54EB2" w:rsidR="00824755" w:rsidRDefault="00824755" w:rsidP="00727326">
      <w:pPr>
        <w:pStyle w:val="40"/>
        <w:numPr>
          <w:ilvl w:val="4"/>
          <w:numId w:val="17"/>
        </w:numPr>
        <w:ind w:leftChars="300" w:left="827"/>
      </w:pPr>
      <w:r>
        <w:t xml:space="preserve">Input = </w:t>
      </w:r>
      <w:r>
        <w:rPr>
          <w:rFonts w:hint="eastAsia"/>
        </w:rPr>
        <w:t>설정 경로</w:t>
      </w:r>
    </w:p>
    <w:p w14:paraId="00966400" w14:textId="2EC8D944" w:rsidR="00824755" w:rsidRPr="00870E0A" w:rsidRDefault="00824755" w:rsidP="00727326">
      <w:pPr>
        <w:pStyle w:val="40"/>
        <w:numPr>
          <w:ilvl w:val="4"/>
          <w:numId w:val="17"/>
        </w:numPr>
        <w:ind w:leftChars="300" w:left="827"/>
      </w:pPr>
      <w:r>
        <w:t xml:space="preserve">Output = </w:t>
      </w:r>
      <w:proofErr w:type="spellStart"/>
      <w:r w:rsidR="007A7907" w:rsidRPr="007A7907">
        <w:rPr>
          <w:rFonts w:hint="eastAsia"/>
        </w:rPr>
        <w:t>배포데이터검수결과</w:t>
      </w:r>
      <w:proofErr w:type="spellEnd"/>
      <w:r w:rsidR="007A7907" w:rsidRPr="007A7907">
        <w:rPr>
          <w:rFonts w:hint="eastAsia"/>
        </w:rPr>
        <w:t>_</w:t>
      </w:r>
      <w:r w:rsidR="007A7907">
        <w:t>{‘</w:t>
      </w:r>
      <w:r w:rsidR="007A7907">
        <w:rPr>
          <w:rFonts w:hint="eastAsia"/>
        </w:rPr>
        <w:t>실행 날짜</w:t>
      </w:r>
      <w:r w:rsidR="007A7907">
        <w:t>’}</w:t>
      </w:r>
      <w:r w:rsidR="007A7907" w:rsidRPr="007A7907">
        <w:rPr>
          <w:rFonts w:hint="eastAsia"/>
        </w:rPr>
        <w:t>.xlsx</w:t>
      </w:r>
    </w:p>
    <w:p w14:paraId="24870BE6" w14:textId="0B451E62" w:rsidR="00824755" w:rsidRPr="00870E0A" w:rsidRDefault="00824755" w:rsidP="00727326">
      <w:pPr>
        <w:pStyle w:val="40"/>
        <w:numPr>
          <w:ilvl w:val="4"/>
          <w:numId w:val="17"/>
        </w:numPr>
        <w:ind w:leftChars="300" w:left="827"/>
      </w:pPr>
      <w:r>
        <w:t xml:space="preserve">Reference = </w:t>
      </w:r>
      <w:proofErr w:type="gramStart"/>
      <w:r>
        <w:t xml:space="preserve">‘ </w:t>
      </w:r>
      <w:r w:rsidR="007A7907" w:rsidRPr="007A7907">
        <w:rPr>
          <w:rFonts w:hint="eastAsia"/>
        </w:rPr>
        <w:t>기준</w:t>
      </w:r>
      <w:proofErr w:type="gramEnd"/>
      <w:r w:rsidR="007A7907" w:rsidRPr="007A7907">
        <w:rPr>
          <w:rFonts w:hint="eastAsia"/>
        </w:rPr>
        <w:t>_파일리스트.txt</w:t>
      </w:r>
      <w:r w:rsidR="007A7907" w:rsidRPr="007A7907">
        <w:t xml:space="preserve"> </w:t>
      </w:r>
      <w:r>
        <w:t xml:space="preserve">‘ </w:t>
      </w:r>
      <w:r w:rsidR="007A7907">
        <w:t xml:space="preserve">, ‘ </w:t>
      </w:r>
      <w:r w:rsidR="007A7907" w:rsidRPr="007A7907">
        <w:rPr>
          <w:rFonts w:hint="eastAsia"/>
        </w:rPr>
        <w:t>비교_파일리스트.txt</w:t>
      </w:r>
      <w:r w:rsidR="007A7907">
        <w:t xml:space="preserve"> ‘ </w:t>
      </w:r>
      <w:r>
        <w:t xml:space="preserve">/ </w:t>
      </w:r>
      <w:r>
        <w:rPr>
          <w:rFonts w:hint="eastAsia"/>
        </w:rPr>
        <w:t>중간 결과</w:t>
      </w:r>
    </w:p>
    <w:p w14:paraId="6BE03D5C" w14:textId="77777777" w:rsidR="00824755" w:rsidRPr="00870E0A" w:rsidRDefault="00824755" w:rsidP="00727326">
      <w:pPr>
        <w:pStyle w:val="40"/>
        <w:numPr>
          <w:ilvl w:val="4"/>
          <w:numId w:val="17"/>
        </w:numPr>
        <w:ind w:leftChars="300" w:left="827"/>
      </w:pPr>
      <w:r>
        <w:rPr>
          <w:rFonts w:hint="eastAsia"/>
        </w:rPr>
        <w:t>V</w:t>
      </w:r>
      <w:r>
        <w:t>ersion = Python 3.7</w:t>
      </w:r>
    </w:p>
    <w:p w14:paraId="149EF0B7" w14:textId="77777777" w:rsidR="00824755" w:rsidRDefault="00824755" w:rsidP="00727326">
      <w:pPr>
        <w:pStyle w:val="40"/>
        <w:numPr>
          <w:ilvl w:val="4"/>
          <w:numId w:val="17"/>
        </w:numPr>
        <w:ind w:leftChars="300" w:left="827"/>
      </w:pPr>
      <w:r>
        <w:t xml:space="preserve">Main </w:t>
      </w:r>
      <w:r>
        <w:rPr>
          <w:rFonts w:hint="eastAsia"/>
        </w:rPr>
        <w:t>L</w:t>
      </w:r>
      <w:r>
        <w:t>ibra</w:t>
      </w:r>
      <w:r w:rsidRPr="009D6E5C">
        <w:t>ry</w:t>
      </w:r>
      <w:r>
        <w:t xml:space="preserve"> = Pyqt5</w:t>
      </w:r>
    </w:p>
    <w:p w14:paraId="7ECDFE86" w14:textId="6A178A44" w:rsidR="009D6E5C" w:rsidRDefault="00824755" w:rsidP="00727326">
      <w:pPr>
        <w:pStyle w:val="40"/>
        <w:numPr>
          <w:ilvl w:val="4"/>
          <w:numId w:val="17"/>
        </w:numPr>
        <w:ind w:leftChars="300" w:left="827"/>
      </w:pPr>
      <w:r>
        <w:rPr>
          <w:rFonts w:hint="eastAsia"/>
        </w:rPr>
        <w:t xml:space="preserve">배포 </w:t>
      </w:r>
      <w:r>
        <w:t>= exe</w:t>
      </w:r>
    </w:p>
    <w:p w14:paraId="02E65053" w14:textId="7B4A8989" w:rsidR="007A7907" w:rsidRPr="00824755" w:rsidRDefault="007A7907" w:rsidP="00727326">
      <w:pPr>
        <w:pStyle w:val="10"/>
        <w:numPr>
          <w:ilvl w:val="1"/>
          <w:numId w:val="17"/>
        </w:numPr>
        <w:ind w:leftChars="100" w:left="597"/>
        <w:rPr>
          <w:sz w:val="22"/>
          <w:szCs w:val="22"/>
        </w:rPr>
      </w:pPr>
      <w:bookmarkStart w:id="25" w:name="_Toc93509038"/>
      <w:r>
        <w:rPr>
          <w:rFonts w:hint="eastAsia"/>
          <w:sz w:val="22"/>
          <w:szCs w:val="22"/>
        </w:rPr>
        <w:t xml:space="preserve">수집 툴 통합 관리 </w:t>
      </w:r>
      <w:r>
        <w:rPr>
          <w:sz w:val="22"/>
          <w:szCs w:val="22"/>
        </w:rPr>
        <w:t>(</w:t>
      </w:r>
      <w:proofErr w:type="spellStart"/>
      <w:r w:rsidRPr="007A7907">
        <w:rPr>
          <w:rFonts w:hint="eastAsia"/>
          <w:sz w:val="22"/>
          <w:szCs w:val="22"/>
        </w:rPr>
        <w:t>수집툴통합관리</w:t>
      </w:r>
      <w:proofErr w:type="spellEnd"/>
      <w:r w:rsidRPr="007A7907">
        <w:rPr>
          <w:rFonts w:hint="eastAsia"/>
          <w:sz w:val="22"/>
          <w:szCs w:val="22"/>
        </w:rPr>
        <w:t>.</w:t>
      </w:r>
      <w:proofErr w:type="spellStart"/>
      <w:r w:rsidRPr="007A7907">
        <w:rPr>
          <w:rFonts w:hint="eastAsia"/>
          <w:sz w:val="22"/>
          <w:szCs w:val="22"/>
        </w:rPr>
        <w:t>py</w:t>
      </w:r>
      <w:proofErr w:type="spellEnd"/>
      <w:r>
        <w:rPr>
          <w:sz w:val="22"/>
          <w:szCs w:val="22"/>
        </w:rPr>
        <w:t>)</w:t>
      </w:r>
      <w:bookmarkEnd w:id="25"/>
    </w:p>
    <w:p w14:paraId="58A439EC" w14:textId="77777777" w:rsidR="007A7907" w:rsidRDefault="007A7907" w:rsidP="00727326">
      <w:pPr>
        <w:pStyle w:val="2"/>
        <w:numPr>
          <w:ilvl w:val="2"/>
          <w:numId w:val="17"/>
        </w:numPr>
        <w:ind w:leftChars="200" w:left="967"/>
      </w:pPr>
      <w:bookmarkStart w:id="26" w:name="_Toc93509039"/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목적</w:t>
      </w:r>
      <w:bookmarkEnd w:id="26"/>
    </w:p>
    <w:p w14:paraId="2F4EEE4D" w14:textId="11CE83D0" w:rsidR="007A7907" w:rsidRDefault="007A7907" w:rsidP="00727326">
      <w:pPr>
        <w:pStyle w:val="40"/>
        <w:numPr>
          <w:ilvl w:val="4"/>
          <w:numId w:val="17"/>
        </w:numPr>
        <w:ind w:leftChars="300" w:left="827"/>
      </w:pPr>
      <w:r>
        <w:rPr>
          <w:rFonts w:hint="eastAsia"/>
        </w:rPr>
        <w:t xml:space="preserve">기획팀 내부 수집 전달을 목적으로 만들어진 수집 툴을 일괄로 수집 혹은 </w:t>
      </w:r>
      <w:proofErr w:type="spellStart"/>
      <w:r>
        <w:rPr>
          <w:rFonts w:hint="eastAsia"/>
        </w:rPr>
        <w:t>스케쥴링</w:t>
      </w:r>
      <w:proofErr w:type="spellEnd"/>
      <w:r>
        <w:rPr>
          <w:rFonts w:hint="eastAsia"/>
        </w:rPr>
        <w:t xml:space="preserve"> 하여 수집하기 위함.</w:t>
      </w:r>
    </w:p>
    <w:p w14:paraId="0218C91B" w14:textId="3EEABA68" w:rsidR="007A7907" w:rsidRDefault="003C4A04" w:rsidP="00727326">
      <w:pPr>
        <w:pStyle w:val="40"/>
        <w:numPr>
          <w:ilvl w:val="4"/>
          <w:numId w:val="17"/>
        </w:numPr>
        <w:ind w:leftChars="300" w:left="827"/>
      </w:pPr>
      <w:hyperlink r:id="rId17" w:history="1">
        <w:r w:rsidR="007A7907" w:rsidRPr="007A7907">
          <w:rPr>
            <w:rStyle w:val="ab"/>
          </w:rPr>
          <w:t>\\ddss_nas05\MAPPLAN\MAPPLAN_1\01.DATA\98.기획팀수집툴배포\96_SourceCode\02_수집툴통합관리\</w:t>
        </w:r>
      </w:hyperlink>
      <w:r w:rsidR="00CD53BE">
        <w:t>|</w:t>
      </w:r>
      <w:r w:rsidR="00CD53BE">
        <w:br/>
      </w:r>
    </w:p>
    <w:p w14:paraId="0BE7CF14" w14:textId="77777777" w:rsidR="007A7907" w:rsidRDefault="007A7907" w:rsidP="00727326">
      <w:pPr>
        <w:pStyle w:val="2"/>
        <w:numPr>
          <w:ilvl w:val="2"/>
          <w:numId w:val="17"/>
        </w:numPr>
        <w:ind w:leftChars="200" w:left="967"/>
      </w:pPr>
      <w:bookmarkStart w:id="27" w:name="_Toc93509040"/>
      <w:r>
        <w:rPr>
          <w:rFonts w:hint="eastAsia"/>
        </w:rPr>
        <w:t>사용법</w:t>
      </w:r>
      <w:bookmarkEnd w:id="27"/>
    </w:p>
    <w:p w14:paraId="56FFE392" w14:textId="1A605AB4" w:rsidR="007A7907" w:rsidRDefault="007A7907" w:rsidP="00727326">
      <w:pPr>
        <w:pStyle w:val="3"/>
        <w:numPr>
          <w:ilvl w:val="3"/>
          <w:numId w:val="17"/>
        </w:numPr>
        <w:ind w:leftChars="300" w:left="940"/>
      </w:pPr>
      <w:proofErr w:type="gramStart"/>
      <w:r>
        <w:rPr>
          <w:rFonts w:hint="eastAsia"/>
        </w:rPr>
        <w:t>.</w:t>
      </w:r>
      <w:r w:rsidR="00EA6A37">
        <w:rPr>
          <w:rFonts w:hint="eastAsia"/>
        </w:rPr>
        <w:t>수집</w:t>
      </w:r>
      <w:proofErr w:type="gramEnd"/>
      <w:r w:rsidR="00EA6A37">
        <w:rPr>
          <w:rFonts w:hint="eastAsia"/>
        </w:rPr>
        <w:t xml:space="preserve"> 툴 불러오기 버튼을 통해 수집하고자 하는 </w:t>
      </w:r>
      <w:r w:rsidR="00EA6A37">
        <w:t>ex</w:t>
      </w:r>
      <w:r w:rsidR="00EA6A37">
        <w:rPr>
          <w:rFonts w:hint="eastAsia"/>
        </w:rPr>
        <w:t>e</w:t>
      </w:r>
      <w:r w:rsidR="00EA6A37">
        <w:t xml:space="preserve"> </w:t>
      </w:r>
      <w:proofErr w:type="spellStart"/>
      <w:r w:rsidR="00EA6A37">
        <w:rPr>
          <w:rFonts w:hint="eastAsia"/>
        </w:rPr>
        <w:t>수집툴</w:t>
      </w:r>
      <w:proofErr w:type="spellEnd"/>
      <w:r w:rsidR="00EA6A37">
        <w:t>(</w:t>
      </w:r>
      <w:r w:rsidR="00EA6A37">
        <w:rPr>
          <w:rFonts w:hint="eastAsia"/>
        </w:rPr>
        <w:t>여러 개 가능)</w:t>
      </w:r>
      <w:r w:rsidR="00EA6A37">
        <w:t xml:space="preserve"> </w:t>
      </w:r>
      <w:r w:rsidR="00EA6A37">
        <w:rPr>
          <w:rFonts w:hint="eastAsia"/>
        </w:rPr>
        <w:t xml:space="preserve">선택 </w:t>
      </w:r>
      <w:r w:rsidR="001A5169">
        <w:rPr>
          <w:rFonts w:hint="eastAsia"/>
        </w:rPr>
        <w:t>참조</w:t>
      </w:r>
      <w:r w:rsidR="001A5169">
        <w:t>&lt;</w:t>
      </w:r>
      <w:r w:rsidR="00EA6A37">
        <w:rPr>
          <w:rFonts w:hint="eastAsia"/>
        </w:rPr>
        <w:t>그림</w:t>
      </w:r>
      <w:r w:rsidR="001A5169">
        <w:rPr>
          <w:rFonts w:hint="eastAsia"/>
        </w:rPr>
        <w:t>.</w:t>
      </w:r>
      <w:r w:rsidR="00EA6A37">
        <w:rPr>
          <w:rFonts w:hint="eastAsia"/>
        </w:rPr>
        <w:t xml:space="preserve"> </w:t>
      </w:r>
      <w:r w:rsidR="00EA6A37">
        <w:t>2</w:t>
      </w:r>
      <w:r w:rsidR="001A5169">
        <w:t>&gt;</w:t>
      </w:r>
    </w:p>
    <w:p w14:paraId="66822C31" w14:textId="350A38A5" w:rsidR="00EA6A37" w:rsidRDefault="00EA6A37" w:rsidP="00727326">
      <w:pPr>
        <w:pStyle w:val="40"/>
        <w:numPr>
          <w:ilvl w:val="4"/>
          <w:numId w:val="17"/>
        </w:numPr>
        <w:ind w:leftChars="2128" w:left="4483"/>
      </w:pPr>
      <w:r>
        <w:rPr>
          <w:rFonts w:hint="eastAsia"/>
        </w:rPr>
        <w:t>&lt;그림</w:t>
      </w:r>
      <w:r>
        <w:t>.</w:t>
      </w:r>
      <w:r>
        <w:rPr>
          <w:rFonts w:hint="eastAsia"/>
        </w:rPr>
        <w:t xml:space="preserve"> </w:t>
      </w:r>
      <w:r>
        <w:t>2&gt;</w:t>
      </w:r>
    </w:p>
    <w:p w14:paraId="642BEC87" w14:textId="21164D6F" w:rsidR="00EA6A37" w:rsidRDefault="001A5169" w:rsidP="00727326">
      <w:pPr>
        <w:pStyle w:val="40"/>
        <w:numPr>
          <w:ilvl w:val="4"/>
          <w:numId w:val="17"/>
        </w:numPr>
        <w:ind w:leftChars="300" w:left="827"/>
      </w:pPr>
      <w:r>
        <w:rPr>
          <w:noProof/>
        </w:rPr>
        <w:lastRenderedPageBreak/>
        <w:drawing>
          <wp:inline distT="0" distB="0" distL="0" distR="0" wp14:anchorId="6FA54E59" wp14:editId="233AFD9B">
            <wp:extent cx="5916822" cy="4105275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2218" cy="410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F879" w14:textId="7D8470B2" w:rsidR="00EA6A37" w:rsidRDefault="001A5169" w:rsidP="00727326">
      <w:pPr>
        <w:pStyle w:val="3"/>
        <w:numPr>
          <w:ilvl w:val="3"/>
          <w:numId w:val="17"/>
        </w:numPr>
        <w:ind w:leftChars="300" w:left="940"/>
      </w:pPr>
      <w:r>
        <w:rPr>
          <w:rFonts w:hint="eastAsia"/>
        </w:rPr>
        <w:t>불러온 리스트의 수집 주기 수정이 필요할 경우 해당 리스트 클릭,</w:t>
      </w:r>
      <w:r>
        <w:t xml:space="preserve"> </w:t>
      </w:r>
      <w:r>
        <w:rPr>
          <w:rFonts w:hint="eastAsia"/>
        </w:rPr>
        <w:t>상위 탭에서 원하는 정보대로 수정한 후 설정 저장 버튼 클릭.</w:t>
      </w:r>
      <w:r>
        <w:t xml:space="preserve"> </w:t>
      </w:r>
      <w:r>
        <w:rPr>
          <w:rFonts w:hint="eastAsia"/>
        </w:rPr>
        <w:t>참조&lt;그림</w:t>
      </w:r>
      <w:r>
        <w:t xml:space="preserve">. 2&gt; </w:t>
      </w:r>
    </w:p>
    <w:p w14:paraId="5CE45D8A" w14:textId="74F0A0CF" w:rsidR="001A5169" w:rsidRDefault="001A5169" w:rsidP="00727326">
      <w:pPr>
        <w:pStyle w:val="3"/>
        <w:numPr>
          <w:ilvl w:val="3"/>
          <w:numId w:val="17"/>
        </w:numPr>
        <w:ind w:leftChars="300" w:left="940"/>
      </w:pPr>
      <w:r>
        <w:rPr>
          <w:rFonts w:hint="eastAsia"/>
        </w:rPr>
        <w:t xml:space="preserve">수집 주기 설정은 툴이 위치한 경로의 </w:t>
      </w:r>
      <w:proofErr w:type="gramStart"/>
      <w:r>
        <w:t xml:space="preserve">‘ </w:t>
      </w:r>
      <w:r w:rsidRPr="001A5169">
        <w:t>crawl_schedule_config.txt</w:t>
      </w:r>
      <w:proofErr w:type="gramEnd"/>
      <w:r>
        <w:t xml:space="preserve"> ‘ </w:t>
      </w:r>
      <w:r>
        <w:rPr>
          <w:rFonts w:hint="eastAsia"/>
        </w:rPr>
        <w:t>파일을 열어서 직접 수정 가능.</w:t>
      </w:r>
    </w:p>
    <w:p w14:paraId="4E561883" w14:textId="7F4C6AA5" w:rsidR="001A5169" w:rsidRDefault="001A5169" w:rsidP="00727326">
      <w:pPr>
        <w:pStyle w:val="3"/>
        <w:numPr>
          <w:ilvl w:val="3"/>
          <w:numId w:val="17"/>
        </w:numPr>
        <w:ind w:leftChars="300" w:left="940"/>
      </w:pPr>
      <w:r>
        <w:rPr>
          <w:rFonts w:hint="eastAsia"/>
        </w:rPr>
        <w:t xml:space="preserve">텍스트에 예약된 정보대로 수집이 필요한 경우 </w:t>
      </w:r>
      <w:proofErr w:type="gramStart"/>
      <w:r w:rsidRPr="00E37B8D">
        <w:rPr>
          <w:b/>
          <w:bCs/>
        </w:rPr>
        <w:t>‘</w:t>
      </w:r>
      <w:r w:rsidRPr="00E37B8D">
        <w:rPr>
          <w:rFonts w:hint="eastAsia"/>
          <w:b/>
          <w:bCs/>
        </w:rPr>
        <w:t xml:space="preserve"> 예약</w:t>
      </w:r>
      <w:proofErr w:type="gramEnd"/>
      <w:r w:rsidRPr="00E37B8D">
        <w:rPr>
          <w:rFonts w:hint="eastAsia"/>
          <w:b/>
          <w:bCs/>
        </w:rPr>
        <w:t xml:space="preserve"> 실행 </w:t>
      </w:r>
      <w:r w:rsidRPr="00E37B8D">
        <w:rPr>
          <w:b/>
          <w:bCs/>
        </w:rPr>
        <w:t>‘</w:t>
      </w:r>
      <w:r>
        <w:t xml:space="preserve"> </w:t>
      </w:r>
      <w:r>
        <w:rPr>
          <w:rFonts w:hint="eastAsia"/>
        </w:rPr>
        <w:t>버튼</w:t>
      </w:r>
      <w:r>
        <w:t xml:space="preserve"> </w:t>
      </w:r>
      <w:r>
        <w:rPr>
          <w:rFonts w:hint="eastAsia"/>
        </w:rPr>
        <w:t>클릭</w:t>
      </w:r>
    </w:p>
    <w:p w14:paraId="31A43973" w14:textId="5FFDD28F" w:rsidR="001A5169" w:rsidRDefault="001A5169" w:rsidP="00727326">
      <w:pPr>
        <w:pStyle w:val="3"/>
        <w:numPr>
          <w:ilvl w:val="3"/>
          <w:numId w:val="17"/>
        </w:numPr>
        <w:ind w:leftChars="300" w:left="940"/>
      </w:pPr>
      <w:r>
        <w:rPr>
          <w:rFonts w:hint="eastAsia"/>
        </w:rPr>
        <w:t xml:space="preserve">예약된 정보가 아닌 현재 시점에서 일괄 수집이 필요한 경우 </w:t>
      </w:r>
      <w:proofErr w:type="gramStart"/>
      <w:r w:rsidRPr="00E37B8D">
        <w:rPr>
          <w:b/>
          <w:bCs/>
        </w:rPr>
        <w:t xml:space="preserve">‘ </w:t>
      </w:r>
      <w:r w:rsidRPr="00E37B8D">
        <w:rPr>
          <w:rFonts w:hint="eastAsia"/>
          <w:b/>
          <w:bCs/>
        </w:rPr>
        <w:t>시</w:t>
      </w:r>
      <w:proofErr w:type="gramEnd"/>
      <w:r w:rsidRPr="00E37B8D">
        <w:rPr>
          <w:rFonts w:hint="eastAsia"/>
          <w:b/>
          <w:bCs/>
        </w:rPr>
        <w:t xml:space="preserve"> 작 </w:t>
      </w:r>
      <w:r w:rsidRPr="00E37B8D">
        <w:rPr>
          <w:b/>
          <w:bCs/>
        </w:rPr>
        <w:t>‘</w:t>
      </w:r>
      <w:r>
        <w:t xml:space="preserve"> </w:t>
      </w:r>
      <w:r>
        <w:rPr>
          <w:rFonts w:hint="eastAsia"/>
        </w:rPr>
        <w:t>버튼 클릭</w:t>
      </w:r>
    </w:p>
    <w:p w14:paraId="2783A75F" w14:textId="7EBBF8A3" w:rsidR="001A5169" w:rsidRDefault="001A5169" w:rsidP="00727326">
      <w:pPr>
        <w:pStyle w:val="3"/>
        <w:numPr>
          <w:ilvl w:val="3"/>
          <w:numId w:val="17"/>
        </w:numPr>
        <w:ind w:leftChars="300" w:left="940"/>
      </w:pPr>
      <w:r>
        <w:rPr>
          <w:rFonts w:hint="eastAsia"/>
        </w:rPr>
        <w:t>불러온 리스</w:t>
      </w:r>
      <w:r w:rsidR="00E37B8D">
        <w:rPr>
          <w:rFonts w:hint="eastAsia"/>
        </w:rPr>
        <w:t xml:space="preserve">트를 초기화 하려면 </w:t>
      </w:r>
      <w:proofErr w:type="gramStart"/>
      <w:r w:rsidR="00E37B8D" w:rsidRPr="00E37B8D">
        <w:rPr>
          <w:b/>
          <w:bCs/>
        </w:rPr>
        <w:t xml:space="preserve">‘ </w:t>
      </w:r>
      <w:r w:rsidR="00E37B8D" w:rsidRPr="00E37B8D">
        <w:rPr>
          <w:rFonts w:hint="eastAsia"/>
          <w:b/>
          <w:bCs/>
        </w:rPr>
        <w:t>리스트</w:t>
      </w:r>
      <w:proofErr w:type="gramEnd"/>
      <w:r w:rsidR="00E37B8D" w:rsidRPr="00E37B8D">
        <w:rPr>
          <w:rFonts w:hint="eastAsia"/>
          <w:b/>
          <w:bCs/>
        </w:rPr>
        <w:t xml:space="preserve"> 초기화 </w:t>
      </w:r>
      <w:r w:rsidR="00E37B8D" w:rsidRPr="00E37B8D">
        <w:rPr>
          <w:b/>
          <w:bCs/>
        </w:rPr>
        <w:t>‘</w:t>
      </w:r>
      <w:r w:rsidR="00E37B8D">
        <w:t xml:space="preserve"> </w:t>
      </w:r>
      <w:r w:rsidR="00E37B8D">
        <w:rPr>
          <w:rFonts w:hint="eastAsia"/>
        </w:rPr>
        <w:t>버튼 클릭.</w:t>
      </w:r>
    </w:p>
    <w:p w14:paraId="09452DAE" w14:textId="0FE0903D" w:rsidR="007A7907" w:rsidRDefault="007A7907" w:rsidP="00727326">
      <w:pPr>
        <w:pStyle w:val="3"/>
        <w:numPr>
          <w:ilvl w:val="0"/>
          <w:numId w:val="0"/>
        </w:numPr>
        <w:ind w:leftChars="172" w:left="684" w:hanging="340"/>
      </w:pPr>
    </w:p>
    <w:p w14:paraId="3DF627A1" w14:textId="77777777" w:rsidR="007A7907" w:rsidRDefault="007A7907" w:rsidP="00727326">
      <w:pPr>
        <w:pStyle w:val="2"/>
        <w:numPr>
          <w:ilvl w:val="2"/>
          <w:numId w:val="17"/>
        </w:numPr>
        <w:ind w:leftChars="200" w:left="967"/>
      </w:pPr>
      <w:bookmarkStart w:id="28" w:name="_Toc93509041"/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bookmarkEnd w:id="28"/>
    </w:p>
    <w:p w14:paraId="275B26E7" w14:textId="1F914556" w:rsidR="007A7907" w:rsidRDefault="007A7907" w:rsidP="00727326">
      <w:pPr>
        <w:pStyle w:val="40"/>
        <w:numPr>
          <w:ilvl w:val="4"/>
          <w:numId w:val="17"/>
        </w:numPr>
        <w:ind w:leftChars="300" w:left="827"/>
      </w:pPr>
      <w:r>
        <w:t xml:space="preserve">Input = </w:t>
      </w:r>
      <w:proofErr w:type="gramStart"/>
      <w:r w:rsidR="00E37B8D">
        <w:t xml:space="preserve">‘ </w:t>
      </w:r>
      <w:r w:rsidR="00E37B8D" w:rsidRPr="00E37B8D">
        <w:t>crawl_schedule_config.txt</w:t>
      </w:r>
      <w:proofErr w:type="gramEnd"/>
      <w:r w:rsidR="00E37B8D">
        <w:t xml:space="preserve"> ‘ / </w:t>
      </w:r>
      <w:r w:rsidR="00E37B8D">
        <w:rPr>
          <w:rFonts w:hint="eastAsia"/>
        </w:rPr>
        <w:t>U</w:t>
      </w:r>
      <w:r w:rsidR="00E37B8D">
        <w:t>TF-8</w:t>
      </w:r>
    </w:p>
    <w:p w14:paraId="6EF03678" w14:textId="2520224E" w:rsidR="007A7907" w:rsidRPr="00870E0A" w:rsidRDefault="007A7907" w:rsidP="00727326">
      <w:pPr>
        <w:pStyle w:val="40"/>
        <w:numPr>
          <w:ilvl w:val="4"/>
          <w:numId w:val="17"/>
        </w:numPr>
        <w:ind w:leftChars="300" w:left="827"/>
      </w:pPr>
      <w:r>
        <w:t xml:space="preserve">Output </w:t>
      </w:r>
      <w:proofErr w:type="gramStart"/>
      <w:r>
        <w:t xml:space="preserve">= </w:t>
      </w:r>
      <w:r w:rsidR="00E37B8D">
        <w:rPr>
          <w:rFonts w:hint="eastAsia"/>
        </w:rPr>
        <w:t>/</w:t>
      </w:r>
      <w:proofErr w:type="gramEnd"/>
      <w:r w:rsidR="00E37B8D">
        <w:t>/</w:t>
      </w:r>
      <w:r w:rsidR="00E37B8D">
        <w:rPr>
          <w:rFonts w:hint="eastAsia"/>
        </w:rPr>
        <w:t>수집결과/</w:t>
      </w:r>
      <w:r w:rsidR="00E37B8D">
        <w:t>/</w:t>
      </w:r>
      <w:r w:rsidR="00E37B8D">
        <w:rPr>
          <w:rFonts w:hint="eastAsia"/>
        </w:rPr>
        <w:t xml:space="preserve">{각 </w:t>
      </w:r>
      <w:proofErr w:type="spellStart"/>
      <w:r w:rsidR="00E37B8D">
        <w:rPr>
          <w:rFonts w:hint="eastAsia"/>
        </w:rPr>
        <w:t>수집툴폴더명칭</w:t>
      </w:r>
      <w:proofErr w:type="spellEnd"/>
      <w:r w:rsidR="00E37B8D">
        <w:t>}//{</w:t>
      </w:r>
      <w:r w:rsidR="00E37B8D">
        <w:rPr>
          <w:rFonts w:hint="eastAsia"/>
        </w:rPr>
        <w:t>각 수집결과 파일명칭}</w:t>
      </w:r>
    </w:p>
    <w:p w14:paraId="10668F89" w14:textId="53EB96B5" w:rsidR="007A7907" w:rsidRPr="00870E0A" w:rsidRDefault="007A7907" w:rsidP="00727326">
      <w:pPr>
        <w:pStyle w:val="40"/>
        <w:numPr>
          <w:ilvl w:val="4"/>
          <w:numId w:val="17"/>
        </w:numPr>
        <w:ind w:leftChars="300" w:left="827"/>
      </w:pPr>
      <w:r>
        <w:t xml:space="preserve">Reference </w:t>
      </w:r>
      <w:r w:rsidR="00E37B8D">
        <w:t xml:space="preserve">= </w:t>
      </w:r>
      <w:proofErr w:type="gramStart"/>
      <w:r w:rsidR="00E37B8D">
        <w:t xml:space="preserve">‘ </w:t>
      </w:r>
      <w:r w:rsidR="00E37B8D" w:rsidRPr="00E37B8D">
        <w:t>exe_list.txt</w:t>
      </w:r>
      <w:proofErr w:type="gramEnd"/>
      <w:r w:rsidR="00E37B8D">
        <w:t xml:space="preserve"> ‘ / </w:t>
      </w:r>
      <w:r w:rsidR="00E37B8D">
        <w:rPr>
          <w:rFonts w:hint="eastAsia"/>
        </w:rPr>
        <w:t>수집 툴 불러오기 버튼을 통해 불러온 리스트가 저장되어 있는 파일.</w:t>
      </w:r>
      <w:r w:rsidR="00E37B8D">
        <w:br/>
      </w:r>
      <w:r w:rsidR="00E37B8D">
        <w:rPr>
          <w:rFonts w:hint="eastAsia"/>
        </w:rPr>
        <w:t>추후 이 파일의 리스트를 가지고 실행 파일의 경로를 읽어 옴.</w:t>
      </w:r>
    </w:p>
    <w:p w14:paraId="499D2AA6" w14:textId="77777777" w:rsidR="007A7907" w:rsidRPr="00870E0A" w:rsidRDefault="007A7907" w:rsidP="00727326">
      <w:pPr>
        <w:pStyle w:val="40"/>
        <w:numPr>
          <w:ilvl w:val="4"/>
          <w:numId w:val="17"/>
        </w:numPr>
        <w:ind w:leftChars="300" w:left="827"/>
      </w:pPr>
      <w:r>
        <w:rPr>
          <w:rFonts w:hint="eastAsia"/>
        </w:rPr>
        <w:t>V</w:t>
      </w:r>
      <w:r>
        <w:t>ersion = Python 3.7</w:t>
      </w:r>
    </w:p>
    <w:p w14:paraId="2D79FEC5" w14:textId="77777777" w:rsidR="007A7907" w:rsidRDefault="007A7907" w:rsidP="00727326">
      <w:pPr>
        <w:pStyle w:val="40"/>
        <w:numPr>
          <w:ilvl w:val="4"/>
          <w:numId w:val="17"/>
        </w:numPr>
        <w:ind w:leftChars="300" w:left="827"/>
      </w:pPr>
      <w:r>
        <w:t xml:space="preserve">Main </w:t>
      </w:r>
      <w:r>
        <w:rPr>
          <w:rFonts w:hint="eastAsia"/>
        </w:rPr>
        <w:t>L</w:t>
      </w:r>
      <w:r>
        <w:t>ibra</w:t>
      </w:r>
      <w:r w:rsidRPr="009D6E5C">
        <w:t>ry</w:t>
      </w:r>
      <w:r>
        <w:t xml:space="preserve"> = Pyqt5</w:t>
      </w:r>
    </w:p>
    <w:p w14:paraId="3C2F8496" w14:textId="77777777" w:rsidR="007A7907" w:rsidRPr="00870E0A" w:rsidRDefault="007A7907" w:rsidP="00727326">
      <w:pPr>
        <w:pStyle w:val="40"/>
        <w:numPr>
          <w:ilvl w:val="4"/>
          <w:numId w:val="17"/>
        </w:numPr>
        <w:ind w:leftChars="300" w:left="827"/>
      </w:pPr>
      <w:r>
        <w:rPr>
          <w:rFonts w:hint="eastAsia"/>
        </w:rPr>
        <w:t xml:space="preserve">배포 </w:t>
      </w:r>
      <w:r>
        <w:t>= exe</w:t>
      </w:r>
    </w:p>
    <w:p w14:paraId="242036E2" w14:textId="6A204FCC" w:rsidR="007A7907" w:rsidRDefault="00E37B8D" w:rsidP="00727326">
      <w:pPr>
        <w:pStyle w:val="40"/>
        <w:numPr>
          <w:ilvl w:val="4"/>
          <w:numId w:val="17"/>
        </w:numPr>
        <w:ind w:leftChars="300" w:left="827"/>
      </w:pPr>
      <w:r>
        <w:rPr>
          <w:rFonts w:hint="eastAsia"/>
        </w:rPr>
        <w:t xml:space="preserve">주의 사항 </w:t>
      </w:r>
      <w:r>
        <w:t xml:space="preserve">= </w:t>
      </w:r>
      <w:r>
        <w:rPr>
          <w:rFonts w:hint="eastAsia"/>
        </w:rPr>
        <w:t xml:space="preserve">설정 파일에 저장된 주기 설정 값의 범주를 넘어갈 경우 해당 주기에 맞게 </w:t>
      </w:r>
      <w:proofErr w:type="spellStart"/>
      <w:r>
        <w:rPr>
          <w:rFonts w:hint="eastAsia"/>
        </w:rPr>
        <w:t>스케쥴링</w:t>
      </w:r>
      <w:proofErr w:type="spellEnd"/>
      <w:r>
        <w:rPr>
          <w:rFonts w:hint="eastAsia"/>
        </w:rPr>
        <w:t xml:space="preserve"> 되지 않음.</w:t>
      </w:r>
      <w:r>
        <w:t xml:space="preserve"> </w:t>
      </w:r>
      <w:r>
        <w:rPr>
          <w:rFonts w:hint="eastAsia"/>
        </w:rPr>
        <w:t>해당 주기에 맞는 로직 추가 필요.</w:t>
      </w:r>
      <w:r>
        <w:br/>
      </w:r>
      <w:r w:rsidR="00855C9A">
        <w:object w:dxaOrig="1540" w:dyaOrig="1057" w14:anchorId="09D2FA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2.5pt" o:ole="">
            <v:imagedata r:id="rId19" o:title=""/>
          </v:shape>
          <o:OLEObject Type="Embed" ProgID="Package" ShapeID="_x0000_i1025" DrawAspect="Icon" ObjectID="_1704526748" r:id="rId20"/>
        </w:object>
      </w:r>
      <w:r>
        <w:br/>
      </w:r>
    </w:p>
    <w:p w14:paraId="5896DE0B" w14:textId="0BADA6C5" w:rsidR="00E37B8D" w:rsidRPr="00824755" w:rsidRDefault="006752EB" w:rsidP="00727326">
      <w:pPr>
        <w:pStyle w:val="10"/>
        <w:numPr>
          <w:ilvl w:val="1"/>
          <w:numId w:val="17"/>
        </w:numPr>
        <w:ind w:leftChars="100" w:left="597"/>
        <w:rPr>
          <w:sz w:val="22"/>
          <w:szCs w:val="22"/>
        </w:rPr>
      </w:pPr>
      <w:bookmarkStart w:id="29" w:name="_Toc93509042"/>
      <w:r>
        <w:rPr>
          <w:rFonts w:hint="eastAsia"/>
          <w:sz w:val="22"/>
          <w:szCs w:val="22"/>
        </w:rPr>
        <w:t>C</w:t>
      </w:r>
      <w:r>
        <w:rPr>
          <w:sz w:val="22"/>
          <w:szCs w:val="22"/>
        </w:rPr>
        <w:t>MMS</w:t>
      </w:r>
      <w:r w:rsidR="00E37B8D"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br/>
      </w:r>
      <w:r w:rsidR="00E37B8D">
        <w:rPr>
          <w:sz w:val="22"/>
          <w:szCs w:val="22"/>
        </w:rPr>
        <w:t>(</w:t>
      </w:r>
      <w:r w:rsidRPr="006752EB">
        <w:rPr>
          <w:sz w:val="22"/>
          <w:szCs w:val="22"/>
        </w:rPr>
        <w:t>0_CMMS_ADMIN.py</w:t>
      </w:r>
      <w:r>
        <w:rPr>
          <w:sz w:val="22"/>
          <w:szCs w:val="22"/>
        </w:rPr>
        <w:t xml:space="preserve">, </w:t>
      </w:r>
      <w:r w:rsidRPr="006752EB">
        <w:rPr>
          <w:sz w:val="22"/>
          <w:szCs w:val="22"/>
        </w:rPr>
        <w:t>1_CMMS_USER.py</w:t>
      </w:r>
      <w:r>
        <w:rPr>
          <w:sz w:val="22"/>
          <w:szCs w:val="22"/>
        </w:rPr>
        <w:t xml:space="preserve">, </w:t>
      </w:r>
      <w:r w:rsidRPr="006752EB">
        <w:rPr>
          <w:sz w:val="22"/>
          <w:szCs w:val="22"/>
        </w:rPr>
        <w:t>2_cmms_list_DB_config.py</w:t>
      </w:r>
      <w:r>
        <w:rPr>
          <w:sz w:val="22"/>
          <w:szCs w:val="22"/>
        </w:rPr>
        <w:t>,</w:t>
      </w:r>
      <w:r w:rsidRPr="006752EB">
        <w:t xml:space="preserve"> </w:t>
      </w:r>
      <w:r w:rsidRPr="006752EB">
        <w:rPr>
          <w:sz w:val="22"/>
          <w:szCs w:val="22"/>
        </w:rPr>
        <w:t>3_DB_daily_update.py</w:t>
      </w:r>
      <w:r w:rsidR="00E37B8D">
        <w:rPr>
          <w:sz w:val="22"/>
          <w:szCs w:val="22"/>
        </w:rPr>
        <w:t>)</w:t>
      </w:r>
      <w:bookmarkEnd w:id="29"/>
    </w:p>
    <w:p w14:paraId="2ED12816" w14:textId="77777777" w:rsidR="00E37B8D" w:rsidRDefault="00E37B8D" w:rsidP="00727326">
      <w:pPr>
        <w:pStyle w:val="2"/>
        <w:numPr>
          <w:ilvl w:val="2"/>
          <w:numId w:val="17"/>
        </w:numPr>
        <w:ind w:leftChars="200" w:left="967"/>
      </w:pPr>
      <w:bookmarkStart w:id="30" w:name="_Toc93509043"/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목적</w:t>
      </w:r>
      <w:bookmarkEnd w:id="30"/>
    </w:p>
    <w:p w14:paraId="28FB9089" w14:textId="2E53FDF0" w:rsidR="00E37B8D" w:rsidRDefault="006752EB" w:rsidP="00727326">
      <w:pPr>
        <w:pStyle w:val="40"/>
        <w:numPr>
          <w:ilvl w:val="4"/>
          <w:numId w:val="17"/>
        </w:numPr>
        <w:ind w:leftChars="300" w:left="827"/>
      </w:pPr>
      <w:r>
        <w:rPr>
          <w:rFonts w:hint="eastAsia"/>
        </w:rPr>
        <w:t xml:space="preserve">기존 웹 형태의 </w:t>
      </w:r>
      <w:r>
        <w:t>CMMS</w:t>
      </w:r>
      <w:r>
        <w:rPr>
          <w:rFonts w:hint="eastAsia"/>
        </w:rPr>
        <w:t>의 속도 결함,</w:t>
      </w:r>
      <w:r>
        <w:t xml:space="preserve"> </w:t>
      </w:r>
      <w:r>
        <w:rPr>
          <w:rFonts w:hint="eastAsia"/>
        </w:rPr>
        <w:t xml:space="preserve">추가 유지보수가 어려움에 따라 로컬 </w:t>
      </w:r>
      <w:r>
        <w:t xml:space="preserve">DB </w:t>
      </w:r>
      <w:r>
        <w:rPr>
          <w:rFonts w:hint="eastAsia"/>
        </w:rPr>
        <w:t>형식으로 새로 개발.</w:t>
      </w:r>
    </w:p>
    <w:p w14:paraId="55E4A89E" w14:textId="54B30739" w:rsidR="00E37B8D" w:rsidRDefault="003C4A04" w:rsidP="00727326">
      <w:pPr>
        <w:pStyle w:val="40"/>
        <w:numPr>
          <w:ilvl w:val="4"/>
          <w:numId w:val="17"/>
        </w:numPr>
        <w:ind w:leftChars="300" w:left="827"/>
      </w:pPr>
      <w:hyperlink r:id="rId21" w:history="1">
        <w:r w:rsidR="006752EB" w:rsidRPr="006752EB">
          <w:rPr>
            <w:rStyle w:val="ab"/>
          </w:rPr>
          <w:t>\\ddss_nas05\MAPPLAN\MAPPLAN_1\01.DATA\98.기획팀수집툴배포\96_SourceCode\03_CMMS\</w:t>
        </w:r>
      </w:hyperlink>
      <w:r w:rsidR="00CD53BE">
        <w:br/>
      </w:r>
    </w:p>
    <w:p w14:paraId="44957F15" w14:textId="153BFDBF" w:rsidR="00E37B8D" w:rsidRDefault="00E37B8D" w:rsidP="00727326">
      <w:pPr>
        <w:pStyle w:val="2"/>
        <w:numPr>
          <w:ilvl w:val="2"/>
          <w:numId w:val="17"/>
        </w:numPr>
        <w:ind w:leftChars="200" w:left="967"/>
      </w:pPr>
      <w:bookmarkStart w:id="31" w:name="_Toc93509044"/>
      <w:r>
        <w:rPr>
          <w:rFonts w:hint="eastAsia"/>
        </w:rPr>
        <w:t>사용법</w:t>
      </w:r>
      <w:r w:rsidR="006752EB">
        <w:rPr>
          <w:rFonts w:hint="eastAsia"/>
        </w:rPr>
        <w:t>(</w:t>
      </w:r>
      <w:r w:rsidR="006752EB">
        <w:t xml:space="preserve">Admin </w:t>
      </w:r>
      <w:r w:rsidR="006752EB">
        <w:rPr>
          <w:rFonts w:hint="eastAsia"/>
        </w:rPr>
        <w:t>버전</w:t>
      </w:r>
      <w:r w:rsidR="006752EB">
        <w:rPr>
          <w:rFonts w:hint="eastAsia"/>
        </w:rPr>
        <w:t xml:space="preserve"> </w:t>
      </w:r>
      <w:r w:rsidR="006752EB">
        <w:rPr>
          <w:rFonts w:hint="eastAsia"/>
        </w:rPr>
        <w:t>기준</w:t>
      </w:r>
      <w:r w:rsidR="006752EB">
        <w:rPr>
          <w:rFonts w:hint="eastAsia"/>
        </w:rPr>
        <w:t>)</w:t>
      </w:r>
      <w:bookmarkEnd w:id="31"/>
    </w:p>
    <w:p w14:paraId="39824DEC" w14:textId="7328E98D" w:rsidR="006752EB" w:rsidRDefault="006752EB" w:rsidP="00727326">
      <w:pPr>
        <w:pStyle w:val="40"/>
        <w:numPr>
          <w:ilvl w:val="4"/>
          <w:numId w:val="17"/>
        </w:numPr>
        <w:ind w:leftChars="300" w:left="827"/>
      </w:pPr>
      <w:r>
        <w:object w:dxaOrig="1540" w:dyaOrig="1057" w14:anchorId="0A713668">
          <v:shape id="_x0000_i1026" type="#_x0000_t75" style="width:77.25pt;height:52.5pt" o:ole="">
            <v:imagedata r:id="rId22" o:title=""/>
          </v:shape>
          <o:OLEObject Type="Embed" ProgID="PowerPoint.Show.12" ShapeID="_x0000_i1026" DrawAspect="Icon" ObjectID="_1704526749" r:id="rId23"/>
        </w:object>
      </w:r>
      <w:r w:rsidR="00CD53BE">
        <w:br/>
      </w:r>
    </w:p>
    <w:p w14:paraId="24E140B6" w14:textId="11EBEBA7" w:rsidR="00CD53BE" w:rsidRDefault="00CD53BE" w:rsidP="00727326">
      <w:pPr>
        <w:pStyle w:val="2"/>
        <w:numPr>
          <w:ilvl w:val="2"/>
          <w:numId w:val="17"/>
        </w:numPr>
        <w:ind w:leftChars="200" w:left="967"/>
      </w:pPr>
      <w:bookmarkStart w:id="32" w:name="_Toc93509045"/>
      <w:r>
        <w:rPr>
          <w:rFonts w:hint="eastAsia"/>
        </w:rPr>
        <w:t>A</w:t>
      </w:r>
      <w:r>
        <w:t xml:space="preserve">dmin </w:t>
      </w:r>
      <w:r>
        <w:rPr>
          <w:rFonts w:hint="eastAsia"/>
        </w:rPr>
        <w:t>버전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bookmarkEnd w:id="32"/>
    </w:p>
    <w:p w14:paraId="352FDA54" w14:textId="0394A9E2" w:rsidR="00CD53BE" w:rsidRDefault="00CD53BE" w:rsidP="00727326">
      <w:pPr>
        <w:pStyle w:val="3"/>
        <w:numPr>
          <w:ilvl w:val="3"/>
          <w:numId w:val="17"/>
        </w:numPr>
        <w:ind w:leftChars="300" w:left="940"/>
      </w:pPr>
      <w:proofErr w:type="spellStart"/>
      <w:r>
        <w:t>Data_check</w:t>
      </w:r>
      <w:proofErr w:type="spellEnd"/>
      <w:r>
        <w:t xml:space="preserve">, </w:t>
      </w:r>
      <w:proofErr w:type="spellStart"/>
      <w:r>
        <w:t>service_check</w:t>
      </w:r>
      <w:proofErr w:type="spellEnd"/>
      <w:r>
        <w:t xml:space="preserve"> </w:t>
      </w:r>
      <w:r>
        <w:rPr>
          <w:rFonts w:hint="eastAsia"/>
        </w:rPr>
        <w:t xml:space="preserve">칼럼 추가 및 편집 </w:t>
      </w:r>
      <w:proofErr w:type="gramStart"/>
      <w:r>
        <w:rPr>
          <w:rFonts w:hint="eastAsia"/>
        </w:rPr>
        <w:t>가능.</w:t>
      </w:r>
      <w:r>
        <w:t>(</w:t>
      </w:r>
      <w:proofErr w:type="gramEnd"/>
      <w:r>
        <w:rPr>
          <w:rFonts w:hint="eastAsia"/>
        </w:rPr>
        <w:t>체크 박스 칸만 가능)</w:t>
      </w:r>
      <w:r>
        <w:br/>
      </w:r>
    </w:p>
    <w:p w14:paraId="385967A2" w14:textId="416FAFB1" w:rsidR="006752EB" w:rsidRDefault="006752EB" w:rsidP="00727326">
      <w:pPr>
        <w:pStyle w:val="2"/>
        <w:numPr>
          <w:ilvl w:val="2"/>
          <w:numId w:val="17"/>
        </w:numPr>
        <w:ind w:leftChars="200" w:left="967"/>
      </w:pPr>
      <w:bookmarkStart w:id="33" w:name="_Toc93509046"/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 w:rsidR="00CD53BE">
        <w:rPr>
          <w:rFonts w:hint="eastAsia"/>
        </w:rPr>
        <w:t>및</w:t>
      </w:r>
      <w:r w:rsidR="00CD53BE">
        <w:rPr>
          <w:rFonts w:hint="eastAsia"/>
        </w:rPr>
        <w:t xml:space="preserve"> </w:t>
      </w:r>
      <w:r w:rsidR="00CD53BE">
        <w:rPr>
          <w:rFonts w:hint="eastAsia"/>
        </w:rPr>
        <w:t>접속</w:t>
      </w:r>
      <w:r w:rsidR="00CD53BE">
        <w:rPr>
          <w:rFonts w:hint="eastAsia"/>
        </w:rPr>
        <w:t xml:space="preserve"> </w:t>
      </w:r>
      <w:r w:rsidR="00CD53BE">
        <w:rPr>
          <w:rFonts w:hint="eastAsia"/>
        </w:rPr>
        <w:t>정보</w:t>
      </w:r>
      <w:bookmarkEnd w:id="33"/>
    </w:p>
    <w:p w14:paraId="105C07BD" w14:textId="42602AAA" w:rsidR="006752EB" w:rsidRDefault="00B63995" w:rsidP="00727326">
      <w:pPr>
        <w:pStyle w:val="3"/>
        <w:numPr>
          <w:ilvl w:val="3"/>
          <w:numId w:val="17"/>
        </w:numPr>
        <w:ind w:leftChars="300" w:left="940"/>
      </w:pPr>
      <w:r>
        <w:rPr>
          <w:rFonts w:hint="eastAsia"/>
        </w:rPr>
        <w:t>P</w:t>
      </w:r>
      <w:r>
        <w:t xml:space="preserve">ostgres </w:t>
      </w:r>
      <w:proofErr w:type="spellStart"/>
      <w:r w:rsidR="006752EB">
        <w:t>DataBase</w:t>
      </w:r>
      <w:proofErr w:type="spellEnd"/>
      <w:r w:rsidR="00CD53BE">
        <w:t xml:space="preserve"> </w:t>
      </w:r>
      <w:r w:rsidR="00CD53BE">
        <w:rPr>
          <w:rFonts w:hint="eastAsia"/>
        </w:rPr>
        <w:t>정보</w:t>
      </w:r>
    </w:p>
    <w:p w14:paraId="236A144A" w14:textId="00265A2B" w:rsidR="00CD53BE" w:rsidRDefault="00CD53BE" w:rsidP="00727326">
      <w:pPr>
        <w:pStyle w:val="40"/>
        <w:numPr>
          <w:ilvl w:val="4"/>
          <w:numId w:val="17"/>
        </w:numPr>
        <w:ind w:leftChars="400" w:left="1027"/>
      </w:pPr>
      <w:r w:rsidRPr="00CD53BE">
        <w:t>host = "192.168.11.61"</w:t>
      </w:r>
    </w:p>
    <w:p w14:paraId="1FC614F9" w14:textId="5D39E9F1" w:rsidR="00CD53BE" w:rsidRDefault="00CD53BE" w:rsidP="00727326">
      <w:pPr>
        <w:pStyle w:val="40"/>
        <w:numPr>
          <w:ilvl w:val="4"/>
          <w:numId w:val="17"/>
        </w:numPr>
        <w:ind w:leftChars="400" w:left="1027"/>
      </w:pPr>
      <w:r w:rsidRPr="00CD53BE">
        <w:t>port = "5432"</w:t>
      </w:r>
    </w:p>
    <w:p w14:paraId="2BDF8AAA" w14:textId="0FFD411A" w:rsidR="00CD53BE" w:rsidRDefault="00CD53BE" w:rsidP="00727326">
      <w:pPr>
        <w:pStyle w:val="40"/>
        <w:numPr>
          <w:ilvl w:val="4"/>
          <w:numId w:val="17"/>
        </w:numPr>
        <w:ind w:leftChars="400" w:left="1027"/>
      </w:pPr>
      <w:proofErr w:type="spellStart"/>
      <w:r w:rsidRPr="00CD53BE">
        <w:t>dbname</w:t>
      </w:r>
      <w:proofErr w:type="spellEnd"/>
      <w:r w:rsidRPr="00CD53BE">
        <w:t xml:space="preserve"> = "</w:t>
      </w:r>
      <w:proofErr w:type="spellStart"/>
      <w:r w:rsidRPr="00CD53BE">
        <w:t>postgres</w:t>
      </w:r>
      <w:proofErr w:type="spellEnd"/>
      <w:r w:rsidRPr="00CD53BE">
        <w:t>"</w:t>
      </w:r>
    </w:p>
    <w:p w14:paraId="58AB567A" w14:textId="6B0442C5" w:rsidR="00CD53BE" w:rsidRDefault="00CD53BE" w:rsidP="00727326">
      <w:pPr>
        <w:pStyle w:val="40"/>
        <w:numPr>
          <w:ilvl w:val="4"/>
          <w:numId w:val="17"/>
        </w:numPr>
        <w:ind w:leftChars="400" w:left="1027"/>
      </w:pPr>
      <w:r w:rsidRPr="00CD53BE">
        <w:t>user = "</w:t>
      </w:r>
      <w:proofErr w:type="spellStart"/>
      <w:r w:rsidRPr="00CD53BE">
        <w:t>postgres</w:t>
      </w:r>
      <w:proofErr w:type="spellEnd"/>
      <w:r w:rsidRPr="00CD53BE">
        <w:t>"</w:t>
      </w:r>
    </w:p>
    <w:p w14:paraId="42AE773F" w14:textId="2E11436C" w:rsidR="00CD53BE" w:rsidRDefault="00CD53BE" w:rsidP="00727326">
      <w:pPr>
        <w:pStyle w:val="40"/>
        <w:numPr>
          <w:ilvl w:val="4"/>
          <w:numId w:val="17"/>
        </w:numPr>
        <w:ind w:leftChars="400" w:left="1027"/>
      </w:pPr>
      <w:r w:rsidRPr="00CD53BE">
        <w:t>pw = "</w:t>
      </w:r>
      <w:proofErr w:type="spellStart"/>
      <w:r w:rsidRPr="00CD53BE">
        <w:t>rjator</w:t>
      </w:r>
      <w:proofErr w:type="spellEnd"/>
      <w:r w:rsidRPr="00CD53BE">
        <w:t>"</w:t>
      </w:r>
    </w:p>
    <w:p w14:paraId="41FA176C" w14:textId="3B58EDEB" w:rsidR="00CD53BE" w:rsidRDefault="00CD53BE" w:rsidP="00727326">
      <w:pPr>
        <w:pStyle w:val="40"/>
        <w:numPr>
          <w:ilvl w:val="4"/>
          <w:numId w:val="17"/>
        </w:numPr>
        <w:ind w:leftChars="400" w:left="1027"/>
      </w:pPr>
      <w:r>
        <w:rPr>
          <w:rFonts w:hint="eastAsia"/>
        </w:rPr>
        <w:t>S</w:t>
      </w:r>
      <w:r>
        <w:t>chema = “</w:t>
      </w:r>
      <w:proofErr w:type="spellStart"/>
      <w:r>
        <w:t>cmms</w:t>
      </w:r>
      <w:proofErr w:type="spellEnd"/>
      <w:r>
        <w:t>”</w:t>
      </w:r>
    </w:p>
    <w:p w14:paraId="002CA1C8" w14:textId="2764058D" w:rsidR="00C64F25" w:rsidRDefault="00CD53BE" w:rsidP="00727326">
      <w:pPr>
        <w:pStyle w:val="40"/>
        <w:numPr>
          <w:ilvl w:val="4"/>
          <w:numId w:val="17"/>
        </w:numPr>
        <w:ind w:leftChars="400" w:left="1027"/>
      </w:pPr>
      <w:proofErr w:type="spellStart"/>
      <w:r>
        <w:t>Dbname</w:t>
      </w:r>
      <w:proofErr w:type="spellEnd"/>
      <w:r>
        <w:t xml:space="preserve"> = “</w:t>
      </w:r>
      <w:proofErr w:type="spellStart"/>
      <w:r>
        <w:t>cmms_list</w:t>
      </w:r>
      <w:proofErr w:type="spellEnd"/>
      <w:r>
        <w:t>”</w:t>
      </w:r>
      <w:r w:rsidR="00E91F33">
        <w:br/>
      </w:r>
    </w:p>
    <w:p w14:paraId="5DAC111C" w14:textId="732D4DEE" w:rsidR="00CD53BE" w:rsidRDefault="00C64F25" w:rsidP="00727326">
      <w:pPr>
        <w:pStyle w:val="3"/>
        <w:numPr>
          <w:ilvl w:val="3"/>
          <w:numId w:val="17"/>
        </w:numPr>
        <w:ind w:leftChars="300" w:left="940"/>
      </w:pPr>
      <w:r>
        <w:t xml:space="preserve">Oracle </w:t>
      </w:r>
      <w:r>
        <w:rPr>
          <w:rFonts w:hint="eastAsia"/>
        </w:rPr>
        <w:t>원본 D</w:t>
      </w:r>
      <w:r>
        <w:t>atabase</w:t>
      </w:r>
      <w:r>
        <w:rPr>
          <w:rFonts w:hint="eastAsia"/>
        </w:rPr>
        <w:t>정보</w:t>
      </w:r>
    </w:p>
    <w:p w14:paraId="544671E0" w14:textId="27B21036" w:rsidR="00C64F25" w:rsidRDefault="00C64F25" w:rsidP="00727326">
      <w:pPr>
        <w:pStyle w:val="40"/>
        <w:numPr>
          <w:ilvl w:val="4"/>
          <w:numId w:val="17"/>
        </w:numPr>
        <w:ind w:leftChars="400" w:left="1027"/>
      </w:pPr>
      <w:r w:rsidRPr="00CD53BE">
        <w:t>host = "</w:t>
      </w:r>
      <w:r w:rsidRPr="00C64F25">
        <w:t xml:space="preserve"> 192.168.10.30 </w:t>
      </w:r>
      <w:r w:rsidRPr="00CD53BE">
        <w:t>"</w:t>
      </w:r>
    </w:p>
    <w:p w14:paraId="2D8B72F8" w14:textId="19CBC8F8" w:rsidR="00C64F25" w:rsidRDefault="00C64F25" w:rsidP="00727326">
      <w:pPr>
        <w:pStyle w:val="40"/>
        <w:numPr>
          <w:ilvl w:val="4"/>
          <w:numId w:val="17"/>
        </w:numPr>
        <w:ind w:leftChars="400" w:left="1027"/>
      </w:pPr>
      <w:r w:rsidRPr="00CD53BE">
        <w:t>port = "</w:t>
      </w:r>
      <w:r>
        <w:t>1521</w:t>
      </w:r>
      <w:r w:rsidRPr="00CD53BE">
        <w:t>"</w:t>
      </w:r>
    </w:p>
    <w:p w14:paraId="59C670B4" w14:textId="50B5ACB1" w:rsidR="00C64F25" w:rsidRDefault="00C64F25" w:rsidP="00727326">
      <w:pPr>
        <w:pStyle w:val="40"/>
        <w:numPr>
          <w:ilvl w:val="4"/>
          <w:numId w:val="17"/>
        </w:numPr>
        <w:ind w:leftChars="400" w:left="1027"/>
      </w:pPr>
      <w:proofErr w:type="spellStart"/>
      <w:r w:rsidRPr="00CD53BE">
        <w:t>dbname</w:t>
      </w:r>
      <w:proofErr w:type="spellEnd"/>
      <w:r w:rsidRPr="00CD53BE">
        <w:t xml:space="preserve"> = "</w:t>
      </w:r>
      <w:proofErr w:type="spellStart"/>
      <w:r>
        <w:t>imbd</w:t>
      </w:r>
      <w:proofErr w:type="spellEnd"/>
      <w:r w:rsidRPr="00CD53BE">
        <w:t>"</w:t>
      </w:r>
    </w:p>
    <w:p w14:paraId="2CDE96B6" w14:textId="227CAB8C" w:rsidR="00C64F25" w:rsidRDefault="00C64F25" w:rsidP="00727326">
      <w:pPr>
        <w:pStyle w:val="40"/>
        <w:numPr>
          <w:ilvl w:val="4"/>
          <w:numId w:val="17"/>
        </w:numPr>
        <w:ind w:leftChars="400" w:left="1027"/>
      </w:pPr>
      <w:r w:rsidRPr="00CD53BE">
        <w:t>user = "</w:t>
      </w:r>
      <w:proofErr w:type="spellStart"/>
      <w:r>
        <w:t>contentsteam</w:t>
      </w:r>
      <w:proofErr w:type="spellEnd"/>
      <w:r w:rsidRPr="00CD53BE">
        <w:t>"</w:t>
      </w:r>
    </w:p>
    <w:p w14:paraId="72489E7A" w14:textId="2AFA5A84" w:rsidR="00C64F25" w:rsidRDefault="00C64F25" w:rsidP="00727326">
      <w:pPr>
        <w:pStyle w:val="40"/>
        <w:numPr>
          <w:ilvl w:val="4"/>
          <w:numId w:val="17"/>
        </w:numPr>
        <w:ind w:leftChars="400" w:left="1027"/>
      </w:pPr>
      <w:r w:rsidRPr="00CD53BE">
        <w:t>pw = "</w:t>
      </w:r>
      <w:r w:rsidRPr="00C64F25">
        <w:t xml:space="preserve"> </w:t>
      </w:r>
      <w:proofErr w:type="spellStart"/>
      <w:r w:rsidRPr="00C64F25">
        <w:t>zjsxpscm</w:t>
      </w:r>
      <w:proofErr w:type="spellEnd"/>
      <w:r w:rsidRPr="00CD53BE">
        <w:t>"</w:t>
      </w:r>
    </w:p>
    <w:p w14:paraId="66F4B0C5" w14:textId="790CB3F7" w:rsidR="00C64F25" w:rsidRDefault="00C64F25" w:rsidP="00727326">
      <w:pPr>
        <w:pStyle w:val="40"/>
        <w:numPr>
          <w:ilvl w:val="4"/>
          <w:numId w:val="17"/>
        </w:numPr>
        <w:ind w:leftChars="400" w:left="1027"/>
      </w:pPr>
      <w:r>
        <w:rPr>
          <w:rFonts w:hint="eastAsia"/>
        </w:rPr>
        <w:t>S</w:t>
      </w:r>
      <w:r>
        <w:t>chema = “</w:t>
      </w:r>
      <w:proofErr w:type="spellStart"/>
      <w:r>
        <w:t>imduser</w:t>
      </w:r>
      <w:proofErr w:type="spellEnd"/>
      <w:r>
        <w:t>”</w:t>
      </w:r>
    </w:p>
    <w:p w14:paraId="2C13A90F" w14:textId="2A56E8FC" w:rsidR="00C64F25" w:rsidRDefault="00C64F25" w:rsidP="00727326">
      <w:pPr>
        <w:pStyle w:val="40"/>
        <w:numPr>
          <w:ilvl w:val="4"/>
          <w:numId w:val="17"/>
        </w:numPr>
        <w:ind w:leftChars="400" w:left="1027"/>
      </w:pPr>
      <w:proofErr w:type="spellStart"/>
      <w:r>
        <w:lastRenderedPageBreak/>
        <w:t>Dbname</w:t>
      </w:r>
      <w:proofErr w:type="spellEnd"/>
      <w:r>
        <w:t xml:space="preserve"> = “</w:t>
      </w:r>
      <w:proofErr w:type="spellStart"/>
      <w:r w:rsidRPr="00C64F25">
        <w:t>tbw_dt_infocol</w:t>
      </w:r>
      <w:proofErr w:type="spellEnd"/>
      <w:r>
        <w:t>”</w:t>
      </w:r>
      <w:r>
        <w:br/>
      </w:r>
    </w:p>
    <w:p w14:paraId="0DE8EE74" w14:textId="3D5FABD5" w:rsidR="00C64F25" w:rsidRDefault="00C64F25" w:rsidP="00727326">
      <w:pPr>
        <w:pStyle w:val="2"/>
        <w:numPr>
          <w:ilvl w:val="2"/>
          <w:numId w:val="17"/>
        </w:numPr>
        <w:ind w:leftChars="200" w:left="967"/>
      </w:pPr>
      <w:r>
        <w:rPr>
          <w:rFonts w:hint="eastAsia"/>
        </w:rPr>
        <w:t xml:space="preserve"> </w:t>
      </w:r>
      <w:bookmarkStart w:id="34" w:name="_Toc93509047"/>
      <w:r w:rsidRPr="00C64F25">
        <w:t>3_CMMS_list_DB_config.py</w:t>
      </w:r>
      <w:bookmarkEnd w:id="34"/>
    </w:p>
    <w:p w14:paraId="1A4FD203" w14:textId="7D088B5A" w:rsidR="00C64F25" w:rsidRDefault="00C64F25" w:rsidP="00727326">
      <w:pPr>
        <w:pStyle w:val="40"/>
        <w:numPr>
          <w:ilvl w:val="4"/>
          <w:numId w:val="17"/>
        </w:numPr>
        <w:ind w:leftChars="400" w:left="1027"/>
      </w:pPr>
      <w:r>
        <w:rPr>
          <w:rFonts w:hint="eastAsia"/>
        </w:rPr>
        <w:t xml:space="preserve">최초 </w:t>
      </w:r>
      <w:r>
        <w:t>Database Table</w:t>
      </w:r>
      <w:r>
        <w:rPr>
          <w:rFonts w:hint="eastAsia"/>
        </w:rPr>
        <w:t xml:space="preserve">구성 관련 </w:t>
      </w:r>
      <w:r>
        <w:t xml:space="preserve">code </w:t>
      </w:r>
      <w:r>
        <w:rPr>
          <w:rFonts w:hint="eastAsia"/>
        </w:rPr>
        <w:t>정보</w:t>
      </w:r>
      <w:r w:rsidR="00E91F33">
        <w:br/>
      </w:r>
    </w:p>
    <w:p w14:paraId="7A196B39" w14:textId="4BD6E4AB" w:rsidR="00C64F25" w:rsidRDefault="00C64F25" w:rsidP="00727326">
      <w:pPr>
        <w:pStyle w:val="2"/>
        <w:numPr>
          <w:ilvl w:val="2"/>
          <w:numId w:val="17"/>
        </w:numPr>
        <w:ind w:leftChars="200" w:left="967"/>
      </w:pPr>
      <w:bookmarkStart w:id="35" w:name="_Toc93509048"/>
      <w:r w:rsidRPr="00C64F25">
        <w:t>2_DB_daily_update.py</w:t>
      </w:r>
      <w:bookmarkEnd w:id="35"/>
    </w:p>
    <w:p w14:paraId="0E0F6065" w14:textId="4CE06FBA" w:rsidR="00E91F33" w:rsidRDefault="00E91F33" w:rsidP="00727326">
      <w:pPr>
        <w:pStyle w:val="3"/>
        <w:numPr>
          <w:ilvl w:val="3"/>
          <w:numId w:val="17"/>
        </w:numPr>
        <w:ind w:leftChars="300" w:left="940"/>
      </w:pPr>
      <w:r>
        <w:rPr>
          <w:rFonts w:hint="eastAsia"/>
        </w:rPr>
        <w:t>O</w:t>
      </w:r>
      <w:r>
        <w:t xml:space="preserve">racle 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 xml:space="preserve">와 </w:t>
      </w:r>
      <w:proofErr w:type="spellStart"/>
      <w:r>
        <w:t>Postgresql</w:t>
      </w:r>
      <w:proofErr w:type="spellEnd"/>
      <w:r>
        <w:t xml:space="preserve"> DB(CMMS</w:t>
      </w:r>
      <w:r>
        <w:rPr>
          <w:rFonts w:hint="eastAsia"/>
        </w:rPr>
        <w:t xml:space="preserve"> 서버)</w:t>
      </w:r>
      <w:r>
        <w:t xml:space="preserve"> </w:t>
      </w:r>
      <w:r>
        <w:rPr>
          <w:rFonts w:hint="eastAsia"/>
        </w:rPr>
        <w:t>간의 D</w:t>
      </w:r>
      <w:r>
        <w:t xml:space="preserve">B </w:t>
      </w:r>
      <w:r>
        <w:rPr>
          <w:rFonts w:hint="eastAsia"/>
        </w:rPr>
        <w:t>데일리 업데이트를 위해 개발</w:t>
      </w:r>
    </w:p>
    <w:p w14:paraId="5CEB7732" w14:textId="04623E8A" w:rsidR="00E91F33" w:rsidRDefault="00E91F33" w:rsidP="00727326">
      <w:pPr>
        <w:pStyle w:val="3"/>
        <w:numPr>
          <w:ilvl w:val="3"/>
          <w:numId w:val="17"/>
        </w:numPr>
        <w:ind w:leftChars="300" w:left="940"/>
      </w:pPr>
      <w:r>
        <w:rPr>
          <w:rFonts w:hint="eastAsia"/>
        </w:rPr>
        <w:t xml:space="preserve">구축1팀 서버에서 상시 </w:t>
      </w:r>
      <w:proofErr w:type="spellStart"/>
      <w:r>
        <w:rPr>
          <w:rFonts w:hint="eastAsia"/>
        </w:rPr>
        <w:t>작동중</w:t>
      </w:r>
      <w:proofErr w:type="spellEnd"/>
      <w:r w:rsidR="00822C27">
        <w:rPr>
          <w:rFonts w:hint="eastAsia"/>
        </w:rPr>
        <w:t xml:space="preserve"> </w:t>
      </w:r>
      <w:proofErr w:type="gramStart"/>
      <w:r w:rsidR="00822C27">
        <w:t xml:space="preserve">( </w:t>
      </w:r>
      <w:r w:rsidR="00822C27" w:rsidRPr="00822C27">
        <w:t>C:\CMMS_LIST</w:t>
      </w:r>
      <w:proofErr w:type="gramEnd"/>
      <w:r w:rsidR="00822C27">
        <w:t xml:space="preserve"> </w:t>
      </w:r>
      <w:r w:rsidR="00822C27">
        <w:rPr>
          <w:rFonts w:hint="eastAsia"/>
        </w:rPr>
        <w:t>)</w:t>
      </w:r>
    </w:p>
    <w:p w14:paraId="4805D8B3" w14:textId="5325151C" w:rsidR="00822C27" w:rsidRDefault="00822C27" w:rsidP="00727326">
      <w:pPr>
        <w:pStyle w:val="3"/>
        <w:numPr>
          <w:ilvl w:val="3"/>
          <w:numId w:val="17"/>
        </w:numPr>
        <w:ind w:leftChars="300" w:left="940"/>
      </w:pPr>
      <w:r>
        <w:rPr>
          <w:rFonts w:hint="eastAsia"/>
        </w:rPr>
        <w:t>시작프로그램에 등록하여 재부팅 되더라도 자동으로 실행.</w:t>
      </w:r>
    </w:p>
    <w:p w14:paraId="50A7ADD6" w14:textId="725CF083" w:rsidR="00822C27" w:rsidRDefault="00822C27" w:rsidP="00727326">
      <w:pPr>
        <w:pStyle w:val="3"/>
        <w:numPr>
          <w:ilvl w:val="3"/>
          <w:numId w:val="17"/>
        </w:numPr>
        <w:ind w:leftChars="300" w:left="940"/>
      </w:pPr>
      <w:r>
        <w:rPr>
          <w:rFonts w:hint="eastAsia"/>
        </w:rPr>
        <w:t xml:space="preserve">오류 발생 시 </w:t>
      </w:r>
      <w:proofErr w:type="spellStart"/>
      <w:r>
        <w:rPr>
          <w:rFonts w:hint="eastAsia"/>
        </w:rPr>
        <w:t>실행폴더</w:t>
      </w:r>
      <w:proofErr w:type="spellEnd"/>
      <w:r>
        <w:rPr>
          <w:rFonts w:hint="eastAsia"/>
        </w:rPr>
        <w:t xml:space="preserve"> 내에 </w:t>
      </w:r>
      <w:r>
        <w:t xml:space="preserve">log.txt </w:t>
      </w:r>
      <w:r>
        <w:rPr>
          <w:rFonts w:hint="eastAsia"/>
        </w:rPr>
        <w:t>파일 생성되어 확인가능.</w:t>
      </w:r>
    </w:p>
    <w:p w14:paraId="592AFF4C" w14:textId="3AB5266F" w:rsidR="00E91F33" w:rsidRDefault="00E91F33" w:rsidP="00822C27">
      <w:pPr>
        <w:pStyle w:val="3"/>
        <w:numPr>
          <w:ilvl w:val="0"/>
          <w:numId w:val="0"/>
        </w:numPr>
        <w:ind w:left="340"/>
      </w:pPr>
    </w:p>
    <w:p w14:paraId="363934D4" w14:textId="77777777" w:rsidR="00E37B8D" w:rsidRDefault="00E37B8D" w:rsidP="00727326">
      <w:pPr>
        <w:pStyle w:val="2"/>
        <w:numPr>
          <w:ilvl w:val="2"/>
          <w:numId w:val="17"/>
        </w:numPr>
        <w:ind w:leftChars="200" w:left="967"/>
      </w:pPr>
      <w:bookmarkStart w:id="36" w:name="_Toc93509049"/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bookmarkEnd w:id="36"/>
    </w:p>
    <w:p w14:paraId="04C5D813" w14:textId="77777777" w:rsidR="00E37B8D" w:rsidRPr="00870E0A" w:rsidRDefault="00E37B8D" w:rsidP="00727326">
      <w:pPr>
        <w:pStyle w:val="40"/>
        <w:numPr>
          <w:ilvl w:val="4"/>
          <w:numId w:val="17"/>
        </w:numPr>
        <w:ind w:leftChars="300" w:left="827"/>
      </w:pPr>
      <w:r>
        <w:rPr>
          <w:rFonts w:hint="eastAsia"/>
        </w:rPr>
        <w:t>V</w:t>
      </w:r>
      <w:r>
        <w:t>ersion = Python 3.7</w:t>
      </w:r>
    </w:p>
    <w:p w14:paraId="34FF062D" w14:textId="77777777" w:rsidR="00E37B8D" w:rsidRDefault="00E37B8D" w:rsidP="00727326">
      <w:pPr>
        <w:pStyle w:val="40"/>
        <w:numPr>
          <w:ilvl w:val="4"/>
          <w:numId w:val="17"/>
        </w:numPr>
        <w:ind w:leftChars="300" w:left="827"/>
      </w:pPr>
      <w:r>
        <w:t xml:space="preserve">Main </w:t>
      </w:r>
      <w:r>
        <w:rPr>
          <w:rFonts w:hint="eastAsia"/>
        </w:rPr>
        <w:t>L</w:t>
      </w:r>
      <w:r>
        <w:t>ibra</w:t>
      </w:r>
      <w:r w:rsidRPr="009D6E5C">
        <w:t>ry</w:t>
      </w:r>
      <w:r>
        <w:t xml:space="preserve"> = Pyqt5</w:t>
      </w:r>
    </w:p>
    <w:p w14:paraId="3661EE42" w14:textId="51715CC9" w:rsidR="00727326" w:rsidRDefault="00E37B8D" w:rsidP="00916760">
      <w:pPr>
        <w:pStyle w:val="40"/>
        <w:numPr>
          <w:ilvl w:val="4"/>
          <w:numId w:val="17"/>
        </w:numPr>
        <w:ind w:leftChars="300" w:left="827"/>
      </w:pPr>
      <w:r>
        <w:rPr>
          <w:rFonts w:hint="eastAsia"/>
        </w:rPr>
        <w:t xml:space="preserve">배포 </w:t>
      </w:r>
      <w:r>
        <w:t>= exe</w:t>
      </w:r>
    </w:p>
    <w:p w14:paraId="0501684F" w14:textId="45BCF0FD" w:rsidR="00855C9A" w:rsidRDefault="00855C9A" w:rsidP="00855C9A">
      <w:pPr>
        <w:pStyle w:val="0"/>
        <w:numPr>
          <w:ilvl w:val="0"/>
          <w:numId w:val="17"/>
        </w:numPr>
      </w:pPr>
      <w:bookmarkStart w:id="37" w:name="_Toc93509050"/>
      <w:r>
        <w:rPr>
          <w:rFonts w:hint="eastAsia"/>
        </w:rPr>
        <w:t xml:space="preserve">수집 관련 </w:t>
      </w:r>
      <w:r>
        <w:t>Python</w:t>
      </w:r>
      <w:r>
        <w:rPr>
          <w:rFonts w:hint="eastAsia"/>
        </w:rPr>
        <w:t xml:space="preserve"> </w:t>
      </w:r>
      <w:r>
        <w:t xml:space="preserve">CODE </w:t>
      </w:r>
      <w:r>
        <w:rPr>
          <w:rFonts w:hint="eastAsia"/>
        </w:rPr>
        <w:t>수정 방법 및 예시</w:t>
      </w:r>
      <w:bookmarkEnd w:id="37"/>
    </w:p>
    <w:p w14:paraId="7C75E55C" w14:textId="350B23A3" w:rsidR="00F87F23" w:rsidRDefault="00F87F23" w:rsidP="00F87F23">
      <w:pPr>
        <w:pStyle w:val="40"/>
        <w:numPr>
          <w:ilvl w:val="4"/>
          <w:numId w:val="17"/>
        </w:numPr>
        <w:ind w:leftChars="100" w:left="427"/>
      </w:pPr>
      <w:r>
        <w:rPr>
          <w:rFonts w:hint="eastAsia"/>
        </w:rPr>
        <w:t>P</w:t>
      </w:r>
      <w:r>
        <w:t>ython Code</w:t>
      </w:r>
      <w:r>
        <w:rPr>
          <w:rFonts w:hint="eastAsia"/>
        </w:rPr>
        <w:t>로 작성된 수집</w:t>
      </w:r>
      <w:r w:rsidR="00E76A3A">
        <w:t xml:space="preserve"> </w:t>
      </w:r>
      <w:r w:rsidR="00E76A3A">
        <w:rPr>
          <w:rFonts w:hint="eastAsia"/>
        </w:rPr>
        <w:t>툴이 작동하지 않고 에러가 날 때 수정 방법에 대한 설명을 목적으로 함.</w:t>
      </w:r>
    </w:p>
    <w:p w14:paraId="306B7B6B" w14:textId="41ECD14A" w:rsidR="00D95D2E" w:rsidRPr="00D95D2E" w:rsidRDefault="00203796" w:rsidP="00D95D2E">
      <w:pPr>
        <w:pStyle w:val="40"/>
        <w:numPr>
          <w:ilvl w:val="4"/>
          <w:numId w:val="17"/>
        </w:numPr>
        <w:ind w:leftChars="100" w:left="427"/>
      </w:pPr>
      <w:r>
        <w:rPr>
          <w:rFonts w:hint="eastAsia"/>
        </w:rPr>
        <w:t xml:space="preserve">아래 설명된 내용 이외에도 오류가 발생하는 원인은 무수히 많으며 모두 열거 및 </w:t>
      </w:r>
      <w:proofErr w:type="gramStart"/>
      <w:r>
        <w:rPr>
          <w:rFonts w:hint="eastAsia"/>
        </w:rPr>
        <w:t>설명 할</w:t>
      </w:r>
      <w:proofErr w:type="gramEnd"/>
      <w:r>
        <w:rPr>
          <w:rFonts w:hint="eastAsia"/>
        </w:rPr>
        <w:t xml:space="preserve"> 수 없음</w:t>
      </w:r>
    </w:p>
    <w:p w14:paraId="042A4447" w14:textId="394A61FE" w:rsidR="00796536" w:rsidRPr="005F2BF1" w:rsidRDefault="00D95D2E" w:rsidP="005F2BF1">
      <w:pPr>
        <w:pStyle w:val="10"/>
        <w:numPr>
          <w:ilvl w:val="1"/>
          <w:numId w:val="20"/>
        </w:numPr>
        <w:rPr>
          <w:sz w:val="22"/>
          <w:szCs w:val="22"/>
        </w:rPr>
      </w:pPr>
      <w:bookmarkStart w:id="38" w:name="_Toc93509051"/>
      <w:r>
        <w:rPr>
          <w:rFonts w:hint="eastAsia"/>
          <w:sz w:val="22"/>
          <w:szCs w:val="22"/>
        </w:rPr>
        <w:t>일반적인 수집 C</w:t>
      </w:r>
      <w:r>
        <w:rPr>
          <w:sz w:val="22"/>
          <w:szCs w:val="22"/>
        </w:rPr>
        <w:t xml:space="preserve">ode </w:t>
      </w:r>
      <w:r>
        <w:rPr>
          <w:rFonts w:hint="eastAsia"/>
          <w:sz w:val="22"/>
          <w:szCs w:val="22"/>
        </w:rPr>
        <w:t>구조</w:t>
      </w:r>
      <w:bookmarkEnd w:id="38"/>
    </w:p>
    <w:p w14:paraId="0FDCE26C" w14:textId="77777777" w:rsidR="006639BC" w:rsidRDefault="00D95D2E" w:rsidP="005F2BF1">
      <w:pPr>
        <w:pStyle w:val="40"/>
        <w:numPr>
          <w:ilvl w:val="4"/>
          <w:numId w:val="20"/>
        </w:numPr>
        <w:ind w:leftChars="100" w:left="427"/>
      </w:pPr>
      <w:r>
        <w:rPr>
          <w:rFonts w:hint="eastAsia"/>
        </w:rPr>
        <w:t>현재 수집 코드는 수집 라이브러리에 따라 차이는 있지만 크게 지식공방 수집 형태와 통합관리버전 형태 두가지로 나뉜다.</w:t>
      </w:r>
    </w:p>
    <w:p w14:paraId="32B1BDF7" w14:textId="4A41F912" w:rsidR="006C746B" w:rsidRDefault="006639BC" w:rsidP="005F2BF1">
      <w:pPr>
        <w:pStyle w:val="40"/>
        <w:numPr>
          <w:ilvl w:val="4"/>
          <w:numId w:val="20"/>
        </w:numPr>
        <w:ind w:leftChars="100" w:left="427"/>
      </w:pPr>
      <w:r>
        <w:rPr>
          <w:rFonts w:hint="eastAsia"/>
        </w:rPr>
        <w:t xml:space="preserve">통합관리버전 형태는 통합수집관리 </w:t>
      </w:r>
      <w:proofErr w:type="gramStart"/>
      <w:r>
        <w:rPr>
          <w:rFonts w:hint="eastAsia"/>
        </w:rPr>
        <w:t>툴 에서</w:t>
      </w:r>
      <w:proofErr w:type="gramEnd"/>
      <w:r>
        <w:rPr>
          <w:rFonts w:hint="eastAsia"/>
        </w:rPr>
        <w:t xml:space="preserve"> 실행하기 위한 대상들로 </w:t>
      </w:r>
      <w:r w:rsidR="004A2C77">
        <w:rPr>
          <w:rFonts w:hint="eastAsia"/>
        </w:rPr>
        <w:t>배포</w:t>
      </w:r>
      <w:r>
        <w:rPr>
          <w:rFonts w:hint="eastAsia"/>
        </w:rPr>
        <w:t xml:space="preserve"> 또한 </w:t>
      </w:r>
      <w:r>
        <w:t>exe</w:t>
      </w:r>
      <w:r>
        <w:rPr>
          <w:rFonts w:hint="eastAsia"/>
        </w:rPr>
        <w:t>로 이루어지며 기존 코드에서 일부 코드만 추가된 형태이며 기본적인 골자는 지식공방 수집 코드 형태와 유사하다.</w:t>
      </w:r>
      <w:r w:rsidR="005F2BF1">
        <w:br/>
      </w:r>
    </w:p>
    <w:p w14:paraId="7E2DEDC6" w14:textId="62C1DF4F" w:rsidR="006C746B" w:rsidRDefault="00D95D2E" w:rsidP="009F7710">
      <w:pPr>
        <w:pStyle w:val="2"/>
        <w:numPr>
          <w:ilvl w:val="2"/>
          <w:numId w:val="19"/>
        </w:numPr>
        <w:ind w:leftChars="200" w:left="967"/>
      </w:pPr>
      <w:bookmarkStart w:id="39" w:name="_Toc93509052"/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공방</w:t>
      </w:r>
      <w:r>
        <w:rPr>
          <w:rFonts w:hint="eastAsia"/>
        </w:rPr>
        <w:t xml:space="preserve"> </w:t>
      </w:r>
      <w:r>
        <w:rPr>
          <w:rFonts w:hint="eastAsia"/>
        </w:rPr>
        <w:t>수집</w:t>
      </w:r>
      <w:r>
        <w:rPr>
          <w:rFonts w:hint="eastAsia"/>
        </w:rPr>
        <w:t xml:space="preserve"> </w:t>
      </w:r>
      <w:r>
        <w:rPr>
          <w:rFonts w:hint="eastAsia"/>
        </w:rPr>
        <w:t>형태</w:t>
      </w:r>
      <w:r>
        <w:rPr>
          <w:rFonts w:hint="eastAsia"/>
        </w:rPr>
        <w:t xml:space="preserve"> </w:t>
      </w:r>
      <w:r>
        <w:rPr>
          <w:rFonts w:hint="eastAsia"/>
        </w:rPr>
        <w:t>예시</w:t>
      </w:r>
      <w:bookmarkEnd w:id="39"/>
    </w:p>
    <w:p w14:paraId="3C2F9A2F" w14:textId="2FCBCA2D" w:rsidR="00D95D2E" w:rsidRDefault="009F7710" w:rsidP="009F7710">
      <w:pPr>
        <w:pStyle w:val="3"/>
        <w:numPr>
          <w:ilvl w:val="3"/>
          <w:numId w:val="19"/>
        </w:numPr>
        <w:ind w:leftChars="300" w:left="940"/>
      </w:pPr>
      <w:r>
        <w:rPr>
          <w:rFonts w:hint="eastAsia"/>
        </w:rPr>
        <w:t xml:space="preserve">가장 </w:t>
      </w:r>
      <w:proofErr w:type="gramStart"/>
      <w:r>
        <w:rPr>
          <w:rFonts w:hint="eastAsia"/>
        </w:rPr>
        <w:t>상위 에</w:t>
      </w:r>
      <w:proofErr w:type="gramEnd"/>
      <w:r>
        <w:rPr>
          <w:rFonts w:hint="eastAsia"/>
        </w:rPr>
        <w:t xml:space="preserve"> 전역 변수,</w:t>
      </w:r>
      <w:r>
        <w:t xml:space="preserve"> Parameter </w:t>
      </w:r>
      <w:r>
        <w:rPr>
          <w:rFonts w:hint="eastAsia"/>
        </w:rPr>
        <w:t>값 선언</w:t>
      </w:r>
    </w:p>
    <w:p w14:paraId="3817ED26" w14:textId="5C7AA3D7" w:rsidR="009F7710" w:rsidRDefault="009F7710" w:rsidP="009F7710">
      <w:pPr>
        <w:pStyle w:val="3"/>
        <w:numPr>
          <w:ilvl w:val="3"/>
          <w:numId w:val="19"/>
        </w:numPr>
        <w:ind w:leftChars="300" w:left="940"/>
      </w:pPr>
      <w:r>
        <w:t>Main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함수  </w:t>
      </w:r>
      <w:r>
        <w:t>:</w:t>
      </w:r>
      <w:proofErr w:type="gramEnd"/>
      <w:r>
        <w:t xml:space="preserve"> </w:t>
      </w:r>
      <w:r>
        <w:rPr>
          <w:rFonts w:hint="eastAsia"/>
        </w:rPr>
        <w:t>수집 함수 반복 실행 및 텍스트 저장</w:t>
      </w:r>
    </w:p>
    <w:p w14:paraId="7C5BBCF2" w14:textId="3F96AB92" w:rsidR="009F7710" w:rsidRDefault="009F7710" w:rsidP="009F7710">
      <w:pPr>
        <w:pStyle w:val="3"/>
        <w:numPr>
          <w:ilvl w:val="3"/>
          <w:numId w:val="19"/>
        </w:numPr>
        <w:ind w:leftChars="300" w:left="940"/>
      </w:pPr>
      <w:r>
        <w:rPr>
          <w:rFonts w:hint="eastAsia"/>
        </w:rPr>
        <w:t xml:space="preserve">페이지의 상세정보 수집을 위한 인덱스 </w:t>
      </w:r>
      <w:proofErr w:type="gramStart"/>
      <w:r>
        <w:rPr>
          <w:rFonts w:hint="eastAsia"/>
        </w:rPr>
        <w:t>수집(</w:t>
      </w:r>
      <w:r>
        <w:t xml:space="preserve"> </w:t>
      </w:r>
      <w:r>
        <w:rPr>
          <w:rFonts w:hint="eastAsia"/>
        </w:rPr>
        <w:t>필요</w:t>
      </w:r>
      <w:proofErr w:type="gramEnd"/>
      <w:r>
        <w:rPr>
          <w:rFonts w:hint="eastAsia"/>
        </w:rPr>
        <w:t xml:space="preserve"> 없는 경우 패스</w:t>
      </w:r>
      <w:r>
        <w:t>)</w:t>
      </w:r>
      <w:r w:rsidR="00476EF9">
        <w:t xml:space="preserve"> </w:t>
      </w:r>
      <w:r w:rsidR="00476EF9">
        <w:rPr>
          <w:rFonts w:hint="eastAsia"/>
        </w:rPr>
        <w:t>함수</w:t>
      </w:r>
    </w:p>
    <w:p w14:paraId="0BB9FC18" w14:textId="263C26AE" w:rsidR="009F7710" w:rsidRDefault="009F7710" w:rsidP="009F7710">
      <w:pPr>
        <w:pStyle w:val="3"/>
        <w:numPr>
          <w:ilvl w:val="3"/>
          <w:numId w:val="19"/>
        </w:numPr>
        <w:ind w:leftChars="300" w:left="940"/>
      </w:pPr>
      <w:r>
        <w:rPr>
          <w:rFonts w:hint="eastAsia"/>
        </w:rPr>
        <w:t>페이지의 상세정보 수집을 위한 함수</w:t>
      </w:r>
    </w:p>
    <w:p w14:paraId="6CA4A11F" w14:textId="129459D0" w:rsidR="006639BC" w:rsidRDefault="003C4A04" w:rsidP="009F7710">
      <w:pPr>
        <w:pStyle w:val="3"/>
        <w:numPr>
          <w:ilvl w:val="3"/>
          <w:numId w:val="19"/>
        </w:numPr>
        <w:ind w:leftChars="300" w:left="940"/>
      </w:pPr>
      <w:hyperlink r:id="rId24" w:history="1">
        <w:r w:rsidR="006639BC" w:rsidRPr="006639BC">
          <w:rPr>
            <w:rStyle w:val="ab"/>
          </w:rPr>
          <w:t>\\ddss_nas05\MAPPLAN\MAPPLAN_1\01.DATA\98.기획팀수집툴배포\96_SourceCode\00_수집툴\01_지식공방크롤링_2.x\금융은행_완료!\보험\</w:t>
        </w:r>
      </w:hyperlink>
    </w:p>
    <w:p w14:paraId="60462F51" w14:textId="6B5C217D" w:rsidR="006639BC" w:rsidRDefault="006639BC" w:rsidP="009F7710">
      <w:pPr>
        <w:pStyle w:val="3"/>
        <w:numPr>
          <w:ilvl w:val="3"/>
          <w:numId w:val="19"/>
        </w:numPr>
        <w:ind w:leftChars="300" w:left="940"/>
      </w:pPr>
      <w:r>
        <w:rPr>
          <w:rFonts w:hint="eastAsia"/>
        </w:rPr>
        <w:t>E</w:t>
      </w:r>
      <w:r>
        <w:t xml:space="preserve">. </w:t>
      </w:r>
      <w:r>
        <w:rPr>
          <w:rFonts w:hint="eastAsia"/>
        </w:rPr>
        <w:t xml:space="preserve">경로의 </w:t>
      </w:r>
      <w:r w:rsidRPr="006639BC">
        <w:rPr>
          <w:rFonts w:hint="eastAsia"/>
        </w:rPr>
        <w:t>ABL생명.</w:t>
      </w:r>
      <w:proofErr w:type="spellStart"/>
      <w:r w:rsidRPr="006639BC">
        <w:rPr>
          <w:rFonts w:hint="eastAsia"/>
        </w:rPr>
        <w:t>py</w:t>
      </w:r>
      <w:proofErr w:type="spellEnd"/>
      <w:r>
        <w:t xml:space="preserve"> </w:t>
      </w:r>
      <w:r>
        <w:rPr>
          <w:rFonts w:hint="eastAsia"/>
        </w:rPr>
        <w:t>참조</w:t>
      </w:r>
      <w:r>
        <w:br/>
      </w:r>
    </w:p>
    <w:p w14:paraId="22C60397" w14:textId="43FE2400" w:rsidR="006639BC" w:rsidRDefault="006639BC" w:rsidP="006639BC">
      <w:pPr>
        <w:pStyle w:val="2"/>
        <w:numPr>
          <w:ilvl w:val="2"/>
          <w:numId w:val="19"/>
        </w:numPr>
        <w:ind w:leftChars="200" w:left="967"/>
      </w:pPr>
      <w:bookmarkStart w:id="40" w:name="_Toc93509053"/>
      <w:r>
        <w:rPr>
          <w:rFonts w:hint="eastAsia"/>
        </w:rPr>
        <w:t>통합관리버전</w:t>
      </w:r>
      <w:r>
        <w:rPr>
          <w:rFonts w:hint="eastAsia"/>
        </w:rPr>
        <w:t xml:space="preserve"> </w:t>
      </w:r>
      <w:r>
        <w:rPr>
          <w:rFonts w:hint="eastAsia"/>
        </w:rPr>
        <w:t>형태</w:t>
      </w:r>
      <w:bookmarkEnd w:id="40"/>
    </w:p>
    <w:p w14:paraId="68B8A49D" w14:textId="2FBCBBE7" w:rsidR="00476EF9" w:rsidRDefault="00476EF9" w:rsidP="00476EF9">
      <w:pPr>
        <w:pStyle w:val="3"/>
        <w:numPr>
          <w:ilvl w:val="3"/>
          <w:numId w:val="19"/>
        </w:numPr>
        <w:ind w:leftChars="300" w:left="940"/>
      </w:pPr>
      <w:r>
        <w:rPr>
          <w:rFonts w:hint="eastAsia"/>
        </w:rPr>
        <w:t xml:space="preserve">가장 </w:t>
      </w:r>
      <w:proofErr w:type="gramStart"/>
      <w:r>
        <w:rPr>
          <w:rFonts w:hint="eastAsia"/>
        </w:rPr>
        <w:t>상위 에</w:t>
      </w:r>
      <w:proofErr w:type="gramEnd"/>
      <w:r>
        <w:rPr>
          <w:rFonts w:hint="eastAsia"/>
        </w:rPr>
        <w:t xml:space="preserve"> 전역 변수,</w:t>
      </w:r>
      <w:r>
        <w:t xml:space="preserve"> Parameter </w:t>
      </w:r>
      <w:r>
        <w:rPr>
          <w:rFonts w:hint="eastAsia"/>
        </w:rPr>
        <w:t>값 선언</w:t>
      </w:r>
    </w:p>
    <w:p w14:paraId="768147C5" w14:textId="525957CA" w:rsidR="00476EF9" w:rsidRDefault="00476EF9" w:rsidP="00476EF9">
      <w:pPr>
        <w:pStyle w:val="3"/>
        <w:numPr>
          <w:ilvl w:val="3"/>
          <w:numId w:val="19"/>
        </w:numPr>
        <w:ind w:leftChars="300" w:left="940"/>
      </w:pPr>
      <w:r>
        <w:lastRenderedPageBreak/>
        <w:t xml:space="preserve">Today </w:t>
      </w:r>
      <w:r>
        <w:rPr>
          <w:rFonts w:hint="eastAsia"/>
        </w:rPr>
        <w:t>와 아웃풋 경로 및 파일 이름 선언</w:t>
      </w:r>
    </w:p>
    <w:p w14:paraId="0E901758" w14:textId="4D2C60E4" w:rsidR="00476EF9" w:rsidRDefault="00476EF9" w:rsidP="00476EF9">
      <w:pPr>
        <w:pStyle w:val="3"/>
        <w:numPr>
          <w:ilvl w:val="3"/>
          <w:numId w:val="19"/>
        </w:numPr>
        <w:ind w:leftChars="300" w:left="940"/>
      </w:pPr>
      <w:r>
        <w:t>Main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함수 </w:t>
      </w:r>
      <w:r>
        <w:t>:</w:t>
      </w:r>
      <w:proofErr w:type="gramEnd"/>
      <w:r>
        <w:t xml:space="preserve"> </w:t>
      </w:r>
      <w:r>
        <w:rPr>
          <w:rFonts w:hint="eastAsia"/>
        </w:rPr>
        <w:t>수집 함수 실행 ,</w:t>
      </w:r>
      <w:proofErr w:type="spellStart"/>
      <w:r>
        <w:rPr>
          <w:rFonts w:hint="eastAsia"/>
        </w:rPr>
        <w:t>실패시</w:t>
      </w:r>
      <w:proofErr w:type="spellEnd"/>
      <w:r>
        <w:rPr>
          <w:rFonts w:hint="eastAsia"/>
        </w:rPr>
        <w:t xml:space="preserve"> 에러메시지 텍스트로 출력</w:t>
      </w:r>
    </w:p>
    <w:p w14:paraId="174C7A4F" w14:textId="539947DE" w:rsidR="00476EF9" w:rsidRDefault="00476EF9" w:rsidP="00476EF9">
      <w:pPr>
        <w:pStyle w:val="3"/>
        <w:numPr>
          <w:ilvl w:val="3"/>
          <w:numId w:val="19"/>
        </w:numPr>
        <w:ind w:leftChars="300" w:left="940"/>
      </w:pPr>
      <w:r>
        <w:rPr>
          <w:rFonts w:hint="eastAsia"/>
        </w:rPr>
        <w:t>수집 코드의 반복 실행 및 텍스트 저장 함수</w:t>
      </w:r>
    </w:p>
    <w:p w14:paraId="48DC4B8F" w14:textId="1F04CC11" w:rsidR="00476EF9" w:rsidRDefault="00476EF9" w:rsidP="00476EF9">
      <w:pPr>
        <w:pStyle w:val="3"/>
        <w:numPr>
          <w:ilvl w:val="3"/>
          <w:numId w:val="19"/>
        </w:numPr>
        <w:ind w:leftChars="300" w:left="940"/>
      </w:pPr>
      <w:r>
        <w:rPr>
          <w:rFonts w:hint="eastAsia"/>
        </w:rPr>
        <w:t xml:space="preserve">페이지의 상세정보 수집을 위한 인덱스 </w:t>
      </w:r>
      <w:proofErr w:type="gramStart"/>
      <w:r>
        <w:rPr>
          <w:rFonts w:hint="eastAsia"/>
        </w:rPr>
        <w:t>수집(</w:t>
      </w:r>
      <w:r>
        <w:t xml:space="preserve"> </w:t>
      </w:r>
      <w:r>
        <w:rPr>
          <w:rFonts w:hint="eastAsia"/>
        </w:rPr>
        <w:t>필요</w:t>
      </w:r>
      <w:proofErr w:type="gramEnd"/>
      <w:r>
        <w:rPr>
          <w:rFonts w:hint="eastAsia"/>
        </w:rPr>
        <w:t xml:space="preserve"> 없는 경우 패스</w:t>
      </w:r>
      <w:r>
        <w:t xml:space="preserve">) </w:t>
      </w:r>
      <w:r>
        <w:rPr>
          <w:rFonts w:hint="eastAsia"/>
        </w:rPr>
        <w:t>함수</w:t>
      </w:r>
    </w:p>
    <w:p w14:paraId="464B7674" w14:textId="77777777" w:rsidR="00476EF9" w:rsidRDefault="00476EF9" w:rsidP="00476EF9">
      <w:pPr>
        <w:pStyle w:val="3"/>
        <w:numPr>
          <w:ilvl w:val="3"/>
          <w:numId w:val="19"/>
        </w:numPr>
        <w:ind w:leftChars="300" w:left="940"/>
      </w:pPr>
      <w:r>
        <w:rPr>
          <w:rFonts w:hint="eastAsia"/>
        </w:rPr>
        <w:t>페이지의 상세정보 수집을 위한 함수</w:t>
      </w:r>
    </w:p>
    <w:p w14:paraId="580C213F" w14:textId="516186F4" w:rsidR="00476EF9" w:rsidRDefault="003C4A04" w:rsidP="00476EF9">
      <w:pPr>
        <w:pStyle w:val="3"/>
        <w:numPr>
          <w:ilvl w:val="3"/>
          <w:numId w:val="19"/>
        </w:numPr>
        <w:ind w:leftChars="300" w:left="940"/>
      </w:pPr>
      <w:hyperlink r:id="rId25" w:history="1">
        <w:r w:rsidR="00476EF9" w:rsidRPr="00476EF9">
          <w:rPr>
            <w:rStyle w:val="ab"/>
          </w:rPr>
          <w:t>\\ddss_nas05\MAPPLAN\MAPPLAN_1\01.DATA\98.기획팀수집툴배포\96_SourceCode\00_수집툴\05_기획팀_자체수집\자체수집\</w:t>
        </w:r>
      </w:hyperlink>
    </w:p>
    <w:p w14:paraId="07B7F20A" w14:textId="574D1222" w:rsidR="00476EF9" w:rsidRDefault="00476EF9" w:rsidP="00476EF9">
      <w:pPr>
        <w:pStyle w:val="3"/>
        <w:numPr>
          <w:ilvl w:val="3"/>
          <w:numId w:val="19"/>
        </w:numPr>
        <w:ind w:leftChars="300" w:left="940"/>
      </w:pPr>
      <w:r>
        <w:rPr>
          <w:rFonts w:hint="eastAsia"/>
        </w:rPr>
        <w:t>E</w:t>
      </w:r>
      <w:r>
        <w:t xml:space="preserve">. </w:t>
      </w:r>
      <w:r>
        <w:rPr>
          <w:rFonts w:hint="eastAsia"/>
        </w:rPr>
        <w:t xml:space="preserve">경로의 </w:t>
      </w:r>
      <w:r w:rsidRPr="00476EF9">
        <w:rPr>
          <w:rFonts w:hint="eastAsia"/>
        </w:rPr>
        <w:t>01_1_오피넷.</w:t>
      </w:r>
      <w:proofErr w:type="spellStart"/>
      <w:r w:rsidRPr="00476EF9">
        <w:rPr>
          <w:rFonts w:hint="eastAsia"/>
        </w:rPr>
        <w:t>py</w:t>
      </w:r>
      <w:proofErr w:type="spellEnd"/>
      <w:r>
        <w:t xml:space="preserve"> </w:t>
      </w:r>
      <w:r>
        <w:rPr>
          <w:rFonts w:hint="eastAsia"/>
        </w:rPr>
        <w:t>참조</w:t>
      </w:r>
    </w:p>
    <w:p w14:paraId="05DDB4BB" w14:textId="43D74DA1" w:rsidR="00D95D2E" w:rsidRPr="00D95D2E" w:rsidRDefault="00D95D2E" w:rsidP="00D95D2E">
      <w:pPr>
        <w:pStyle w:val="10"/>
        <w:numPr>
          <w:ilvl w:val="1"/>
          <w:numId w:val="19"/>
        </w:numPr>
        <w:rPr>
          <w:sz w:val="22"/>
          <w:szCs w:val="22"/>
        </w:rPr>
      </w:pPr>
      <w:bookmarkStart w:id="41" w:name="_Toc93509054"/>
      <w:r w:rsidRPr="00D95D2E">
        <w:rPr>
          <w:rFonts w:hint="eastAsia"/>
          <w:sz w:val="22"/>
          <w:szCs w:val="22"/>
        </w:rPr>
        <w:t>대표적인 오류 발생 케이스</w:t>
      </w:r>
      <w:r w:rsidR="000F7A93">
        <w:rPr>
          <w:sz w:val="22"/>
          <w:szCs w:val="22"/>
        </w:rPr>
        <w:t xml:space="preserve">와 </w:t>
      </w:r>
      <w:r w:rsidR="000F7A93">
        <w:rPr>
          <w:rFonts w:hint="eastAsia"/>
          <w:sz w:val="22"/>
          <w:szCs w:val="22"/>
        </w:rPr>
        <w:t>해결 방법</w:t>
      </w:r>
      <w:bookmarkEnd w:id="41"/>
    </w:p>
    <w:p w14:paraId="2F839C82" w14:textId="2089D599" w:rsidR="00D95D2E" w:rsidRDefault="00D95D2E" w:rsidP="00D95D2E">
      <w:pPr>
        <w:pStyle w:val="40"/>
        <w:numPr>
          <w:ilvl w:val="4"/>
          <w:numId w:val="20"/>
        </w:numPr>
        <w:ind w:leftChars="100" w:left="427"/>
      </w:pPr>
      <w:r>
        <w:rPr>
          <w:rFonts w:hint="eastAsia"/>
        </w:rPr>
        <w:t>오류 발생 원인은 매우 다양</w:t>
      </w:r>
      <w:r w:rsidR="00926A22">
        <w:rPr>
          <w:rFonts w:hint="eastAsia"/>
        </w:rPr>
        <w:t>한데</w:t>
      </w:r>
      <w:r>
        <w:rPr>
          <w:rFonts w:hint="eastAsia"/>
        </w:rPr>
        <w:t xml:space="preserve"> 그 근본 원인은 웹페이지</w:t>
      </w:r>
      <w:r>
        <w:t xml:space="preserve"> </w:t>
      </w:r>
      <w:r>
        <w:rPr>
          <w:rFonts w:hint="eastAsia"/>
        </w:rPr>
        <w:t>내부적 변</w:t>
      </w:r>
      <w:r w:rsidR="00C812C0">
        <w:rPr>
          <w:rFonts w:hint="eastAsia"/>
        </w:rPr>
        <w:t>동</w:t>
      </w:r>
      <w:r>
        <w:rPr>
          <w:rFonts w:hint="eastAsia"/>
        </w:rPr>
        <w:t>으로 발생한다.</w:t>
      </w:r>
      <w:r>
        <w:br/>
      </w:r>
      <w:r>
        <w:rPr>
          <w:rFonts w:hint="eastAsia"/>
        </w:rPr>
        <w:t>대표적인 케이스는 아래와 같다.</w:t>
      </w:r>
      <w:r>
        <w:br/>
      </w:r>
    </w:p>
    <w:p w14:paraId="6717FF6A" w14:textId="641DE0EA" w:rsidR="00D95D2E" w:rsidRDefault="00D95D2E" w:rsidP="00B63995">
      <w:pPr>
        <w:pStyle w:val="3"/>
        <w:numPr>
          <w:ilvl w:val="3"/>
          <w:numId w:val="21"/>
        </w:numPr>
      </w:pPr>
      <w:r>
        <w:rPr>
          <w:rFonts w:hint="eastAsia"/>
        </w:rPr>
        <w:t>수집을 위해 설정된 태그나 속성 값이 변경된 경우</w:t>
      </w:r>
      <w:r w:rsidR="000F7A93">
        <w:br/>
        <w:t xml:space="preserve">- </w:t>
      </w:r>
      <w:r w:rsidR="000F7A93">
        <w:rPr>
          <w:rFonts w:hint="eastAsia"/>
        </w:rPr>
        <w:t>6</w:t>
      </w:r>
      <w:r w:rsidR="000F7A93">
        <w:t xml:space="preserve">.3 </w:t>
      </w:r>
      <w:r w:rsidR="000F7A93">
        <w:rPr>
          <w:rFonts w:hint="eastAsia"/>
        </w:rPr>
        <w:t>항목에서 자세히 설명</w:t>
      </w:r>
      <w:r w:rsidR="00937865">
        <w:br/>
      </w:r>
    </w:p>
    <w:p w14:paraId="3FF95CD1" w14:textId="77777777" w:rsidR="00B045C7" w:rsidRDefault="00D95D2E" w:rsidP="00D95D2E">
      <w:pPr>
        <w:pStyle w:val="3"/>
        <w:numPr>
          <w:ilvl w:val="3"/>
          <w:numId w:val="19"/>
        </w:numPr>
      </w:pPr>
      <w:r>
        <w:rPr>
          <w:rFonts w:hint="eastAsia"/>
        </w:rPr>
        <w:t>호출 A</w:t>
      </w:r>
      <w:r>
        <w:t xml:space="preserve">PI parameter </w:t>
      </w:r>
      <w:r>
        <w:rPr>
          <w:rFonts w:hint="eastAsia"/>
        </w:rPr>
        <w:t xml:space="preserve">값이나 </w:t>
      </w:r>
      <w:r>
        <w:t>API URL</w:t>
      </w:r>
      <w:r>
        <w:rPr>
          <w:rFonts w:hint="eastAsia"/>
        </w:rPr>
        <w:t xml:space="preserve"> 자체가 변경된 경우</w:t>
      </w:r>
      <w:r w:rsidR="000F7A93">
        <w:br/>
        <w:t>-</w:t>
      </w:r>
      <w:r w:rsidR="000F7A93">
        <w:rPr>
          <w:rFonts w:hint="eastAsia"/>
        </w:rPr>
        <w:t xml:space="preserve">개발자 도구를 열어 변경된 </w:t>
      </w:r>
      <w:r w:rsidR="00937865">
        <w:t xml:space="preserve">Payload </w:t>
      </w:r>
      <w:r w:rsidR="00937865">
        <w:rPr>
          <w:rFonts w:hint="eastAsia"/>
        </w:rPr>
        <w:t xml:space="preserve">페이지를 기존과 변경된 </w:t>
      </w:r>
      <w:r w:rsidR="00937865">
        <w:t xml:space="preserve">parameter </w:t>
      </w:r>
      <w:r w:rsidR="00937865">
        <w:rPr>
          <w:rFonts w:hint="eastAsia"/>
        </w:rPr>
        <w:t xml:space="preserve">속성이 있는지 </w:t>
      </w:r>
      <w:proofErr w:type="gramStart"/>
      <w:r w:rsidR="00937865">
        <w:rPr>
          <w:rFonts w:hint="eastAsia"/>
        </w:rPr>
        <w:t>확인 한</w:t>
      </w:r>
      <w:proofErr w:type="gramEnd"/>
      <w:r w:rsidR="00937865">
        <w:rPr>
          <w:rFonts w:hint="eastAsia"/>
        </w:rPr>
        <w:t xml:space="preserve"> 후 해당 값을 수정한다.</w:t>
      </w:r>
    </w:p>
    <w:p w14:paraId="40542E66" w14:textId="62136F54" w:rsidR="00B045C7" w:rsidRDefault="00B045C7" w:rsidP="00B045C7">
      <w:pPr>
        <w:pStyle w:val="40"/>
        <w:numPr>
          <w:ilvl w:val="4"/>
          <w:numId w:val="19"/>
        </w:numPr>
        <w:ind w:leftChars="2553" w:left="5333"/>
      </w:pPr>
      <w:r>
        <w:rPr>
          <w:rFonts w:hint="eastAsia"/>
        </w:rPr>
        <w:t>&lt;그림 3</w:t>
      </w:r>
      <w:r>
        <w:t>.&gt;</w:t>
      </w:r>
    </w:p>
    <w:p w14:paraId="1EAE7DB2" w14:textId="7884DA9D" w:rsidR="00D95D2E" w:rsidRDefault="00B045C7" w:rsidP="00B045C7">
      <w:pPr>
        <w:pStyle w:val="40"/>
        <w:numPr>
          <w:ilvl w:val="4"/>
          <w:numId w:val="19"/>
        </w:numPr>
      </w:pPr>
      <w:r>
        <w:rPr>
          <w:noProof/>
        </w:rPr>
        <w:drawing>
          <wp:inline distT="0" distB="0" distL="0" distR="0" wp14:anchorId="1BC3B7E4" wp14:editId="3E726D3C">
            <wp:extent cx="5715000" cy="2350739"/>
            <wp:effectExtent l="38100" t="38100" r="19050" b="1206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6234" cy="2359473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937865">
        <w:br/>
      </w:r>
    </w:p>
    <w:p w14:paraId="0236B63A" w14:textId="77777777" w:rsidR="00B045C7" w:rsidRDefault="00D95D2E" w:rsidP="00D95D2E">
      <w:pPr>
        <w:pStyle w:val="3"/>
        <w:numPr>
          <w:ilvl w:val="3"/>
          <w:numId w:val="19"/>
        </w:numPr>
      </w:pPr>
      <w:r>
        <w:rPr>
          <w:rFonts w:hint="eastAsia"/>
        </w:rPr>
        <w:t>A</w:t>
      </w:r>
      <w:r>
        <w:t xml:space="preserve">PI KEY </w:t>
      </w:r>
      <w:r>
        <w:rPr>
          <w:rFonts w:hint="eastAsia"/>
        </w:rPr>
        <w:t>권한이 만료된 경우</w:t>
      </w:r>
      <w:r w:rsidR="00937865">
        <w:br/>
        <w:t xml:space="preserve">- </w:t>
      </w:r>
      <w:r w:rsidR="00937865">
        <w:rPr>
          <w:rFonts w:hint="eastAsia"/>
        </w:rPr>
        <w:t>해당 A</w:t>
      </w:r>
      <w:r w:rsidR="00937865">
        <w:t xml:space="preserve">PI </w:t>
      </w:r>
      <w:r w:rsidR="00937865">
        <w:rPr>
          <w:rFonts w:hint="eastAsia"/>
        </w:rPr>
        <w:t xml:space="preserve">키를 새로 </w:t>
      </w:r>
      <w:proofErr w:type="gramStart"/>
      <w:r w:rsidR="00937865">
        <w:rPr>
          <w:rFonts w:hint="eastAsia"/>
        </w:rPr>
        <w:t>발급 받아</w:t>
      </w:r>
      <w:proofErr w:type="gramEnd"/>
      <w:r w:rsidR="00937865">
        <w:rPr>
          <w:rFonts w:hint="eastAsia"/>
        </w:rPr>
        <w:t xml:space="preserve"> 수집 코드에서 </w:t>
      </w:r>
      <w:r w:rsidR="00937865">
        <w:t>Key</w:t>
      </w:r>
      <w:r w:rsidR="00937865">
        <w:rPr>
          <w:rFonts w:hint="eastAsia"/>
        </w:rPr>
        <w:t>값을 수정한다.</w:t>
      </w:r>
    </w:p>
    <w:p w14:paraId="6685BB8D" w14:textId="5B1C52A1" w:rsidR="00B045C7" w:rsidRDefault="00B045C7" w:rsidP="00B045C7">
      <w:pPr>
        <w:pStyle w:val="40"/>
        <w:numPr>
          <w:ilvl w:val="4"/>
          <w:numId w:val="19"/>
        </w:numPr>
        <w:ind w:leftChars="2553" w:left="5333"/>
      </w:pPr>
      <w:r>
        <w:rPr>
          <w:rFonts w:hint="eastAsia"/>
        </w:rPr>
        <w:t xml:space="preserve">&lt;그림 </w:t>
      </w:r>
      <w:r>
        <w:t>4.&gt;</w:t>
      </w:r>
    </w:p>
    <w:p w14:paraId="2718D6A1" w14:textId="67219644" w:rsidR="00D95D2E" w:rsidRDefault="00B045C7" w:rsidP="00B045C7">
      <w:pPr>
        <w:pStyle w:val="40"/>
        <w:numPr>
          <w:ilvl w:val="4"/>
          <w:numId w:val="19"/>
        </w:numPr>
      </w:pPr>
      <w:r>
        <w:rPr>
          <w:noProof/>
        </w:rPr>
        <w:lastRenderedPageBreak/>
        <w:drawing>
          <wp:inline distT="0" distB="0" distL="0" distR="0" wp14:anchorId="22714A8E" wp14:editId="6F45E2FA">
            <wp:extent cx="5753100" cy="766207"/>
            <wp:effectExtent l="38100" t="38100" r="19050" b="1524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99534" cy="772391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EEA478" w14:textId="3DA3B7F4" w:rsidR="00D95D2E" w:rsidRDefault="00D95D2E" w:rsidP="00D95D2E">
      <w:pPr>
        <w:pStyle w:val="3"/>
        <w:numPr>
          <w:ilvl w:val="3"/>
          <w:numId w:val="19"/>
        </w:numPr>
      </w:pPr>
      <w:r>
        <w:rPr>
          <w:rFonts w:hint="eastAsia"/>
        </w:rPr>
        <w:t xml:space="preserve">수집을 위해 설정된 </w:t>
      </w:r>
      <w:r>
        <w:t>input</w:t>
      </w:r>
      <w:r>
        <w:rPr>
          <w:rFonts w:hint="eastAsia"/>
        </w:rPr>
        <w:t xml:space="preserve">파일 등에 문제가 있는 </w:t>
      </w:r>
      <w:proofErr w:type="gramStart"/>
      <w:r>
        <w:rPr>
          <w:rFonts w:hint="eastAsia"/>
        </w:rPr>
        <w:t>경우(</w:t>
      </w:r>
      <w:r>
        <w:t xml:space="preserve"> </w:t>
      </w:r>
      <w:r>
        <w:rPr>
          <w:rFonts w:hint="eastAsia"/>
        </w:rPr>
        <w:t>인코딩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수집 조건 설정 </w:t>
      </w:r>
      <w:proofErr w:type="spellStart"/>
      <w:r>
        <w:rPr>
          <w:rFonts w:hint="eastAsia"/>
        </w:rPr>
        <w:t>값등</w:t>
      </w:r>
      <w:proofErr w:type="spellEnd"/>
      <w:r>
        <w:t xml:space="preserve"> )</w:t>
      </w:r>
      <w:r w:rsidR="00937865">
        <w:br/>
        <w:t xml:space="preserve">- </w:t>
      </w:r>
      <w:r w:rsidR="00937865">
        <w:rPr>
          <w:rFonts w:hint="eastAsia"/>
        </w:rPr>
        <w:t xml:space="preserve">수집 실행을 위한 조건 중 인풋파일이 있는 경우가 있는데 이 파일의 인코딩이나 </w:t>
      </w:r>
      <w:proofErr w:type="spellStart"/>
      <w:r w:rsidR="00937865">
        <w:rPr>
          <w:rFonts w:hint="eastAsia"/>
        </w:rPr>
        <w:t>구분자</w:t>
      </w:r>
      <w:proofErr w:type="spellEnd"/>
      <w:r w:rsidR="00937865">
        <w:rPr>
          <w:rFonts w:hint="eastAsia"/>
        </w:rPr>
        <w:t xml:space="preserve"> 등을 확인한다.</w:t>
      </w:r>
    </w:p>
    <w:p w14:paraId="7517DCEE" w14:textId="4115E130" w:rsidR="00D95D2E" w:rsidRDefault="005B639E" w:rsidP="00D95D2E">
      <w:pPr>
        <w:pStyle w:val="10"/>
        <w:numPr>
          <w:ilvl w:val="1"/>
          <w:numId w:val="19"/>
        </w:numPr>
        <w:rPr>
          <w:sz w:val="22"/>
          <w:szCs w:val="22"/>
        </w:rPr>
      </w:pPr>
      <w:bookmarkStart w:id="42" w:name="_Toc93509055"/>
      <w:r w:rsidRPr="005B639E">
        <w:rPr>
          <w:rFonts w:hint="eastAsia"/>
          <w:sz w:val="22"/>
          <w:szCs w:val="22"/>
        </w:rPr>
        <w:t>태그나 속성 값이 변한 경우 수정 방법.</w:t>
      </w:r>
      <w:bookmarkEnd w:id="42"/>
    </w:p>
    <w:p w14:paraId="796051D3" w14:textId="79D65339" w:rsidR="005B639E" w:rsidRPr="005162AE" w:rsidRDefault="003C4A04" w:rsidP="005162AE">
      <w:pPr>
        <w:pStyle w:val="40"/>
        <w:numPr>
          <w:ilvl w:val="4"/>
          <w:numId w:val="19"/>
        </w:numPr>
        <w:ind w:leftChars="100" w:left="427"/>
        <w:rPr>
          <w:sz w:val="22"/>
          <w:szCs w:val="22"/>
        </w:rPr>
      </w:pPr>
      <w:hyperlink r:id="rId28" w:history="1">
        <w:r w:rsidR="005162AE" w:rsidRPr="00EA5640">
          <w:rPr>
            <w:rStyle w:val="ab"/>
          </w:rPr>
          <w:t>\\ddss_nas05\MAPPLAN\MAPPLAN_1\01.DATA\98.기획팀수집툴배포\96_SourceCode\00_수집툴\05_기획팀_자체수집\자체수집\</w:t>
        </w:r>
      </w:hyperlink>
    </w:p>
    <w:p w14:paraId="19EF9FA0" w14:textId="5632D1A4" w:rsidR="005B639E" w:rsidRPr="005162AE" w:rsidRDefault="005162AE" w:rsidP="005162AE">
      <w:pPr>
        <w:pStyle w:val="40"/>
        <w:numPr>
          <w:ilvl w:val="4"/>
          <w:numId w:val="19"/>
        </w:numPr>
        <w:ind w:leftChars="100" w:left="427"/>
        <w:rPr>
          <w:sz w:val="22"/>
          <w:szCs w:val="22"/>
        </w:rPr>
      </w:pPr>
      <w:r>
        <w:rPr>
          <w:rFonts w:hint="eastAsia"/>
        </w:rPr>
        <w:t xml:space="preserve">해당 페이지의 </w:t>
      </w:r>
      <w:r w:rsidRPr="005162AE">
        <w:rPr>
          <w:rFonts w:hint="eastAsia"/>
        </w:rPr>
        <w:t>02_2_테슬라전기차.</w:t>
      </w:r>
      <w:proofErr w:type="spellStart"/>
      <w:r w:rsidRPr="005162AE">
        <w:rPr>
          <w:rFonts w:hint="eastAsia"/>
        </w:rPr>
        <w:t>py</w:t>
      </w:r>
      <w:proofErr w:type="spellEnd"/>
      <w:r>
        <w:t xml:space="preserve"> </w:t>
      </w:r>
      <w:r>
        <w:rPr>
          <w:rFonts w:hint="eastAsia"/>
        </w:rPr>
        <w:t xml:space="preserve">파일을 예시로 사용하였으며 실제 기존 코드에 에러가 </w:t>
      </w:r>
      <w:proofErr w:type="gramStart"/>
      <w:r>
        <w:rPr>
          <w:rFonts w:hint="eastAsia"/>
        </w:rPr>
        <w:t>발생 했을</w:t>
      </w:r>
      <w:proofErr w:type="gramEnd"/>
      <w:r>
        <w:rPr>
          <w:rFonts w:hint="eastAsia"/>
        </w:rPr>
        <w:t xml:space="preserve"> 때 수정한 과정을 아래에 기록하였음.</w:t>
      </w:r>
      <w:r>
        <w:br/>
      </w:r>
    </w:p>
    <w:p w14:paraId="07DE7494" w14:textId="1F4F47A6" w:rsidR="005162AE" w:rsidRPr="005162AE" w:rsidRDefault="005162AE" w:rsidP="007E6679">
      <w:pPr>
        <w:pStyle w:val="3"/>
        <w:numPr>
          <w:ilvl w:val="3"/>
          <w:numId w:val="22"/>
        </w:numPr>
        <w:tabs>
          <w:tab w:val="clear" w:pos="1134"/>
        </w:tabs>
        <w:ind w:leftChars="200" w:left="740"/>
        <w:rPr>
          <w:sz w:val="22"/>
          <w:szCs w:val="22"/>
        </w:rPr>
      </w:pPr>
      <w:r>
        <w:rPr>
          <w:rFonts w:hint="eastAsia"/>
        </w:rPr>
        <w:t>기존 코드를 실행 하여 에러 메시지,</w:t>
      </w:r>
      <w:r>
        <w:t xml:space="preserve"> </w:t>
      </w:r>
      <w:r>
        <w:rPr>
          <w:rFonts w:hint="eastAsia"/>
        </w:rPr>
        <w:t>현상에 대한 확인.</w:t>
      </w:r>
      <w:r>
        <w:br/>
        <w:t>-</w:t>
      </w:r>
      <w:r>
        <w:rPr>
          <w:rFonts w:hint="eastAsia"/>
        </w:rPr>
        <w:t xml:space="preserve"> 에러 메시지는 발생하지 않으며 수집 결과 빈 텍스트가 반환</w:t>
      </w:r>
      <w:r>
        <w:br/>
        <w:t xml:space="preserve">- </w:t>
      </w:r>
      <w:r w:rsidR="005B3148">
        <w:rPr>
          <w:rFonts w:hint="eastAsia"/>
        </w:rPr>
        <w:t xml:space="preserve">상세 정보 수집 함수에서 아래 그림과 같이 </w:t>
      </w:r>
      <w:r w:rsidR="005B3148">
        <w:t xml:space="preserve">try ~ </w:t>
      </w:r>
      <w:proofErr w:type="gramStart"/>
      <w:r w:rsidR="005B3148">
        <w:t>except :</w:t>
      </w:r>
      <w:proofErr w:type="gramEnd"/>
      <w:r w:rsidR="005B3148">
        <w:t xml:space="preserve"> pass</w:t>
      </w:r>
      <w:r w:rsidR="005B3148">
        <w:rPr>
          <w:rFonts w:hint="eastAsia"/>
        </w:rPr>
        <w:t xml:space="preserve"> 로 설정되어 아무 값 없이 리턴</w:t>
      </w:r>
      <w:r w:rsidR="00B045C7">
        <w:br/>
      </w:r>
      <w:r w:rsidR="007E6679">
        <w:rPr>
          <w:rFonts w:hint="eastAsia"/>
        </w:rPr>
        <w:t xml:space="preserve">&lt;그림 </w:t>
      </w:r>
      <w:r w:rsidR="007E6679">
        <w:t>4.&gt;</w:t>
      </w:r>
      <w:r w:rsidR="005B3148">
        <w:br/>
      </w:r>
      <w:r w:rsidR="005B3148">
        <w:rPr>
          <w:noProof/>
        </w:rPr>
        <w:drawing>
          <wp:inline distT="0" distB="0" distL="0" distR="0" wp14:anchorId="52A81350" wp14:editId="607AF985">
            <wp:extent cx="4638675" cy="2905125"/>
            <wp:effectExtent l="38100" t="38100" r="28575" b="28575"/>
            <wp:docPr id="7" name="그림 7" descr="텍스트, 모니터, 스크린샷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모니터, 스크린샷, 화면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905125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BFB33F" w14:textId="3DE9236D" w:rsidR="005162AE" w:rsidRPr="005B3148" w:rsidRDefault="005B3148" w:rsidP="005162AE">
      <w:pPr>
        <w:pStyle w:val="3"/>
        <w:numPr>
          <w:ilvl w:val="3"/>
          <w:numId w:val="22"/>
        </w:numPr>
        <w:ind w:leftChars="200" w:left="740"/>
        <w:rPr>
          <w:sz w:val="22"/>
          <w:szCs w:val="22"/>
        </w:rPr>
      </w:pPr>
      <w:r>
        <w:t xml:space="preserve">Try ~ except </w:t>
      </w:r>
      <w:r>
        <w:rPr>
          <w:rFonts w:hint="eastAsia"/>
        </w:rPr>
        <w:t xml:space="preserve">문 삭제 후 </w:t>
      </w:r>
      <w:proofErr w:type="gramStart"/>
      <w:r>
        <w:rPr>
          <w:rFonts w:hint="eastAsia"/>
        </w:rPr>
        <w:t xml:space="preserve">실행 </w:t>
      </w:r>
      <w:r>
        <w:t>:</w:t>
      </w:r>
      <w:proofErr w:type="gramEnd"/>
      <w:r>
        <w:t xml:space="preserve"> </w:t>
      </w:r>
      <w:r>
        <w:rPr>
          <w:rFonts w:hint="eastAsia"/>
        </w:rPr>
        <w:t>p</w:t>
      </w:r>
      <w:r>
        <w:t xml:space="preserve">anel-panel </w:t>
      </w:r>
      <w:r>
        <w:rPr>
          <w:rFonts w:hint="eastAsia"/>
        </w:rPr>
        <w:t>클래스를 찾을 수 없다는 에러 메시지 출력</w:t>
      </w:r>
    </w:p>
    <w:p w14:paraId="3400DD72" w14:textId="3BCAAF86" w:rsidR="005B3148" w:rsidRPr="005B3148" w:rsidRDefault="005B3148" w:rsidP="005162AE">
      <w:pPr>
        <w:pStyle w:val="3"/>
        <w:numPr>
          <w:ilvl w:val="3"/>
          <w:numId w:val="22"/>
        </w:numPr>
        <w:ind w:leftChars="200" w:left="740"/>
        <w:rPr>
          <w:sz w:val="22"/>
          <w:szCs w:val="22"/>
        </w:rPr>
      </w:pPr>
      <w:r>
        <w:rPr>
          <w:rFonts w:hint="eastAsia"/>
        </w:rPr>
        <w:t xml:space="preserve">수집 사이트에 접속하여 </w:t>
      </w:r>
      <w:proofErr w:type="gramStart"/>
      <w:r>
        <w:rPr>
          <w:rFonts w:hint="eastAsia"/>
        </w:rPr>
        <w:t>수집 하고자</w:t>
      </w:r>
      <w:proofErr w:type="gramEnd"/>
      <w:r>
        <w:rPr>
          <w:rFonts w:hint="eastAsia"/>
        </w:rPr>
        <w:t xml:space="preserve"> 했던 위치의 태그,</w:t>
      </w:r>
      <w:r>
        <w:t xml:space="preserve"> </w:t>
      </w:r>
      <w:r>
        <w:rPr>
          <w:rFonts w:hint="eastAsia"/>
        </w:rPr>
        <w:t>속성들을 확인</w:t>
      </w:r>
      <w:r w:rsidR="007E6679">
        <w:br/>
      </w:r>
      <w:r w:rsidR="007E6679">
        <w:rPr>
          <w:rFonts w:hint="eastAsia"/>
        </w:rPr>
        <w:t xml:space="preserve">&lt;그림 </w:t>
      </w:r>
      <w:r w:rsidR="007E6679">
        <w:t>5.&gt;</w:t>
      </w:r>
      <w:r>
        <w:br/>
      </w:r>
      <w:r>
        <w:rPr>
          <w:noProof/>
        </w:rPr>
        <w:lastRenderedPageBreak/>
        <w:drawing>
          <wp:inline distT="0" distB="0" distL="0" distR="0" wp14:anchorId="0E46F423" wp14:editId="7C90E070">
            <wp:extent cx="5875496" cy="6286500"/>
            <wp:effectExtent l="38100" t="38100" r="11430" b="1905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83242" cy="6294787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8E3C0A" w14:textId="5453E4A4" w:rsidR="005B3148" w:rsidRDefault="00B045C7" w:rsidP="005162AE">
      <w:pPr>
        <w:pStyle w:val="3"/>
        <w:numPr>
          <w:ilvl w:val="3"/>
          <w:numId w:val="22"/>
        </w:numPr>
        <w:ind w:leftChars="200" w:left="740"/>
      </w:pPr>
      <w:r w:rsidRPr="00B045C7">
        <w:t xml:space="preserve">div = </w:t>
      </w:r>
      <w:proofErr w:type="spellStart"/>
      <w:r w:rsidRPr="00B045C7">
        <w:t>bsObj.find</w:t>
      </w:r>
      <w:proofErr w:type="spellEnd"/>
      <w:r w:rsidRPr="00B045C7">
        <w:t>('div</w:t>
      </w:r>
      <w:proofErr w:type="gramStart"/>
      <w:r w:rsidRPr="00B045C7">
        <w:t>',{</w:t>
      </w:r>
      <w:proofErr w:type="gramEnd"/>
      <w:r w:rsidRPr="00B045C7">
        <w:t>"</w:t>
      </w:r>
      <w:proofErr w:type="spellStart"/>
      <w:r w:rsidRPr="00B045C7">
        <w:t>class":"panel-panel</w:t>
      </w:r>
      <w:proofErr w:type="spellEnd"/>
      <w:r w:rsidRPr="00B045C7">
        <w:t xml:space="preserve">"})  </w:t>
      </w:r>
      <w:r>
        <w:rPr>
          <w:rFonts w:hint="eastAsia"/>
        </w:rPr>
        <w:t>코드에 해당하는 클래스 값을 찾을 수가 없음</w:t>
      </w:r>
    </w:p>
    <w:p w14:paraId="3F4D8C45" w14:textId="78FD5F01" w:rsidR="0066638D" w:rsidRDefault="0066638D" w:rsidP="0066638D">
      <w:pPr>
        <w:pStyle w:val="3"/>
        <w:numPr>
          <w:ilvl w:val="3"/>
          <w:numId w:val="22"/>
        </w:numPr>
        <w:ind w:leftChars="200" w:left="740"/>
      </w:pPr>
      <w:r>
        <w:rPr>
          <w:rFonts w:hint="eastAsia"/>
        </w:rPr>
        <w:t xml:space="preserve">&lt;그림 </w:t>
      </w:r>
      <w:r>
        <w:t>4.&gt;</w:t>
      </w:r>
      <w:r>
        <w:rPr>
          <w:rFonts w:hint="eastAsia"/>
        </w:rPr>
        <w:t xml:space="preserve">에서 </w:t>
      </w:r>
      <w:r w:rsidR="00B045C7">
        <w:rPr>
          <w:rFonts w:hint="eastAsia"/>
        </w:rPr>
        <w:t xml:space="preserve">기존 수집 항목을 보면 </w:t>
      </w:r>
      <w:r>
        <w:rPr>
          <w:rFonts w:hint="eastAsia"/>
        </w:rPr>
        <w:t>명칭,</w:t>
      </w:r>
      <w:r>
        <w:t xml:space="preserve"> </w:t>
      </w:r>
      <w:r>
        <w:rPr>
          <w:rFonts w:hint="eastAsia"/>
        </w:rPr>
        <w:t>주소</w:t>
      </w:r>
      <w:r>
        <w:t xml:space="preserve">, </w:t>
      </w:r>
      <w:r>
        <w:rPr>
          <w:rFonts w:hint="eastAsia"/>
        </w:rPr>
        <w:t>지점,</w:t>
      </w:r>
      <w:r>
        <w:t xml:space="preserve"> </w:t>
      </w:r>
      <w:r>
        <w:rPr>
          <w:rFonts w:hint="eastAsia"/>
        </w:rPr>
        <w:t xml:space="preserve">충전기정보 로 파악되기에 해당 정보들을 얻기 위한 태그들에 대한 정보를 &lt;그림 </w:t>
      </w:r>
      <w:r>
        <w:t xml:space="preserve">5.&gt; </w:t>
      </w:r>
      <w:r>
        <w:rPr>
          <w:rFonts w:hint="eastAsia"/>
        </w:rPr>
        <w:t>와 같이 개발자 도구에서 찾아 수정해 준다.</w:t>
      </w:r>
      <w:r>
        <w:br/>
      </w:r>
      <w:r>
        <w:rPr>
          <w:rFonts w:hint="eastAsia"/>
        </w:rPr>
        <w:t xml:space="preserve">&lt;그림 </w:t>
      </w:r>
      <w:r>
        <w:t>6.&gt;</w:t>
      </w:r>
      <w:r>
        <w:br/>
      </w:r>
      <w:r>
        <w:rPr>
          <w:noProof/>
        </w:rPr>
        <w:lastRenderedPageBreak/>
        <w:drawing>
          <wp:inline distT="0" distB="0" distL="0" distR="0" wp14:anchorId="14055D7F" wp14:editId="742B4E81">
            <wp:extent cx="5851443" cy="4229100"/>
            <wp:effectExtent l="38100" t="38100" r="16510" b="1905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60396" cy="4235571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329DF4" w14:textId="2A337978" w:rsidR="0066638D" w:rsidRDefault="0066638D" w:rsidP="0066638D">
      <w:pPr>
        <w:pStyle w:val="3"/>
        <w:numPr>
          <w:ilvl w:val="3"/>
          <w:numId w:val="22"/>
        </w:numPr>
        <w:ind w:leftChars="200" w:left="740"/>
      </w:pPr>
      <w:r>
        <w:rPr>
          <w:rFonts w:hint="eastAsia"/>
        </w:rPr>
        <w:t xml:space="preserve">&lt;그림 </w:t>
      </w:r>
      <w:r>
        <w:t xml:space="preserve">6.&gt; </w:t>
      </w:r>
      <w:r>
        <w:rPr>
          <w:rFonts w:hint="eastAsia"/>
        </w:rPr>
        <w:t xml:space="preserve">과 같이 수정이 </w:t>
      </w:r>
      <w:proofErr w:type="gramStart"/>
      <w:r>
        <w:rPr>
          <w:rFonts w:hint="eastAsia"/>
        </w:rPr>
        <w:t>이루어 졌으며</w:t>
      </w:r>
      <w:proofErr w:type="gramEnd"/>
      <w:r>
        <w:rPr>
          <w:rFonts w:hint="eastAsia"/>
        </w:rPr>
        <w:t xml:space="preserve"> 주요 수정 사항 </w:t>
      </w:r>
      <w:proofErr w:type="spellStart"/>
      <w:r>
        <w:rPr>
          <w:rFonts w:hint="eastAsia"/>
        </w:rPr>
        <w:t>으로는</w:t>
      </w:r>
      <w:proofErr w:type="spellEnd"/>
    </w:p>
    <w:p w14:paraId="13C7C005" w14:textId="25623FBB" w:rsidR="0066638D" w:rsidRDefault="0066638D" w:rsidP="0066638D">
      <w:pPr>
        <w:pStyle w:val="40"/>
        <w:numPr>
          <w:ilvl w:val="4"/>
          <w:numId w:val="22"/>
        </w:numPr>
      </w:pPr>
      <w:r>
        <w:rPr>
          <w:rFonts w:hint="eastAsia"/>
        </w:rPr>
        <w:t xml:space="preserve">기본 정보가 들어있던 클래스가 </w:t>
      </w:r>
      <w:r w:rsidRPr="0066638D">
        <w:rPr>
          <w:highlight w:val="yellow"/>
        </w:rPr>
        <w:t xml:space="preserve">div = </w:t>
      </w:r>
      <w:proofErr w:type="spellStart"/>
      <w:r w:rsidRPr="0066638D">
        <w:rPr>
          <w:highlight w:val="yellow"/>
        </w:rPr>
        <w:t>bsObj.find</w:t>
      </w:r>
      <w:proofErr w:type="spellEnd"/>
      <w:r w:rsidRPr="0066638D">
        <w:rPr>
          <w:highlight w:val="yellow"/>
        </w:rPr>
        <w:t>('div</w:t>
      </w:r>
      <w:proofErr w:type="gramStart"/>
      <w:r w:rsidRPr="0066638D">
        <w:rPr>
          <w:highlight w:val="yellow"/>
        </w:rPr>
        <w:t>',{</w:t>
      </w:r>
      <w:proofErr w:type="gramEnd"/>
      <w:r w:rsidRPr="0066638D">
        <w:rPr>
          <w:highlight w:val="yellow"/>
        </w:rPr>
        <w:t>"</w:t>
      </w:r>
      <w:proofErr w:type="spellStart"/>
      <w:r w:rsidRPr="0066638D">
        <w:rPr>
          <w:highlight w:val="yellow"/>
        </w:rPr>
        <w:t>class":"panel-panel</w:t>
      </w:r>
      <w:proofErr w:type="spellEnd"/>
      <w:r w:rsidRPr="0066638D">
        <w:rPr>
          <w:highlight w:val="yellow"/>
        </w:rPr>
        <w:t>"})</w:t>
      </w:r>
      <w:r>
        <w:t xml:space="preserve"> </w:t>
      </w:r>
      <w:r>
        <w:rPr>
          <w:rFonts w:hint="eastAsia"/>
        </w:rPr>
        <w:t xml:space="preserve">에서 </w:t>
      </w:r>
      <w:r w:rsidRPr="000325AE">
        <w:rPr>
          <w:highlight w:val="yellow"/>
        </w:rPr>
        <w:t xml:space="preserve">div = </w:t>
      </w:r>
      <w:proofErr w:type="spellStart"/>
      <w:r w:rsidRPr="000325AE">
        <w:rPr>
          <w:highlight w:val="yellow"/>
        </w:rPr>
        <w:t>bsObj.find</w:t>
      </w:r>
      <w:proofErr w:type="spellEnd"/>
      <w:r w:rsidRPr="000325AE">
        <w:rPr>
          <w:highlight w:val="yellow"/>
        </w:rPr>
        <w:t>('address', {"class": "</w:t>
      </w:r>
      <w:proofErr w:type="spellStart"/>
      <w:r w:rsidRPr="000325AE">
        <w:rPr>
          <w:highlight w:val="yellow"/>
        </w:rPr>
        <w:t>vcard</w:t>
      </w:r>
      <w:proofErr w:type="spellEnd"/>
      <w:r w:rsidRPr="000325AE">
        <w:rPr>
          <w:highlight w:val="yellow"/>
        </w:rPr>
        <w:t>"})</w:t>
      </w:r>
      <w:r>
        <w:t xml:space="preserve"> </w:t>
      </w:r>
      <w:r>
        <w:rPr>
          <w:rFonts w:hint="eastAsia"/>
        </w:rPr>
        <w:t>로 변경</w:t>
      </w:r>
      <w:r w:rsidR="000325AE">
        <w:t>.</w:t>
      </w:r>
    </w:p>
    <w:p w14:paraId="14ACCF17" w14:textId="4533BC07" w:rsidR="000325AE" w:rsidRDefault="000325AE" w:rsidP="0066638D">
      <w:pPr>
        <w:pStyle w:val="40"/>
        <w:numPr>
          <w:ilvl w:val="4"/>
          <w:numId w:val="22"/>
        </w:numPr>
      </w:pPr>
      <w:r>
        <w:t xml:space="preserve">Tell 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차저</w:t>
      </w:r>
      <w:proofErr w:type="spellEnd"/>
      <w:r>
        <w:rPr>
          <w:rFonts w:hint="eastAsia"/>
        </w:rPr>
        <w:t xml:space="preserve"> 정보는 기존과 같은 태그이기에 수정이 없음</w:t>
      </w:r>
    </w:p>
    <w:p w14:paraId="6CC1433D" w14:textId="4D8CAFFE" w:rsidR="000325AE" w:rsidRPr="00B045C7" w:rsidRDefault="000325AE" w:rsidP="0066638D">
      <w:pPr>
        <w:pStyle w:val="40"/>
        <w:numPr>
          <w:ilvl w:val="4"/>
          <w:numId w:val="22"/>
        </w:numPr>
      </w:pPr>
      <w:r>
        <w:t>div</w:t>
      </w:r>
      <w:r>
        <w:rPr>
          <w:rFonts w:hint="eastAsia"/>
        </w:rPr>
        <w:t xml:space="preserve">태그의 </w:t>
      </w:r>
      <w:proofErr w:type="spellStart"/>
      <w:r>
        <w:t>Lacation</w:t>
      </w:r>
      <w:proofErr w:type="spellEnd"/>
      <w:r>
        <w:t>-</w:t>
      </w:r>
      <w:proofErr w:type="gramStart"/>
      <w:r>
        <w:t>map  ID</w:t>
      </w:r>
      <w:proofErr w:type="gramEnd"/>
      <w:r>
        <w:rPr>
          <w:rFonts w:hint="eastAsia"/>
        </w:rPr>
        <w:t xml:space="preserve">에서 좌표 정보를 </w:t>
      </w:r>
      <w:proofErr w:type="spellStart"/>
      <w:r>
        <w:rPr>
          <w:rFonts w:hint="eastAsia"/>
        </w:rPr>
        <w:t>얻을수</w:t>
      </w:r>
      <w:proofErr w:type="spellEnd"/>
      <w:r>
        <w:rPr>
          <w:rFonts w:hint="eastAsia"/>
        </w:rPr>
        <w:t xml:space="preserve"> 있어 이를 가져와 정제 하여 </w:t>
      </w:r>
      <w:proofErr w:type="spellStart"/>
      <w:r>
        <w:t>x,y</w:t>
      </w:r>
      <w:proofErr w:type="spellEnd"/>
      <w:r>
        <w:t xml:space="preserve"> </w:t>
      </w:r>
      <w:r>
        <w:rPr>
          <w:rFonts w:hint="eastAsia"/>
        </w:rPr>
        <w:t>좌표를 분리 하여 저장.</w:t>
      </w:r>
    </w:p>
    <w:p w14:paraId="3030BB86" w14:textId="1407B43F" w:rsidR="00E37B8D" w:rsidRPr="00870E0A" w:rsidRDefault="00636DEB" w:rsidP="00916760">
      <w:pPr>
        <w:pStyle w:val="40"/>
        <w:numPr>
          <w:ilvl w:val="0"/>
          <w:numId w:val="0"/>
        </w:numPr>
        <w:jc w:val="center"/>
      </w:pPr>
      <w:r>
        <w:t>-</w:t>
      </w:r>
      <w:r>
        <w:rPr>
          <w:rFonts w:hint="eastAsia"/>
        </w:rPr>
        <w:t>끝-</w:t>
      </w:r>
    </w:p>
    <w:sectPr w:rsidR="00E37B8D" w:rsidRPr="00870E0A" w:rsidSect="00E62C37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13" w:h="16834" w:code="9"/>
      <w:pgMar w:top="1701" w:right="907" w:bottom="1361" w:left="907" w:header="709" w:footer="68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 w:chapStyle="1"/>
      <w:cols w:space="709"/>
      <w:docGrid w:type="lines" w:linePitch="36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AC8C4" w14:textId="77777777" w:rsidR="003C4A04" w:rsidRDefault="003C4A04">
      <w:r>
        <w:separator/>
      </w:r>
    </w:p>
    <w:p w14:paraId="3C94DD25" w14:textId="77777777" w:rsidR="003C4A04" w:rsidRDefault="003C4A04"/>
  </w:endnote>
  <w:endnote w:type="continuationSeparator" w:id="0">
    <w:p w14:paraId="08C5DB33" w14:textId="77777777" w:rsidR="003C4A04" w:rsidRDefault="003C4A04">
      <w:r>
        <w:continuationSeparator/>
      </w:r>
    </w:p>
    <w:p w14:paraId="2976EE46" w14:textId="77777777" w:rsidR="003C4A04" w:rsidRDefault="003C4A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체"/>
    <w:charset w:val="81"/>
    <w:family w:val="roman"/>
    <w:pitch w:val="variable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CA7D7" w14:textId="77777777" w:rsidR="008A2CCD" w:rsidRDefault="008A2CCD">
    <w:pPr>
      <w:pStyle w:val="a7"/>
      <w:overflowPunct w:val="0"/>
      <w:jc w:val="center"/>
      <w:textAlignment w:val="bottom"/>
    </w:pPr>
    <w:r>
      <w:t xml:space="preserve">Page </w:t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  <w:p w14:paraId="4E2FD2D3" w14:textId="77777777" w:rsidR="008A2CCD" w:rsidRDefault="008A2CCD">
    <w:pPr>
      <w:overflowPunct w:val="0"/>
      <w:textAlignment w:val="bottom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53946"/>
      <w:docPartObj>
        <w:docPartGallery w:val="Page Numbers (Bottom of Page)"/>
        <w:docPartUnique/>
      </w:docPartObj>
    </w:sdtPr>
    <w:sdtEndPr/>
    <w:sdtContent>
      <w:p w14:paraId="72AD58F4" w14:textId="77777777" w:rsidR="008A2CCD" w:rsidRPr="00547BD7" w:rsidRDefault="008A2CCD" w:rsidP="00F527FA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7E17" w:rsidRPr="00237E17">
          <w:rPr>
            <w:noProof/>
            <w:lang w:val="ko-KR"/>
          </w:rPr>
          <w:t>6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B88F1" w14:textId="77777777" w:rsidR="008A2CCD" w:rsidRDefault="008A2CCD" w:rsidP="00E50CE3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51A3A" w14:textId="77777777" w:rsidR="003C4A04" w:rsidRDefault="003C4A04">
      <w:r>
        <w:rPr>
          <w:rFonts w:hint="eastAsia"/>
        </w:rPr>
        <w:separator/>
      </w:r>
    </w:p>
    <w:p w14:paraId="571C05AD" w14:textId="77777777" w:rsidR="003C4A04" w:rsidRDefault="003C4A04"/>
  </w:footnote>
  <w:footnote w:type="continuationSeparator" w:id="0">
    <w:p w14:paraId="098B8A07" w14:textId="77777777" w:rsidR="003C4A04" w:rsidRDefault="003C4A04">
      <w:r>
        <w:continuationSeparator/>
      </w:r>
    </w:p>
    <w:p w14:paraId="493ADBE0" w14:textId="77777777" w:rsidR="003C4A04" w:rsidRDefault="003C4A0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1DEA7" w14:textId="77777777" w:rsidR="008A2CCD" w:rsidRDefault="008A2CCD">
    <w:pPr>
      <w:tabs>
        <w:tab w:val="right" w:pos="7939"/>
        <w:tab w:val="left" w:pos="8505"/>
      </w:tabs>
    </w:pPr>
  </w:p>
  <w:p w14:paraId="0E27A9E0" w14:textId="77777777" w:rsidR="008A2CCD" w:rsidRDefault="008A2CCD">
    <w:pPr>
      <w:overflowPunct w:val="0"/>
      <w:textAlignment w:val="bottom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 w:firstRow="1" w:lastRow="0" w:firstColumn="1" w:lastColumn="0" w:noHBand="0" w:noVBand="1"/>
    </w:tblPr>
    <w:tblGrid>
      <w:gridCol w:w="3539"/>
      <w:gridCol w:w="1134"/>
      <w:gridCol w:w="2126"/>
      <w:gridCol w:w="1134"/>
      <w:gridCol w:w="2127"/>
    </w:tblGrid>
    <w:tr w:rsidR="008A2CCD" w:rsidRPr="00EB6F72" w14:paraId="2D9727C7" w14:textId="77777777" w:rsidTr="00862B4F">
      <w:trPr>
        <w:trHeight w:val="338"/>
      </w:trPr>
      <w:tc>
        <w:tcPr>
          <w:tcW w:w="3539" w:type="dxa"/>
          <w:vMerge w:val="restart"/>
        </w:tcPr>
        <w:p w14:paraId="57FC5F56" w14:textId="21077B5B" w:rsidR="00AD1150" w:rsidRPr="00EB6F72" w:rsidRDefault="00DF6B54" w:rsidP="00AD1150">
          <w:pPr>
            <w:jc w:val="center"/>
            <w:rPr>
              <w:rFonts w:asciiTheme="minorHAnsi" w:eastAsiaTheme="minorHAnsi" w:hAnsiTheme="minorHAnsi"/>
              <w:b/>
              <w:sz w:val="22"/>
              <w:szCs w:val="22"/>
            </w:rPr>
          </w:pPr>
          <w:proofErr w:type="spellStart"/>
          <w:r>
            <w:rPr>
              <w:rFonts w:asciiTheme="minorHAnsi" w:eastAsiaTheme="minorHAnsi" w:hAnsiTheme="minorHAnsi" w:hint="eastAsia"/>
              <w:b/>
              <w:sz w:val="22"/>
              <w:szCs w:val="22"/>
            </w:rPr>
            <w:t>수집및</w:t>
          </w:r>
          <w:r w:rsidR="00BA60D3">
            <w:rPr>
              <w:rFonts w:asciiTheme="minorHAnsi" w:eastAsiaTheme="minorHAnsi" w:hAnsiTheme="minorHAnsi" w:hint="eastAsia"/>
              <w:b/>
              <w:sz w:val="22"/>
              <w:szCs w:val="22"/>
            </w:rPr>
            <w:t>업무관련</w:t>
          </w:r>
          <w:proofErr w:type="spellEnd"/>
          <w:r>
            <w:rPr>
              <w:rFonts w:asciiTheme="minorHAnsi" w:eastAsiaTheme="minorHAnsi" w:hAnsiTheme="minorHAnsi" w:hint="eastAsia"/>
              <w:b/>
              <w:sz w:val="22"/>
              <w:szCs w:val="22"/>
            </w:rPr>
            <w:t xml:space="preserve"> </w:t>
          </w:r>
          <w:r>
            <w:rPr>
              <w:rFonts w:asciiTheme="minorHAnsi" w:eastAsiaTheme="minorHAnsi" w:hAnsiTheme="minorHAnsi"/>
              <w:b/>
              <w:sz w:val="22"/>
              <w:szCs w:val="22"/>
            </w:rPr>
            <w:t>Tool</w:t>
          </w:r>
          <w:r w:rsidR="00AD1150">
            <w:rPr>
              <w:rFonts w:asciiTheme="minorHAnsi" w:eastAsiaTheme="minorHAnsi" w:hAnsiTheme="minorHAnsi"/>
              <w:b/>
              <w:sz w:val="22"/>
              <w:szCs w:val="22"/>
            </w:rPr>
            <w:t xml:space="preserve"> </w:t>
          </w:r>
          <w:r>
            <w:rPr>
              <w:rFonts w:asciiTheme="minorHAnsi" w:eastAsiaTheme="minorHAnsi" w:hAnsiTheme="minorHAnsi" w:hint="eastAsia"/>
              <w:b/>
              <w:sz w:val="22"/>
              <w:szCs w:val="22"/>
            </w:rPr>
            <w:t xml:space="preserve">사용 </w:t>
          </w:r>
          <w:r w:rsidR="00AD1150">
            <w:rPr>
              <w:rFonts w:asciiTheme="minorHAnsi" w:eastAsiaTheme="minorHAnsi" w:hAnsiTheme="minorHAnsi" w:hint="eastAsia"/>
              <w:b/>
              <w:sz w:val="22"/>
              <w:szCs w:val="22"/>
            </w:rPr>
            <w:t>매뉴얼</w:t>
          </w:r>
        </w:p>
      </w:tc>
      <w:tc>
        <w:tcPr>
          <w:tcW w:w="1134" w:type="dxa"/>
        </w:tcPr>
        <w:p w14:paraId="07E24BD9" w14:textId="77777777" w:rsidR="008A2CCD" w:rsidRPr="00EB6F72" w:rsidRDefault="008A2CCD" w:rsidP="00504094">
          <w:pPr>
            <w:jc w:val="center"/>
            <w:rPr>
              <w:rFonts w:asciiTheme="minorHAnsi" w:eastAsiaTheme="minorHAnsi" w:hAnsiTheme="minorHAnsi"/>
            </w:rPr>
          </w:pPr>
          <w:r w:rsidRPr="00EB6F72">
            <w:rPr>
              <w:rFonts w:asciiTheme="minorHAnsi" w:eastAsiaTheme="minorHAnsi" w:hAnsiTheme="minorHAnsi" w:hint="eastAsia"/>
            </w:rPr>
            <w:t>문서번호</w:t>
          </w:r>
        </w:p>
      </w:tc>
      <w:tc>
        <w:tcPr>
          <w:tcW w:w="2126" w:type="dxa"/>
        </w:tcPr>
        <w:p w14:paraId="0F848300" w14:textId="77777777" w:rsidR="008A2CCD" w:rsidRPr="00EB6F72" w:rsidRDefault="008A2CCD" w:rsidP="00504094">
          <w:pPr>
            <w:jc w:val="center"/>
            <w:rPr>
              <w:rFonts w:asciiTheme="minorHAnsi" w:eastAsiaTheme="minorHAnsi" w:hAnsiTheme="minorHAnsi"/>
            </w:rPr>
          </w:pPr>
        </w:p>
      </w:tc>
      <w:tc>
        <w:tcPr>
          <w:tcW w:w="1134" w:type="dxa"/>
        </w:tcPr>
        <w:p w14:paraId="69A24F32" w14:textId="77777777" w:rsidR="008A2CCD" w:rsidRPr="00EB6F72" w:rsidRDefault="008A2CCD" w:rsidP="00504094">
          <w:pPr>
            <w:jc w:val="center"/>
            <w:rPr>
              <w:rFonts w:asciiTheme="minorHAnsi" w:eastAsiaTheme="minorHAnsi" w:hAnsiTheme="minorHAnsi"/>
            </w:rPr>
          </w:pPr>
          <w:r w:rsidRPr="00EB6F72">
            <w:rPr>
              <w:rFonts w:asciiTheme="minorHAnsi" w:eastAsiaTheme="minorHAnsi" w:hAnsiTheme="minorHAnsi" w:hint="eastAsia"/>
            </w:rPr>
            <w:t>작성자</w:t>
          </w:r>
        </w:p>
      </w:tc>
      <w:tc>
        <w:tcPr>
          <w:tcW w:w="2127" w:type="dxa"/>
        </w:tcPr>
        <w:p w14:paraId="12C513D9" w14:textId="78CD9A2B" w:rsidR="008A2CCD" w:rsidRPr="00EB6F72" w:rsidRDefault="00AD1150" w:rsidP="00504094">
          <w:pPr>
            <w:jc w:val="center"/>
            <w:rPr>
              <w:rFonts w:asciiTheme="minorHAnsi" w:eastAsiaTheme="minorHAnsi" w:hAnsiTheme="minorHAnsi"/>
            </w:rPr>
          </w:pPr>
          <w:r>
            <w:rPr>
              <w:rFonts w:asciiTheme="minorHAnsi" w:eastAsiaTheme="minorHAnsi" w:hAnsiTheme="minorHAnsi" w:hint="eastAsia"/>
            </w:rPr>
            <w:t>설준영</w:t>
          </w:r>
        </w:p>
      </w:tc>
    </w:tr>
    <w:tr w:rsidR="008A2CCD" w:rsidRPr="00EB6F72" w14:paraId="75391869" w14:textId="77777777" w:rsidTr="00862B4F">
      <w:trPr>
        <w:trHeight w:val="338"/>
      </w:trPr>
      <w:tc>
        <w:tcPr>
          <w:tcW w:w="3539" w:type="dxa"/>
          <w:vMerge/>
        </w:tcPr>
        <w:p w14:paraId="1ADDBCC3" w14:textId="77777777" w:rsidR="008A2CCD" w:rsidRPr="00EB6F72" w:rsidRDefault="008A2CCD" w:rsidP="00E541E3">
          <w:pPr>
            <w:rPr>
              <w:rFonts w:asciiTheme="minorHAnsi" w:eastAsiaTheme="minorHAnsi" w:hAnsiTheme="minorHAnsi"/>
            </w:rPr>
          </w:pPr>
        </w:p>
      </w:tc>
      <w:tc>
        <w:tcPr>
          <w:tcW w:w="1134" w:type="dxa"/>
        </w:tcPr>
        <w:p w14:paraId="479F328C" w14:textId="77777777" w:rsidR="008A2CCD" w:rsidRPr="00EB6F72" w:rsidRDefault="008A2CCD" w:rsidP="00E541E3">
          <w:pPr>
            <w:jc w:val="center"/>
            <w:rPr>
              <w:rFonts w:asciiTheme="minorHAnsi" w:eastAsiaTheme="minorHAnsi" w:hAnsiTheme="minorHAnsi"/>
            </w:rPr>
          </w:pPr>
          <w:r w:rsidRPr="00EB6F72">
            <w:rPr>
              <w:rFonts w:asciiTheme="minorHAnsi" w:eastAsiaTheme="minorHAnsi" w:hAnsiTheme="minorHAnsi" w:hint="eastAsia"/>
            </w:rPr>
            <w:t>작성일</w:t>
          </w:r>
        </w:p>
      </w:tc>
      <w:tc>
        <w:tcPr>
          <w:tcW w:w="2126" w:type="dxa"/>
        </w:tcPr>
        <w:sdt>
          <w:sdtPr>
            <w:rPr>
              <w:rFonts w:asciiTheme="minorHAnsi" w:eastAsiaTheme="minorHAnsi" w:hAnsiTheme="minorHAnsi"/>
            </w:rPr>
            <w:id w:val="3454034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rFonts w:asciiTheme="minorHAnsi" w:eastAsiaTheme="minorHAnsi" w:hAnsiTheme="minorHAnsi"/>
                </w:rPr>
                <w:id w:val="72187838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p w14:paraId="4162F70E" w14:textId="72CE7D99" w:rsidR="008A2CCD" w:rsidRPr="00EB6F72" w:rsidRDefault="008A2CCD" w:rsidP="00E541E3">
                  <w:pPr>
                    <w:pStyle w:val="a7"/>
                    <w:jc w:val="center"/>
                    <w:rPr>
                      <w:rFonts w:asciiTheme="minorHAnsi" w:eastAsia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202</w:t>
                  </w:r>
                  <w:r w:rsidR="00AD1150">
                    <w:rPr>
                      <w:rFonts w:asciiTheme="minorHAnsi" w:eastAsiaTheme="minorHAnsi" w:hAnsiTheme="minorHAnsi"/>
                    </w:rPr>
                    <w:t>2</w:t>
                  </w:r>
                  <w:r w:rsidRPr="00EB6F72">
                    <w:rPr>
                      <w:rFonts w:asciiTheme="minorHAnsi" w:eastAsiaTheme="minorHAnsi" w:hAnsiTheme="minorHAnsi" w:hint="eastAsia"/>
                    </w:rPr>
                    <w:t>년</w:t>
                  </w:r>
                  <w:r>
                    <w:rPr>
                      <w:rFonts w:asciiTheme="minorHAnsi" w:eastAsiaTheme="minorHAnsi" w:hAnsiTheme="minorHAnsi" w:hint="eastAsia"/>
                    </w:rPr>
                    <w:t xml:space="preserve"> 01</w:t>
                  </w:r>
                  <w:r w:rsidRPr="00EB6F72">
                    <w:rPr>
                      <w:rFonts w:asciiTheme="minorHAnsi" w:eastAsiaTheme="minorHAnsi" w:hAnsiTheme="minorHAnsi" w:hint="eastAsia"/>
                    </w:rPr>
                    <w:t>월</w:t>
                  </w:r>
                  <w:r>
                    <w:rPr>
                      <w:rFonts w:asciiTheme="minorHAnsi" w:eastAsiaTheme="minorHAnsi" w:hAnsiTheme="minorHAnsi" w:hint="eastAsia"/>
                    </w:rPr>
                    <w:t xml:space="preserve"> </w:t>
                  </w:r>
                  <w:r w:rsidR="00AD1150">
                    <w:rPr>
                      <w:rFonts w:asciiTheme="minorHAnsi" w:eastAsiaTheme="minorHAnsi" w:hAnsiTheme="minorHAnsi"/>
                    </w:rPr>
                    <w:t>14</w:t>
                  </w:r>
                  <w:r w:rsidRPr="00EB6F72">
                    <w:rPr>
                      <w:rFonts w:asciiTheme="minorHAnsi" w:eastAsiaTheme="minorHAnsi" w:hAnsiTheme="minorHAnsi" w:hint="eastAsia"/>
                    </w:rPr>
                    <w:t>일</w:t>
                  </w:r>
                </w:p>
              </w:sdtContent>
            </w:sdt>
          </w:sdtContent>
        </w:sdt>
      </w:tc>
      <w:tc>
        <w:tcPr>
          <w:tcW w:w="1134" w:type="dxa"/>
        </w:tcPr>
        <w:p w14:paraId="0CACB7E5" w14:textId="77777777" w:rsidR="008A2CCD" w:rsidRPr="00EB6F72" w:rsidRDefault="008A2CCD" w:rsidP="00E541E3">
          <w:pPr>
            <w:jc w:val="center"/>
            <w:rPr>
              <w:rFonts w:asciiTheme="minorHAnsi" w:eastAsiaTheme="minorHAnsi" w:hAnsiTheme="minorHAnsi"/>
            </w:rPr>
          </w:pPr>
          <w:r w:rsidRPr="00EB6F72">
            <w:rPr>
              <w:rFonts w:asciiTheme="minorHAnsi" w:eastAsiaTheme="minorHAnsi" w:hAnsiTheme="minorHAnsi" w:hint="eastAsia"/>
            </w:rPr>
            <w:t>최종수정일</w:t>
          </w:r>
        </w:p>
      </w:tc>
      <w:tc>
        <w:tcPr>
          <w:tcW w:w="2127" w:type="dxa"/>
        </w:tcPr>
        <w:sdt>
          <w:sdtPr>
            <w:rPr>
              <w:rFonts w:asciiTheme="minorHAnsi" w:eastAsiaTheme="minorHAnsi" w:hAnsiTheme="minorHAnsi"/>
            </w:rPr>
            <w:id w:val="-243033290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rFonts w:asciiTheme="minorHAnsi" w:eastAsiaTheme="minorHAnsi" w:hAnsiTheme="minorHAnsi"/>
                </w:rPr>
                <w:id w:val="-1192066671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p w14:paraId="59177D91" w14:textId="19A18099" w:rsidR="008A2CCD" w:rsidRPr="00EB6F72" w:rsidRDefault="008A2CCD" w:rsidP="00212445">
                  <w:pPr>
                    <w:pStyle w:val="a7"/>
                    <w:jc w:val="center"/>
                    <w:rPr>
                      <w:rFonts w:asciiTheme="minorHAnsi" w:eastAsia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202</w:t>
                  </w:r>
                  <w:r>
                    <w:rPr>
                      <w:rFonts w:asciiTheme="minorHAnsi" w:eastAsiaTheme="minorHAnsi" w:hAnsiTheme="minorHAnsi"/>
                    </w:rPr>
                    <w:t>2</w:t>
                  </w:r>
                  <w:r w:rsidRPr="00EB6F72">
                    <w:rPr>
                      <w:rFonts w:asciiTheme="minorHAnsi" w:eastAsiaTheme="minorHAnsi" w:hAnsiTheme="minorHAnsi" w:hint="eastAsia"/>
                    </w:rPr>
                    <w:t>년</w:t>
                  </w:r>
                  <w:r>
                    <w:rPr>
                      <w:rFonts w:asciiTheme="minorHAnsi" w:eastAsiaTheme="minorHAnsi" w:hAnsiTheme="minorHAnsi" w:hint="eastAsia"/>
                    </w:rPr>
                    <w:t xml:space="preserve"> 01</w:t>
                  </w:r>
                  <w:r w:rsidRPr="00EB6F72">
                    <w:rPr>
                      <w:rFonts w:asciiTheme="minorHAnsi" w:eastAsiaTheme="minorHAnsi" w:hAnsiTheme="minorHAnsi" w:hint="eastAsia"/>
                    </w:rPr>
                    <w:t>월</w:t>
                  </w:r>
                  <w:r>
                    <w:rPr>
                      <w:rFonts w:asciiTheme="minorHAnsi" w:eastAsiaTheme="minorHAnsi" w:hAnsiTheme="minorHAnsi" w:hint="eastAsia"/>
                    </w:rPr>
                    <w:t xml:space="preserve"> </w:t>
                  </w:r>
                  <w:r w:rsidR="00AD1150">
                    <w:rPr>
                      <w:rFonts w:asciiTheme="minorHAnsi" w:eastAsiaTheme="minorHAnsi" w:hAnsiTheme="minorHAnsi"/>
                    </w:rPr>
                    <w:t>14</w:t>
                  </w:r>
                  <w:r w:rsidRPr="00EB6F72">
                    <w:rPr>
                      <w:rFonts w:asciiTheme="minorHAnsi" w:eastAsiaTheme="minorHAnsi" w:hAnsiTheme="minorHAnsi" w:hint="eastAsia"/>
                    </w:rPr>
                    <w:t>일</w:t>
                  </w:r>
                </w:p>
              </w:sdtContent>
            </w:sdt>
          </w:sdtContent>
        </w:sdt>
      </w:tc>
    </w:tr>
  </w:tbl>
  <w:p w14:paraId="2A6A7433" w14:textId="77777777" w:rsidR="008A2CCD" w:rsidRDefault="008A2CCD">
    <w:pPr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 w:firstRow="1" w:lastRow="0" w:firstColumn="1" w:lastColumn="0" w:noHBand="0" w:noVBand="1"/>
    </w:tblPr>
    <w:tblGrid>
      <w:gridCol w:w="3369"/>
      <w:gridCol w:w="992"/>
      <w:gridCol w:w="2126"/>
      <w:gridCol w:w="1134"/>
      <w:gridCol w:w="2222"/>
    </w:tblGrid>
    <w:tr w:rsidR="008A2CCD" w14:paraId="3EF4620B" w14:textId="77777777" w:rsidTr="008033E9">
      <w:trPr>
        <w:trHeight w:val="338"/>
      </w:trPr>
      <w:tc>
        <w:tcPr>
          <w:tcW w:w="3369" w:type="dxa"/>
          <w:vMerge w:val="restart"/>
        </w:tcPr>
        <w:p w14:paraId="01089605" w14:textId="77777777" w:rsidR="008A2CCD" w:rsidRPr="00C96357" w:rsidRDefault="008A2CCD" w:rsidP="00A63B32">
          <w:pPr>
            <w:jc w:val="center"/>
            <w:rPr>
              <w:rFonts w:ascii="돋움" w:eastAsia="돋움" w:hAnsi="돋움"/>
              <w:b/>
              <w:sz w:val="22"/>
              <w:szCs w:val="22"/>
            </w:rPr>
          </w:pPr>
          <w:proofErr w:type="spellStart"/>
          <w:r>
            <w:rPr>
              <w:rFonts w:ascii="돋움" w:eastAsia="돋움" w:hAnsi="돋움" w:hint="eastAsia"/>
              <w:b/>
              <w:sz w:val="22"/>
              <w:szCs w:val="22"/>
            </w:rPr>
            <w:t>네트워트배포데이터ㄴ</w:t>
          </w:r>
          <w:proofErr w:type="spellEnd"/>
        </w:p>
      </w:tc>
      <w:tc>
        <w:tcPr>
          <w:tcW w:w="992" w:type="dxa"/>
        </w:tcPr>
        <w:p w14:paraId="416FE9CD" w14:textId="77777777" w:rsidR="008A2CCD" w:rsidRPr="00C96357" w:rsidRDefault="008A2CCD" w:rsidP="00C96357">
          <w:pPr>
            <w:jc w:val="center"/>
            <w:rPr>
              <w:rFonts w:ascii="굴림" w:eastAsia="굴림" w:hAnsi="굴림"/>
            </w:rPr>
          </w:pPr>
          <w:r w:rsidRPr="00C96357">
            <w:rPr>
              <w:rFonts w:ascii="굴림" w:eastAsia="굴림" w:hAnsi="굴림" w:hint="eastAsia"/>
            </w:rPr>
            <w:t>문서번호</w:t>
          </w:r>
        </w:p>
      </w:tc>
      <w:tc>
        <w:tcPr>
          <w:tcW w:w="2126" w:type="dxa"/>
        </w:tcPr>
        <w:p w14:paraId="7D6928D9" w14:textId="77777777" w:rsidR="008A2CCD" w:rsidRPr="008033E9" w:rsidRDefault="008A2CCD" w:rsidP="00D0363F">
          <w:pPr>
            <w:jc w:val="center"/>
            <w:rPr>
              <w:rFonts w:ascii="돋움" w:eastAsia="돋움" w:hAnsi="돋움"/>
            </w:rPr>
          </w:pPr>
        </w:p>
      </w:tc>
      <w:tc>
        <w:tcPr>
          <w:tcW w:w="1134" w:type="dxa"/>
        </w:tcPr>
        <w:p w14:paraId="46510E29" w14:textId="77777777" w:rsidR="008A2CCD" w:rsidRPr="008033E9" w:rsidRDefault="008A2CCD" w:rsidP="00D0363F">
          <w:pPr>
            <w:jc w:val="center"/>
            <w:rPr>
              <w:rFonts w:ascii="돋움" w:eastAsia="돋움" w:hAnsi="돋움"/>
            </w:rPr>
          </w:pPr>
          <w:r w:rsidRPr="008033E9">
            <w:rPr>
              <w:rFonts w:ascii="돋움" w:eastAsia="돋움" w:hAnsi="돋움" w:hint="eastAsia"/>
            </w:rPr>
            <w:t>작성자</w:t>
          </w:r>
        </w:p>
      </w:tc>
      <w:tc>
        <w:tcPr>
          <w:tcW w:w="2222" w:type="dxa"/>
        </w:tcPr>
        <w:p w14:paraId="2E990227" w14:textId="77777777" w:rsidR="008A2CCD" w:rsidRPr="008033E9" w:rsidRDefault="008A2CCD" w:rsidP="00D0363F">
          <w:pPr>
            <w:jc w:val="center"/>
            <w:rPr>
              <w:rFonts w:ascii="돋움" w:eastAsia="돋움" w:hAnsi="돋움"/>
            </w:rPr>
          </w:pPr>
          <w:r w:rsidRPr="008033E9">
            <w:rPr>
              <w:rFonts w:ascii="돋움" w:eastAsia="돋움" w:hAnsi="돋움" w:hint="eastAsia"/>
            </w:rPr>
            <w:t>허성범</w:t>
          </w:r>
        </w:p>
      </w:tc>
    </w:tr>
    <w:tr w:rsidR="008A2CCD" w14:paraId="2CBB1FA4" w14:textId="77777777" w:rsidTr="008033E9">
      <w:trPr>
        <w:trHeight w:val="338"/>
      </w:trPr>
      <w:tc>
        <w:tcPr>
          <w:tcW w:w="3369" w:type="dxa"/>
          <w:vMerge/>
        </w:tcPr>
        <w:p w14:paraId="40620B99" w14:textId="77777777" w:rsidR="008A2CCD" w:rsidRDefault="008A2CCD"/>
      </w:tc>
      <w:tc>
        <w:tcPr>
          <w:tcW w:w="992" w:type="dxa"/>
        </w:tcPr>
        <w:p w14:paraId="0C63D0FD" w14:textId="77777777" w:rsidR="008A2CCD" w:rsidRPr="00C96357" w:rsidRDefault="008A2CCD" w:rsidP="00C96357">
          <w:pPr>
            <w:jc w:val="center"/>
            <w:rPr>
              <w:rFonts w:ascii="굴림" w:eastAsia="굴림" w:hAnsi="굴림"/>
            </w:rPr>
          </w:pPr>
          <w:r w:rsidRPr="00C96357">
            <w:rPr>
              <w:rFonts w:ascii="굴림" w:eastAsia="굴림" w:hAnsi="굴림" w:hint="eastAsia"/>
            </w:rPr>
            <w:t>작성일</w:t>
          </w:r>
        </w:p>
      </w:tc>
      <w:tc>
        <w:tcPr>
          <w:tcW w:w="2126" w:type="dxa"/>
        </w:tcPr>
        <w:sdt>
          <w:sdtPr>
            <w:rPr>
              <w:rFonts w:ascii="돋움" w:eastAsia="돋움" w:hAnsi="돋움"/>
            </w:rPr>
            <w:id w:val="3453970"/>
            <w:docPartObj>
              <w:docPartGallery w:val="Page Numbers (Bottom of Page)"/>
              <w:docPartUnique/>
            </w:docPartObj>
          </w:sdtPr>
          <w:sdtEndPr/>
          <w:sdtContent>
            <w:p w14:paraId="6C553CAB" w14:textId="77777777" w:rsidR="008A2CCD" w:rsidRPr="008033E9" w:rsidRDefault="008A2CCD" w:rsidP="00616BCC">
              <w:pPr>
                <w:pStyle w:val="a7"/>
                <w:jc w:val="center"/>
                <w:rPr>
                  <w:rFonts w:ascii="돋움" w:eastAsia="돋움" w:hAnsi="돋움"/>
                  <w:sz w:val="20"/>
                  <w:szCs w:val="20"/>
                </w:rPr>
              </w:pPr>
              <w:r>
                <w:rPr>
                  <w:rFonts w:ascii="돋움" w:eastAsia="돋움" w:hAnsi="돋움" w:hint="eastAsia"/>
                </w:rPr>
                <w:t>2011</w:t>
              </w:r>
              <w:r w:rsidRPr="008033E9">
                <w:rPr>
                  <w:rFonts w:ascii="돋움" w:eastAsia="돋움" w:hAnsi="돋움" w:hint="eastAsia"/>
                </w:rPr>
                <w:t>년</w:t>
              </w:r>
              <w:r>
                <w:rPr>
                  <w:rFonts w:ascii="돋움" w:eastAsia="돋움" w:hAnsi="돋움" w:hint="eastAsia"/>
                </w:rPr>
                <w:t xml:space="preserve"> 11</w:t>
              </w:r>
              <w:r w:rsidRPr="008033E9">
                <w:rPr>
                  <w:rFonts w:ascii="돋움" w:eastAsia="돋움" w:hAnsi="돋움" w:hint="eastAsia"/>
                </w:rPr>
                <w:t>월</w:t>
              </w:r>
              <w:r>
                <w:rPr>
                  <w:rFonts w:ascii="돋움" w:eastAsia="돋움" w:hAnsi="돋움" w:hint="eastAsia"/>
                </w:rPr>
                <w:t xml:space="preserve"> 1</w:t>
              </w:r>
              <w:r w:rsidRPr="008033E9">
                <w:rPr>
                  <w:rFonts w:ascii="돋움" w:eastAsia="돋움" w:hAnsi="돋움" w:hint="eastAsia"/>
                </w:rPr>
                <w:t>일</w:t>
              </w:r>
            </w:p>
          </w:sdtContent>
        </w:sdt>
      </w:tc>
      <w:tc>
        <w:tcPr>
          <w:tcW w:w="1134" w:type="dxa"/>
        </w:tcPr>
        <w:p w14:paraId="1D056642" w14:textId="77777777" w:rsidR="008A2CCD" w:rsidRPr="008033E9" w:rsidRDefault="008A2CCD" w:rsidP="00D0363F">
          <w:pPr>
            <w:jc w:val="center"/>
            <w:rPr>
              <w:rFonts w:ascii="돋움" w:eastAsia="돋움" w:hAnsi="돋움"/>
            </w:rPr>
          </w:pPr>
          <w:r w:rsidRPr="008033E9">
            <w:rPr>
              <w:rFonts w:ascii="돋움" w:eastAsia="돋움" w:hAnsi="돋움" w:hint="eastAsia"/>
            </w:rPr>
            <w:t>최종수정일</w:t>
          </w:r>
        </w:p>
      </w:tc>
      <w:tc>
        <w:tcPr>
          <w:tcW w:w="2222" w:type="dxa"/>
        </w:tcPr>
        <w:sdt>
          <w:sdtPr>
            <w:rPr>
              <w:rFonts w:ascii="돋움" w:eastAsia="돋움" w:hAnsi="돋움"/>
            </w:rPr>
            <w:id w:val="3453950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rFonts w:ascii="돋움" w:eastAsia="돋움" w:hAnsi="돋움"/>
                </w:rPr>
                <w:id w:val="2263249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p w14:paraId="7330A872" w14:textId="77777777" w:rsidR="008A2CCD" w:rsidRPr="008033E9" w:rsidRDefault="008A2CCD" w:rsidP="00616BCC">
                  <w:pPr>
                    <w:pStyle w:val="a7"/>
                    <w:jc w:val="center"/>
                    <w:rPr>
                      <w:rFonts w:ascii="돋움" w:eastAsia="돋움" w:hAnsi="돋움"/>
                    </w:rPr>
                  </w:pPr>
                  <w:r>
                    <w:rPr>
                      <w:rFonts w:ascii="돋움" w:eastAsia="돋움" w:hAnsi="돋움" w:hint="eastAsia"/>
                    </w:rPr>
                    <w:t>2011</w:t>
                  </w:r>
                  <w:r w:rsidRPr="008033E9">
                    <w:rPr>
                      <w:rFonts w:ascii="돋움" w:eastAsia="돋움" w:hAnsi="돋움" w:hint="eastAsia"/>
                    </w:rPr>
                    <w:t>년</w:t>
                  </w:r>
                  <w:r>
                    <w:rPr>
                      <w:rFonts w:ascii="돋움" w:eastAsia="돋움" w:hAnsi="돋움" w:hint="eastAsia"/>
                    </w:rPr>
                    <w:t xml:space="preserve"> 11</w:t>
                  </w:r>
                  <w:r w:rsidRPr="008033E9">
                    <w:rPr>
                      <w:rFonts w:ascii="돋움" w:eastAsia="돋움" w:hAnsi="돋움" w:hint="eastAsia"/>
                    </w:rPr>
                    <w:t>월</w:t>
                  </w:r>
                  <w:r>
                    <w:rPr>
                      <w:rFonts w:ascii="돋움" w:eastAsia="돋움" w:hAnsi="돋움" w:hint="eastAsia"/>
                    </w:rPr>
                    <w:t xml:space="preserve"> 9</w:t>
                  </w:r>
                  <w:r w:rsidRPr="008033E9">
                    <w:rPr>
                      <w:rFonts w:ascii="돋움" w:eastAsia="돋움" w:hAnsi="돋움" w:hint="eastAsia"/>
                    </w:rPr>
                    <w:t>일</w:t>
                  </w:r>
                </w:p>
              </w:sdtContent>
            </w:sdt>
          </w:sdtContent>
        </w:sdt>
      </w:tc>
    </w:tr>
  </w:tbl>
  <w:p w14:paraId="21B9A4BB" w14:textId="77777777" w:rsidR="008A2CCD" w:rsidRDefault="008A2CC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82DCA4A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04D35BB"/>
    <w:multiLevelType w:val="hybridMultilevel"/>
    <w:tmpl w:val="55F8888C"/>
    <w:lvl w:ilvl="0" w:tplc="D4C41F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E485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725CA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28FBCC">
      <w:numFmt w:val="none"/>
      <w:lvlText w:val=""/>
      <w:lvlJc w:val="left"/>
      <w:pPr>
        <w:tabs>
          <w:tab w:val="num" w:pos="360"/>
        </w:tabs>
      </w:pPr>
    </w:lvl>
    <w:lvl w:ilvl="4" w:tplc="7ADE34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9477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EA11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C622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E48B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B10B61"/>
    <w:multiLevelType w:val="multilevel"/>
    <w:tmpl w:val="D260295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3" w15:restartNumberingAfterBreak="0">
    <w:nsid w:val="11AC337F"/>
    <w:multiLevelType w:val="hybridMultilevel"/>
    <w:tmpl w:val="A6686880"/>
    <w:lvl w:ilvl="0" w:tplc="5DF637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FCFA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8CDBE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A4D0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D461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AC16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BA6E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8E1A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D6F8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C882855"/>
    <w:multiLevelType w:val="multilevel"/>
    <w:tmpl w:val="7F3E06CE"/>
    <w:styleLink w:val="a"/>
    <w:lvl w:ilvl="0">
      <w:start w:val="1"/>
      <w:numFmt w:val="bullet"/>
      <w:lvlText w:val=""/>
      <w:lvlJc w:val="left"/>
      <w:pPr>
        <w:tabs>
          <w:tab w:val="num" w:pos="0"/>
        </w:tabs>
        <w:ind w:left="425" w:hanging="425"/>
      </w:pPr>
      <w:rPr>
        <w:rFonts w:ascii="Wingdings" w:eastAsia="바탕" w:hAnsi="Wingdings" w:cs="Times New Roman" w:hint="default"/>
        <w:kern w:val="2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567" w:hanging="142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134" w:hanging="283"/>
      </w:pPr>
      <w:rPr>
        <w:rFonts w:ascii="Courier New" w:hAnsi="Courier New" w:hint="default"/>
        <w:sz w:val="20"/>
      </w:rPr>
    </w:lvl>
    <w:lvl w:ilvl="3">
      <w:start w:val="1"/>
      <w:numFmt w:val="bullet"/>
      <w:lvlText w:val=""/>
      <w:lvlJc w:val="left"/>
      <w:pPr>
        <w:tabs>
          <w:tab w:val="num" w:pos="0"/>
        </w:tabs>
        <w:ind w:left="1531" w:hanging="255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786" w:hanging="85"/>
      </w:pPr>
      <w:rPr>
        <w:rFonts w:ascii="Symbol" w:hAnsi="Symbol" w:hint="default"/>
        <w:sz w:val="16"/>
      </w:rPr>
    </w:lvl>
    <w:lvl w:ilvl="5">
      <w:start w:val="1"/>
      <w:numFmt w:val="bullet"/>
      <w:lvlText w:val="o"/>
      <w:lvlJc w:val="left"/>
      <w:pPr>
        <w:tabs>
          <w:tab w:val="num" w:pos="0"/>
        </w:tabs>
        <w:ind w:left="2325" w:hanging="199"/>
      </w:pPr>
      <w:rPr>
        <w:rFonts w:ascii="Courier New" w:hAnsi="Courier New" w:hint="default"/>
        <w:sz w:val="16"/>
      </w:rPr>
    </w:lvl>
    <w:lvl w:ilvl="6">
      <w:start w:val="1"/>
      <w:numFmt w:val="bullet"/>
      <w:lvlText w:val=""/>
      <w:lvlJc w:val="left"/>
      <w:pPr>
        <w:tabs>
          <w:tab w:val="num" w:pos="0"/>
        </w:tabs>
        <w:ind w:left="2835" w:hanging="284"/>
      </w:pPr>
      <w:rPr>
        <w:rFonts w:ascii="Symbol" w:hAnsi="Symbol" w:hint="default"/>
        <w:sz w:val="16"/>
      </w:rPr>
    </w:lvl>
    <w:lvl w:ilvl="7">
      <w:start w:val="1"/>
      <w:numFmt w:val="none"/>
      <w:lvlText w:val="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37F737D1"/>
    <w:multiLevelType w:val="hybridMultilevel"/>
    <w:tmpl w:val="1C46F040"/>
    <w:lvl w:ilvl="0" w:tplc="52C4C3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CE8D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9C53B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5095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40A4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FA62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7E5D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EAB6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A86F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3491AA7"/>
    <w:multiLevelType w:val="hybridMultilevel"/>
    <w:tmpl w:val="6ED45BE8"/>
    <w:lvl w:ilvl="0" w:tplc="64B291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D2A3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408D7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4C8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CA36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E0F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8C59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9051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A429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AEA36E2"/>
    <w:multiLevelType w:val="multilevel"/>
    <w:tmpl w:val="6FC0763E"/>
    <w:lvl w:ilvl="0">
      <w:start w:val="6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C6B5C7C"/>
    <w:multiLevelType w:val="hybridMultilevel"/>
    <w:tmpl w:val="91C4983C"/>
    <w:lvl w:ilvl="0" w:tplc="A6DA6D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9CEB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24D08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D839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F8D9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8C48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6C89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3678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8A8E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6F536B4"/>
    <w:multiLevelType w:val="hybridMultilevel"/>
    <w:tmpl w:val="555E59B8"/>
    <w:lvl w:ilvl="0" w:tplc="731675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8A95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60AB0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C3AAE">
      <w:numFmt w:val="none"/>
      <w:lvlText w:val=""/>
      <w:lvlJc w:val="left"/>
      <w:pPr>
        <w:tabs>
          <w:tab w:val="num" w:pos="360"/>
        </w:tabs>
      </w:pPr>
    </w:lvl>
    <w:lvl w:ilvl="4" w:tplc="9BC67C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F0D9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848B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B401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A021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1722B67"/>
    <w:multiLevelType w:val="hybridMultilevel"/>
    <w:tmpl w:val="7BA863D6"/>
    <w:lvl w:ilvl="0" w:tplc="9FAC30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3AA3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80691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646B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6CF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B4BF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EC47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3439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2A0B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7A67D7E"/>
    <w:multiLevelType w:val="multilevel"/>
    <w:tmpl w:val="98C2AF42"/>
    <w:lvl w:ilvl="0">
      <w:start w:val="1"/>
      <w:numFmt w:val="decimal"/>
      <w:pStyle w:val="0"/>
      <w:suff w:val="space"/>
      <w:lvlText w:val="%1."/>
      <w:lvlJc w:val="left"/>
      <w:pPr>
        <w:ind w:left="254" w:hanging="254"/>
      </w:pPr>
      <w:rPr>
        <w:rFonts w:hint="eastAsia"/>
      </w:rPr>
    </w:lvl>
    <w:lvl w:ilvl="1">
      <w:start w:val="1"/>
      <w:numFmt w:val="decimal"/>
      <w:pStyle w:val="10"/>
      <w:suff w:val="space"/>
      <w:lvlText w:val="%1.%2"/>
      <w:lvlJc w:val="left"/>
      <w:pPr>
        <w:ind w:left="397" w:hanging="397"/>
      </w:pPr>
      <w:rPr>
        <w:rFonts w:hint="eastAsia"/>
        <w:sz w:val="22"/>
        <w:szCs w:val="22"/>
      </w:rPr>
    </w:lvl>
    <w:lvl w:ilvl="2">
      <w:start w:val="1"/>
      <w:numFmt w:val="decimal"/>
      <w:pStyle w:val="2"/>
      <w:suff w:val="space"/>
      <w:lvlText w:val="%1.%2.%3"/>
      <w:lvlJc w:val="left"/>
      <w:pPr>
        <w:ind w:left="567" w:hanging="567"/>
      </w:pPr>
      <w:rPr>
        <w:rFonts w:hint="eastAsia"/>
        <w:sz w:val="20"/>
        <w:szCs w:val="20"/>
      </w:rPr>
    </w:lvl>
    <w:lvl w:ilvl="3">
      <w:start w:val="1"/>
      <w:numFmt w:val="upperLetter"/>
      <w:pStyle w:val="3"/>
      <w:suff w:val="space"/>
      <w:lvlText w:val="%4."/>
      <w:lvlJc w:val="left"/>
      <w:pPr>
        <w:ind w:left="680" w:hanging="340"/>
      </w:pPr>
      <w:rPr>
        <w:rFonts w:hint="default"/>
        <w:sz w:val="20"/>
        <w:szCs w:val="20"/>
      </w:rPr>
    </w:lvl>
    <w:lvl w:ilvl="4">
      <w:start w:val="1"/>
      <w:numFmt w:val="bullet"/>
      <w:pStyle w:val="40"/>
      <w:suff w:val="space"/>
      <w:lvlText w:val=""/>
      <w:lvlJc w:val="left"/>
      <w:pPr>
        <w:ind w:left="907" w:hanging="227"/>
      </w:pPr>
      <w:rPr>
        <w:rFonts w:ascii="Wingdings" w:hAnsi="Wingdings" w:hint="default"/>
        <w:b/>
        <w:bCs/>
        <w:smallCaps/>
      </w:rPr>
    </w:lvl>
    <w:lvl w:ilvl="5">
      <w:start w:val="1"/>
      <w:numFmt w:val="bullet"/>
      <w:pStyle w:val="50"/>
      <w:suff w:val="space"/>
      <w:lvlText w:val="-"/>
      <w:lvlJc w:val="left"/>
      <w:pPr>
        <w:ind w:left="1134" w:hanging="227"/>
      </w:pPr>
      <w:rPr>
        <w:rFonts w:ascii="새굴림" w:eastAsia="새굴림" w:hAnsi="새굴림" w:hint="eastAsia"/>
        <w:sz w:val="20"/>
        <w:szCs w:val="20"/>
      </w:rPr>
    </w:lvl>
    <w:lvl w:ilvl="6">
      <w:start w:val="1"/>
      <w:numFmt w:val="bullet"/>
      <w:pStyle w:val="60"/>
      <w:suff w:val="space"/>
      <w:lvlText w:val=""/>
      <w:lvlJc w:val="left"/>
      <w:pPr>
        <w:ind w:left="1361" w:hanging="227"/>
      </w:pPr>
      <w:rPr>
        <w:rFonts w:ascii="Wingdings" w:hAnsi="Wingdings" w:hint="default"/>
      </w:rPr>
    </w:lvl>
    <w:lvl w:ilvl="7">
      <w:start w:val="1"/>
      <w:numFmt w:val="bullet"/>
      <w:pStyle w:val="70"/>
      <w:suff w:val="space"/>
      <w:lvlText w:val=""/>
      <w:lvlJc w:val="left"/>
      <w:pPr>
        <w:ind w:left="1588" w:hanging="227"/>
      </w:pPr>
      <w:rPr>
        <w:rFonts w:ascii="Wingdings" w:hAnsi="Wingdings" w:hint="default"/>
      </w:rPr>
    </w:lvl>
    <w:lvl w:ilvl="8">
      <w:start w:val="1"/>
      <w:numFmt w:val="bullet"/>
      <w:pStyle w:val="80"/>
      <w:suff w:val="space"/>
      <w:lvlText w:val="-"/>
      <w:lvlJc w:val="left"/>
      <w:pPr>
        <w:ind w:left="1814" w:hanging="226"/>
      </w:pPr>
      <w:rPr>
        <w:rFonts w:ascii="새굴림" w:eastAsia="새굴림" w:hAnsi="새굴림" w:hint="eastAsia"/>
      </w:rPr>
    </w:lvl>
  </w:abstractNum>
  <w:abstractNum w:abstractNumId="12" w15:restartNumberingAfterBreak="0">
    <w:nsid w:val="7E58548B"/>
    <w:multiLevelType w:val="hybridMultilevel"/>
    <w:tmpl w:val="1D42C6BE"/>
    <w:lvl w:ilvl="0" w:tplc="E8AE20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803C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E2EFE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606C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C025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184A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7EC0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64FE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62E2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4"/>
  </w:num>
  <w:num w:numId="5">
    <w:abstractNumId w:val="6"/>
  </w:num>
  <w:num w:numId="6">
    <w:abstractNumId w:val="7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</w:num>
  <w:num w:numId="8">
    <w:abstractNumId w:val="12"/>
  </w:num>
  <w:num w:numId="9">
    <w:abstractNumId w:val="8"/>
  </w:num>
  <w:num w:numId="10">
    <w:abstractNumId w:val="3"/>
  </w:num>
  <w:num w:numId="11">
    <w:abstractNumId w:val="10"/>
  </w:num>
  <w:num w:numId="12">
    <w:abstractNumId w:val="5"/>
  </w:num>
  <w:num w:numId="13">
    <w:abstractNumId w:val="1"/>
  </w:num>
  <w:num w:numId="14">
    <w:abstractNumId w:val="9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mirrorMargins/>
  <w:bordersDoNotSurroundHeader/>
  <w:bordersDoNotSurroundFooter/>
  <w:hideSpellingErrors/>
  <w:hideGrammaticalErrors/>
  <w:activeWritingStyle w:appName="MSWord" w:lang="en-US" w:vendorID="64" w:dllVersion="5" w:nlCheck="1" w:checkStyle="1"/>
  <w:activeWritingStyle w:appName="MSWord" w:lang="ko-KR" w:vendorID="64" w:dllVersion="5" w:nlCheck="1" w:checkStyle="1"/>
  <w:activeWritingStyle w:appName="MSWord" w:lang="en-US" w:vendorID="64" w:dllVersion="6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851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4E84"/>
    <w:rsid w:val="0000008E"/>
    <w:rsid w:val="00000288"/>
    <w:rsid w:val="00001F54"/>
    <w:rsid w:val="00002F4C"/>
    <w:rsid w:val="000038B6"/>
    <w:rsid w:val="00010664"/>
    <w:rsid w:val="00012487"/>
    <w:rsid w:val="00013247"/>
    <w:rsid w:val="00015040"/>
    <w:rsid w:val="00015F7B"/>
    <w:rsid w:val="00017218"/>
    <w:rsid w:val="00021F10"/>
    <w:rsid w:val="00022432"/>
    <w:rsid w:val="00024025"/>
    <w:rsid w:val="000255AA"/>
    <w:rsid w:val="00026615"/>
    <w:rsid w:val="00026FA1"/>
    <w:rsid w:val="00027C38"/>
    <w:rsid w:val="00030921"/>
    <w:rsid w:val="000325AE"/>
    <w:rsid w:val="00033AD5"/>
    <w:rsid w:val="000375C9"/>
    <w:rsid w:val="00040878"/>
    <w:rsid w:val="00040F3A"/>
    <w:rsid w:val="00042B17"/>
    <w:rsid w:val="00043CFB"/>
    <w:rsid w:val="00044057"/>
    <w:rsid w:val="0004535A"/>
    <w:rsid w:val="00046325"/>
    <w:rsid w:val="00052A73"/>
    <w:rsid w:val="00052D43"/>
    <w:rsid w:val="0005367B"/>
    <w:rsid w:val="00053F54"/>
    <w:rsid w:val="000557DB"/>
    <w:rsid w:val="00057369"/>
    <w:rsid w:val="00061E49"/>
    <w:rsid w:val="00062EE0"/>
    <w:rsid w:val="0006518D"/>
    <w:rsid w:val="00066EAE"/>
    <w:rsid w:val="000715F7"/>
    <w:rsid w:val="00072485"/>
    <w:rsid w:val="000724E6"/>
    <w:rsid w:val="000776BE"/>
    <w:rsid w:val="0008161D"/>
    <w:rsid w:val="00083203"/>
    <w:rsid w:val="000841EF"/>
    <w:rsid w:val="00085470"/>
    <w:rsid w:val="00085B00"/>
    <w:rsid w:val="00090FB5"/>
    <w:rsid w:val="00094105"/>
    <w:rsid w:val="000942A0"/>
    <w:rsid w:val="000948B0"/>
    <w:rsid w:val="00095C5C"/>
    <w:rsid w:val="000A075F"/>
    <w:rsid w:val="000A3E26"/>
    <w:rsid w:val="000B1451"/>
    <w:rsid w:val="000B1BEA"/>
    <w:rsid w:val="000B2242"/>
    <w:rsid w:val="000B49E7"/>
    <w:rsid w:val="000B66D1"/>
    <w:rsid w:val="000B67AA"/>
    <w:rsid w:val="000B7AE2"/>
    <w:rsid w:val="000C00B5"/>
    <w:rsid w:val="000C4214"/>
    <w:rsid w:val="000C528C"/>
    <w:rsid w:val="000C57E0"/>
    <w:rsid w:val="000C76CC"/>
    <w:rsid w:val="000D161F"/>
    <w:rsid w:val="000D23B5"/>
    <w:rsid w:val="000D243E"/>
    <w:rsid w:val="000E2ED9"/>
    <w:rsid w:val="000E7B8C"/>
    <w:rsid w:val="000E7CE5"/>
    <w:rsid w:val="000F0EFC"/>
    <w:rsid w:val="000F1C72"/>
    <w:rsid w:val="000F2D8D"/>
    <w:rsid w:val="000F3429"/>
    <w:rsid w:val="000F7A93"/>
    <w:rsid w:val="001004A6"/>
    <w:rsid w:val="00103A7B"/>
    <w:rsid w:val="00104118"/>
    <w:rsid w:val="00105766"/>
    <w:rsid w:val="001071D8"/>
    <w:rsid w:val="00111743"/>
    <w:rsid w:val="00111F39"/>
    <w:rsid w:val="0011312A"/>
    <w:rsid w:val="00113A91"/>
    <w:rsid w:val="00116095"/>
    <w:rsid w:val="00117A68"/>
    <w:rsid w:val="00122123"/>
    <w:rsid w:val="00132A31"/>
    <w:rsid w:val="00136848"/>
    <w:rsid w:val="00140469"/>
    <w:rsid w:val="00140769"/>
    <w:rsid w:val="00143EC0"/>
    <w:rsid w:val="00147142"/>
    <w:rsid w:val="0014756D"/>
    <w:rsid w:val="00147F17"/>
    <w:rsid w:val="00151C15"/>
    <w:rsid w:val="00153BCC"/>
    <w:rsid w:val="001575DB"/>
    <w:rsid w:val="0016111F"/>
    <w:rsid w:val="001630FE"/>
    <w:rsid w:val="001631B9"/>
    <w:rsid w:val="00164149"/>
    <w:rsid w:val="00164E89"/>
    <w:rsid w:val="0016521F"/>
    <w:rsid w:val="00166029"/>
    <w:rsid w:val="001719B2"/>
    <w:rsid w:val="00173785"/>
    <w:rsid w:val="0017531A"/>
    <w:rsid w:val="001761F4"/>
    <w:rsid w:val="001778C5"/>
    <w:rsid w:val="00180F08"/>
    <w:rsid w:val="001824E1"/>
    <w:rsid w:val="00184937"/>
    <w:rsid w:val="00185EB8"/>
    <w:rsid w:val="00190856"/>
    <w:rsid w:val="00195249"/>
    <w:rsid w:val="00196111"/>
    <w:rsid w:val="001A0612"/>
    <w:rsid w:val="001A1E4F"/>
    <w:rsid w:val="001A2BFA"/>
    <w:rsid w:val="001A348A"/>
    <w:rsid w:val="001A5169"/>
    <w:rsid w:val="001B4FEE"/>
    <w:rsid w:val="001B60D3"/>
    <w:rsid w:val="001B7DAC"/>
    <w:rsid w:val="001C128C"/>
    <w:rsid w:val="001C3478"/>
    <w:rsid w:val="001C35A9"/>
    <w:rsid w:val="001D3B37"/>
    <w:rsid w:val="001D3D3B"/>
    <w:rsid w:val="001D55C9"/>
    <w:rsid w:val="001D5EE6"/>
    <w:rsid w:val="001D67DE"/>
    <w:rsid w:val="001D6A88"/>
    <w:rsid w:val="001E0005"/>
    <w:rsid w:val="001E1158"/>
    <w:rsid w:val="001E1A94"/>
    <w:rsid w:val="001E2434"/>
    <w:rsid w:val="001E32EE"/>
    <w:rsid w:val="001E4804"/>
    <w:rsid w:val="001F1053"/>
    <w:rsid w:val="001F1331"/>
    <w:rsid w:val="001F1654"/>
    <w:rsid w:val="001F5935"/>
    <w:rsid w:val="001F716E"/>
    <w:rsid w:val="002022C4"/>
    <w:rsid w:val="00203796"/>
    <w:rsid w:val="00203DCB"/>
    <w:rsid w:val="002063B2"/>
    <w:rsid w:val="00210287"/>
    <w:rsid w:val="002109C0"/>
    <w:rsid w:val="0021198C"/>
    <w:rsid w:val="0021241F"/>
    <w:rsid w:val="00212445"/>
    <w:rsid w:val="00214A14"/>
    <w:rsid w:val="0022161A"/>
    <w:rsid w:val="002245DC"/>
    <w:rsid w:val="00224B4C"/>
    <w:rsid w:val="00232BDA"/>
    <w:rsid w:val="00232D8D"/>
    <w:rsid w:val="00234AE2"/>
    <w:rsid w:val="00237E17"/>
    <w:rsid w:val="0024100C"/>
    <w:rsid w:val="00241A6E"/>
    <w:rsid w:val="0024203C"/>
    <w:rsid w:val="00243089"/>
    <w:rsid w:val="00243191"/>
    <w:rsid w:val="0025105F"/>
    <w:rsid w:val="00251818"/>
    <w:rsid w:val="002540C5"/>
    <w:rsid w:val="00254143"/>
    <w:rsid w:val="00257709"/>
    <w:rsid w:val="00257A77"/>
    <w:rsid w:val="00262947"/>
    <w:rsid w:val="00263AF4"/>
    <w:rsid w:val="0026437F"/>
    <w:rsid w:val="00264429"/>
    <w:rsid w:val="002666B6"/>
    <w:rsid w:val="0026752E"/>
    <w:rsid w:val="00272D00"/>
    <w:rsid w:val="002769AD"/>
    <w:rsid w:val="00277ED4"/>
    <w:rsid w:val="00280304"/>
    <w:rsid w:val="00284464"/>
    <w:rsid w:val="0028575F"/>
    <w:rsid w:val="0028620F"/>
    <w:rsid w:val="00286EF9"/>
    <w:rsid w:val="0029325C"/>
    <w:rsid w:val="00294C1A"/>
    <w:rsid w:val="00295A5A"/>
    <w:rsid w:val="002A32FA"/>
    <w:rsid w:val="002A3EB1"/>
    <w:rsid w:val="002B11DC"/>
    <w:rsid w:val="002B1C18"/>
    <w:rsid w:val="002C7BE3"/>
    <w:rsid w:val="002D1728"/>
    <w:rsid w:val="002D210E"/>
    <w:rsid w:val="002D3999"/>
    <w:rsid w:val="002D5056"/>
    <w:rsid w:val="002E0F05"/>
    <w:rsid w:val="002E1817"/>
    <w:rsid w:val="002E461A"/>
    <w:rsid w:val="002E465A"/>
    <w:rsid w:val="002E5097"/>
    <w:rsid w:val="002E5FE7"/>
    <w:rsid w:val="002E7320"/>
    <w:rsid w:val="002E77AE"/>
    <w:rsid w:val="002F0350"/>
    <w:rsid w:val="002F07D6"/>
    <w:rsid w:val="002F3AA4"/>
    <w:rsid w:val="002F6963"/>
    <w:rsid w:val="002F74E0"/>
    <w:rsid w:val="00300CA6"/>
    <w:rsid w:val="00305F43"/>
    <w:rsid w:val="003111C7"/>
    <w:rsid w:val="00315793"/>
    <w:rsid w:val="003161C4"/>
    <w:rsid w:val="00326273"/>
    <w:rsid w:val="003271AB"/>
    <w:rsid w:val="00330DA9"/>
    <w:rsid w:val="0033563A"/>
    <w:rsid w:val="00336786"/>
    <w:rsid w:val="003371FE"/>
    <w:rsid w:val="00340FBE"/>
    <w:rsid w:val="00345EDF"/>
    <w:rsid w:val="00346820"/>
    <w:rsid w:val="00346A2C"/>
    <w:rsid w:val="00351D24"/>
    <w:rsid w:val="00356DE7"/>
    <w:rsid w:val="00360DA7"/>
    <w:rsid w:val="00360DDB"/>
    <w:rsid w:val="003702C5"/>
    <w:rsid w:val="003711DA"/>
    <w:rsid w:val="0037177A"/>
    <w:rsid w:val="00373E7D"/>
    <w:rsid w:val="003762A9"/>
    <w:rsid w:val="00377038"/>
    <w:rsid w:val="00383A3E"/>
    <w:rsid w:val="00387967"/>
    <w:rsid w:val="003879D2"/>
    <w:rsid w:val="00392E80"/>
    <w:rsid w:val="0039334B"/>
    <w:rsid w:val="0039397C"/>
    <w:rsid w:val="0039453B"/>
    <w:rsid w:val="0039477C"/>
    <w:rsid w:val="003966C9"/>
    <w:rsid w:val="003A0208"/>
    <w:rsid w:val="003A0C64"/>
    <w:rsid w:val="003B096F"/>
    <w:rsid w:val="003B0E92"/>
    <w:rsid w:val="003B13FC"/>
    <w:rsid w:val="003B14FC"/>
    <w:rsid w:val="003B33A8"/>
    <w:rsid w:val="003B79D2"/>
    <w:rsid w:val="003C3004"/>
    <w:rsid w:val="003C39A6"/>
    <w:rsid w:val="003C3B23"/>
    <w:rsid w:val="003C40D5"/>
    <w:rsid w:val="003C4A04"/>
    <w:rsid w:val="003C56EB"/>
    <w:rsid w:val="003C7557"/>
    <w:rsid w:val="003D3466"/>
    <w:rsid w:val="003D46A8"/>
    <w:rsid w:val="003E01E7"/>
    <w:rsid w:val="003E3462"/>
    <w:rsid w:val="003E49E3"/>
    <w:rsid w:val="003F0067"/>
    <w:rsid w:val="003F3181"/>
    <w:rsid w:val="003F5419"/>
    <w:rsid w:val="003F5AC8"/>
    <w:rsid w:val="00401903"/>
    <w:rsid w:val="00407C56"/>
    <w:rsid w:val="00410B66"/>
    <w:rsid w:val="00410D7D"/>
    <w:rsid w:val="00414339"/>
    <w:rsid w:val="004143BD"/>
    <w:rsid w:val="004177FB"/>
    <w:rsid w:val="004178FC"/>
    <w:rsid w:val="00422E8C"/>
    <w:rsid w:val="0042649D"/>
    <w:rsid w:val="00427D82"/>
    <w:rsid w:val="00430450"/>
    <w:rsid w:val="0043311B"/>
    <w:rsid w:val="00433C53"/>
    <w:rsid w:val="00436763"/>
    <w:rsid w:val="0043704D"/>
    <w:rsid w:val="00440183"/>
    <w:rsid w:val="00440193"/>
    <w:rsid w:val="0044242E"/>
    <w:rsid w:val="00445899"/>
    <w:rsid w:val="004473E9"/>
    <w:rsid w:val="004478B9"/>
    <w:rsid w:val="00447EF9"/>
    <w:rsid w:val="0045066C"/>
    <w:rsid w:val="00452E22"/>
    <w:rsid w:val="00455ACB"/>
    <w:rsid w:val="00460A94"/>
    <w:rsid w:val="00465544"/>
    <w:rsid w:val="004666A5"/>
    <w:rsid w:val="004703D1"/>
    <w:rsid w:val="00472307"/>
    <w:rsid w:val="00472CE8"/>
    <w:rsid w:val="00472E75"/>
    <w:rsid w:val="00473C67"/>
    <w:rsid w:val="00473FE1"/>
    <w:rsid w:val="00474297"/>
    <w:rsid w:val="0047633D"/>
    <w:rsid w:val="00476EF9"/>
    <w:rsid w:val="004814AF"/>
    <w:rsid w:val="00481BB7"/>
    <w:rsid w:val="00484A0C"/>
    <w:rsid w:val="00486DFD"/>
    <w:rsid w:val="00491414"/>
    <w:rsid w:val="00493638"/>
    <w:rsid w:val="004976A5"/>
    <w:rsid w:val="00497B77"/>
    <w:rsid w:val="004A12C4"/>
    <w:rsid w:val="004A2C77"/>
    <w:rsid w:val="004B0D57"/>
    <w:rsid w:val="004B1283"/>
    <w:rsid w:val="004B1AD6"/>
    <w:rsid w:val="004B299B"/>
    <w:rsid w:val="004B509B"/>
    <w:rsid w:val="004C1B4F"/>
    <w:rsid w:val="004C3AC4"/>
    <w:rsid w:val="004C5D11"/>
    <w:rsid w:val="004C6668"/>
    <w:rsid w:val="004C6CDF"/>
    <w:rsid w:val="004C7474"/>
    <w:rsid w:val="004D3398"/>
    <w:rsid w:val="004D5832"/>
    <w:rsid w:val="004D6387"/>
    <w:rsid w:val="004D7AAC"/>
    <w:rsid w:val="004E4768"/>
    <w:rsid w:val="004E56BE"/>
    <w:rsid w:val="004F16A4"/>
    <w:rsid w:val="004F20DD"/>
    <w:rsid w:val="004F4E84"/>
    <w:rsid w:val="004F50ED"/>
    <w:rsid w:val="004F6BF6"/>
    <w:rsid w:val="004F7332"/>
    <w:rsid w:val="00502B66"/>
    <w:rsid w:val="00504094"/>
    <w:rsid w:val="0050684B"/>
    <w:rsid w:val="005144CD"/>
    <w:rsid w:val="005162AE"/>
    <w:rsid w:val="00517D7B"/>
    <w:rsid w:val="00521981"/>
    <w:rsid w:val="005245E8"/>
    <w:rsid w:val="0052621C"/>
    <w:rsid w:val="005308EE"/>
    <w:rsid w:val="00540E67"/>
    <w:rsid w:val="0054605D"/>
    <w:rsid w:val="00546401"/>
    <w:rsid w:val="00546897"/>
    <w:rsid w:val="00547BD7"/>
    <w:rsid w:val="0055233A"/>
    <w:rsid w:val="00553BD9"/>
    <w:rsid w:val="005548C5"/>
    <w:rsid w:val="0055555F"/>
    <w:rsid w:val="00557EB5"/>
    <w:rsid w:val="0056272D"/>
    <w:rsid w:val="005653EA"/>
    <w:rsid w:val="0056688A"/>
    <w:rsid w:val="005675FF"/>
    <w:rsid w:val="00570FF7"/>
    <w:rsid w:val="00576379"/>
    <w:rsid w:val="0058088D"/>
    <w:rsid w:val="005853D1"/>
    <w:rsid w:val="00585B55"/>
    <w:rsid w:val="00591B85"/>
    <w:rsid w:val="0059363A"/>
    <w:rsid w:val="005942C1"/>
    <w:rsid w:val="0059435D"/>
    <w:rsid w:val="00595107"/>
    <w:rsid w:val="005956BE"/>
    <w:rsid w:val="00595F75"/>
    <w:rsid w:val="005A3D41"/>
    <w:rsid w:val="005A4C40"/>
    <w:rsid w:val="005A4D6C"/>
    <w:rsid w:val="005B3148"/>
    <w:rsid w:val="005B396E"/>
    <w:rsid w:val="005B4A9E"/>
    <w:rsid w:val="005B59F7"/>
    <w:rsid w:val="005B639E"/>
    <w:rsid w:val="005B7724"/>
    <w:rsid w:val="005C14EF"/>
    <w:rsid w:val="005C16A4"/>
    <w:rsid w:val="005C1FEC"/>
    <w:rsid w:val="005C236C"/>
    <w:rsid w:val="005C6149"/>
    <w:rsid w:val="005D0ABB"/>
    <w:rsid w:val="005D1194"/>
    <w:rsid w:val="005D1379"/>
    <w:rsid w:val="005D4262"/>
    <w:rsid w:val="005D4855"/>
    <w:rsid w:val="005D4B0A"/>
    <w:rsid w:val="005D5975"/>
    <w:rsid w:val="005D5F64"/>
    <w:rsid w:val="005E37DB"/>
    <w:rsid w:val="005E5A1B"/>
    <w:rsid w:val="005F0754"/>
    <w:rsid w:val="005F2648"/>
    <w:rsid w:val="005F2BF1"/>
    <w:rsid w:val="005F5ED5"/>
    <w:rsid w:val="006011D6"/>
    <w:rsid w:val="00605FC9"/>
    <w:rsid w:val="00606B23"/>
    <w:rsid w:val="00612185"/>
    <w:rsid w:val="006134E3"/>
    <w:rsid w:val="00616BCC"/>
    <w:rsid w:val="006262CF"/>
    <w:rsid w:val="006312B7"/>
    <w:rsid w:val="00636A3C"/>
    <w:rsid w:val="00636DEB"/>
    <w:rsid w:val="0064184E"/>
    <w:rsid w:val="00646426"/>
    <w:rsid w:val="0065420F"/>
    <w:rsid w:val="006566BB"/>
    <w:rsid w:val="00656D57"/>
    <w:rsid w:val="00657E79"/>
    <w:rsid w:val="00662BD9"/>
    <w:rsid w:val="006639BC"/>
    <w:rsid w:val="00663D4D"/>
    <w:rsid w:val="00664D1B"/>
    <w:rsid w:val="00665011"/>
    <w:rsid w:val="006655F1"/>
    <w:rsid w:val="00665A6F"/>
    <w:rsid w:val="0066638D"/>
    <w:rsid w:val="006704A6"/>
    <w:rsid w:val="006752C4"/>
    <w:rsid w:val="006752EB"/>
    <w:rsid w:val="00680FEE"/>
    <w:rsid w:val="0068168A"/>
    <w:rsid w:val="0068208A"/>
    <w:rsid w:val="00683143"/>
    <w:rsid w:val="00683931"/>
    <w:rsid w:val="00683A60"/>
    <w:rsid w:val="0068698C"/>
    <w:rsid w:val="006902DE"/>
    <w:rsid w:val="006935DB"/>
    <w:rsid w:val="006962A5"/>
    <w:rsid w:val="006A56B7"/>
    <w:rsid w:val="006A5AC4"/>
    <w:rsid w:val="006B3C8A"/>
    <w:rsid w:val="006B4414"/>
    <w:rsid w:val="006B50DD"/>
    <w:rsid w:val="006B5D66"/>
    <w:rsid w:val="006B71AA"/>
    <w:rsid w:val="006C06A4"/>
    <w:rsid w:val="006C1604"/>
    <w:rsid w:val="006C1DB7"/>
    <w:rsid w:val="006C24F8"/>
    <w:rsid w:val="006C337A"/>
    <w:rsid w:val="006C45BE"/>
    <w:rsid w:val="006C7417"/>
    <w:rsid w:val="006C746B"/>
    <w:rsid w:val="006C78D9"/>
    <w:rsid w:val="006D44D8"/>
    <w:rsid w:val="006D5689"/>
    <w:rsid w:val="006E0050"/>
    <w:rsid w:val="006E0A4F"/>
    <w:rsid w:val="006E1560"/>
    <w:rsid w:val="006E5957"/>
    <w:rsid w:val="006E746B"/>
    <w:rsid w:val="006E7577"/>
    <w:rsid w:val="006F0347"/>
    <w:rsid w:val="006F138A"/>
    <w:rsid w:val="006F2BB6"/>
    <w:rsid w:val="006F357C"/>
    <w:rsid w:val="006F58AF"/>
    <w:rsid w:val="006F5CB9"/>
    <w:rsid w:val="00701E0E"/>
    <w:rsid w:val="00705695"/>
    <w:rsid w:val="007125B1"/>
    <w:rsid w:val="00713749"/>
    <w:rsid w:val="00715C5A"/>
    <w:rsid w:val="0071642D"/>
    <w:rsid w:val="0072097A"/>
    <w:rsid w:val="00724736"/>
    <w:rsid w:val="00727326"/>
    <w:rsid w:val="00727DD9"/>
    <w:rsid w:val="00731303"/>
    <w:rsid w:val="00732F89"/>
    <w:rsid w:val="007330CD"/>
    <w:rsid w:val="0074166F"/>
    <w:rsid w:val="0074567C"/>
    <w:rsid w:val="00755940"/>
    <w:rsid w:val="00756D85"/>
    <w:rsid w:val="00757EBC"/>
    <w:rsid w:val="00761796"/>
    <w:rsid w:val="00761E3F"/>
    <w:rsid w:val="00764F93"/>
    <w:rsid w:val="007679E3"/>
    <w:rsid w:val="0077276D"/>
    <w:rsid w:val="0078022F"/>
    <w:rsid w:val="007809E4"/>
    <w:rsid w:val="00780F7D"/>
    <w:rsid w:val="00783F7A"/>
    <w:rsid w:val="00784B3A"/>
    <w:rsid w:val="00786436"/>
    <w:rsid w:val="00794DB2"/>
    <w:rsid w:val="00795D42"/>
    <w:rsid w:val="00796536"/>
    <w:rsid w:val="007A06B4"/>
    <w:rsid w:val="007A5662"/>
    <w:rsid w:val="007A7907"/>
    <w:rsid w:val="007A7D91"/>
    <w:rsid w:val="007B00EE"/>
    <w:rsid w:val="007B0E98"/>
    <w:rsid w:val="007B3129"/>
    <w:rsid w:val="007B4132"/>
    <w:rsid w:val="007B4D2C"/>
    <w:rsid w:val="007B4DDF"/>
    <w:rsid w:val="007C109A"/>
    <w:rsid w:val="007C3280"/>
    <w:rsid w:val="007C3949"/>
    <w:rsid w:val="007C4E8E"/>
    <w:rsid w:val="007D0331"/>
    <w:rsid w:val="007D6AB4"/>
    <w:rsid w:val="007D6B1E"/>
    <w:rsid w:val="007D6F51"/>
    <w:rsid w:val="007E0905"/>
    <w:rsid w:val="007E20A8"/>
    <w:rsid w:val="007E499B"/>
    <w:rsid w:val="007E4C94"/>
    <w:rsid w:val="007E5AC9"/>
    <w:rsid w:val="007E5CA5"/>
    <w:rsid w:val="007E6077"/>
    <w:rsid w:val="007E6679"/>
    <w:rsid w:val="007F049A"/>
    <w:rsid w:val="007F0971"/>
    <w:rsid w:val="007F412B"/>
    <w:rsid w:val="007F41DB"/>
    <w:rsid w:val="007F7204"/>
    <w:rsid w:val="008013EE"/>
    <w:rsid w:val="008028D5"/>
    <w:rsid w:val="008033E9"/>
    <w:rsid w:val="00812DF7"/>
    <w:rsid w:val="00814C81"/>
    <w:rsid w:val="00815564"/>
    <w:rsid w:val="00815D97"/>
    <w:rsid w:val="008176D5"/>
    <w:rsid w:val="00817E2A"/>
    <w:rsid w:val="00820162"/>
    <w:rsid w:val="008201CF"/>
    <w:rsid w:val="00821C6A"/>
    <w:rsid w:val="00822751"/>
    <w:rsid w:val="00822C27"/>
    <w:rsid w:val="0082328A"/>
    <w:rsid w:val="00824755"/>
    <w:rsid w:val="008305DF"/>
    <w:rsid w:val="00831AAA"/>
    <w:rsid w:val="00835FD4"/>
    <w:rsid w:val="00836387"/>
    <w:rsid w:val="00836AC3"/>
    <w:rsid w:val="00837ACE"/>
    <w:rsid w:val="00840D87"/>
    <w:rsid w:val="008462A9"/>
    <w:rsid w:val="00850E8E"/>
    <w:rsid w:val="0085143E"/>
    <w:rsid w:val="00852CB7"/>
    <w:rsid w:val="00853D76"/>
    <w:rsid w:val="00855C9A"/>
    <w:rsid w:val="008575AC"/>
    <w:rsid w:val="00860D27"/>
    <w:rsid w:val="00861F57"/>
    <w:rsid w:val="00862B4F"/>
    <w:rsid w:val="00863DBB"/>
    <w:rsid w:val="00864059"/>
    <w:rsid w:val="008657E1"/>
    <w:rsid w:val="008661A4"/>
    <w:rsid w:val="00870E0A"/>
    <w:rsid w:val="008710E1"/>
    <w:rsid w:val="00871FD9"/>
    <w:rsid w:val="008733CF"/>
    <w:rsid w:val="00874312"/>
    <w:rsid w:val="0087767F"/>
    <w:rsid w:val="00880EF4"/>
    <w:rsid w:val="00883D1F"/>
    <w:rsid w:val="0088441E"/>
    <w:rsid w:val="0088506B"/>
    <w:rsid w:val="00886267"/>
    <w:rsid w:val="00886E0A"/>
    <w:rsid w:val="0088753E"/>
    <w:rsid w:val="00890DAA"/>
    <w:rsid w:val="0089192E"/>
    <w:rsid w:val="00892077"/>
    <w:rsid w:val="0089334A"/>
    <w:rsid w:val="008947B6"/>
    <w:rsid w:val="00894C66"/>
    <w:rsid w:val="00894DA6"/>
    <w:rsid w:val="008A029F"/>
    <w:rsid w:val="008A068B"/>
    <w:rsid w:val="008A2CCD"/>
    <w:rsid w:val="008A2DDB"/>
    <w:rsid w:val="008A35CE"/>
    <w:rsid w:val="008A486B"/>
    <w:rsid w:val="008A4F47"/>
    <w:rsid w:val="008A71BE"/>
    <w:rsid w:val="008A78F7"/>
    <w:rsid w:val="008B0186"/>
    <w:rsid w:val="008B3213"/>
    <w:rsid w:val="008B3CFE"/>
    <w:rsid w:val="008B5172"/>
    <w:rsid w:val="008B58FE"/>
    <w:rsid w:val="008C5369"/>
    <w:rsid w:val="008C54B3"/>
    <w:rsid w:val="008C60B7"/>
    <w:rsid w:val="008C6A74"/>
    <w:rsid w:val="008D17FE"/>
    <w:rsid w:val="008D41F1"/>
    <w:rsid w:val="008D6575"/>
    <w:rsid w:val="008E22E7"/>
    <w:rsid w:val="008E28B2"/>
    <w:rsid w:val="008E4064"/>
    <w:rsid w:val="008E511C"/>
    <w:rsid w:val="008E6BE2"/>
    <w:rsid w:val="008F01CC"/>
    <w:rsid w:val="008F0D40"/>
    <w:rsid w:val="008F1D27"/>
    <w:rsid w:val="008F200B"/>
    <w:rsid w:val="008F315D"/>
    <w:rsid w:val="008F4E61"/>
    <w:rsid w:val="008F542A"/>
    <w:rsid w:val="008F7597"/>
    <w:rsid w:val="00900E0C"/>
    <w:rsid w:val="00901EF8"/>
    <w:rsid w:val="00904B5F"/>
    <w:rsid w:val="00907A49"/>
    <w:rsid w:val="00912309"/>
    <w:rsid w:val="00915F22"/>
    <w:rsid w:val="00916760"/>
    <w:rsid w:val="00921765"/>
    <w:rsid w:val="00923649"/>
    <w:rsid w:val="00924FB6"/>
    <w:rsid w:val="009250ED"/>
    <w:rsid w:val="00926A22"/>
    <w:rsid w:val="00927E94"/>
    <w:rsid w:val="00930986"/>
    <w:rsid w:val="00930C3E"/>
    <w:rsid w:val="00930EF2"/>
    <w:rsid w:val="009320BA"/>
    <w:rsid w:val="0093547C"/>
    <w:rsid w:val="0093655E"/>
    <w:rsid w:val="00937865"/>
    <w:rsid w:val="00940B63"/>
    <w:rsid w:val="0094160F"/>
    <w:rsid w:val="00943602"/>
    <w:rsid w:val="00947439"/>
    <w:rsid w:val="0095071B"/>
    <w:rsid w:val="009534EE"/>
    <w:rsid w:val="0095388B"/>
    <w:rsid w:val="00953F1D"/>
    <w:rsid w:val="00954BD5"/>
    <w:rsid w:val="009561B4"/>
    <w:rsid w:val="0095624B"/>
    <w:rsid w:val="0096175C"/>
    <w:rsid w:val="009637E6"/>
    <w:rsid w:val="00964706"/>
    <w:rsid w:val="00964C35"/>
    <w:rsid w:val="0096799C"/>
    <w:rsid w:val="009738E9"/>
    <w:rsid w:val="0098041F"/>
    <w:rsid w:val="00980F81"/>
    <w:rsid w:val="0098283D"/>
    <w:rsid w:val="0098292C"/>
    <w:rsid w:val="00983773"/>
    <w:rsid w:val="0098385E"/>
    <w:rsid w:val="00985524"/>
    <w:rsid w:val="0099785B"/>
    <w:rsid w:val="00997975"/>
    <w:rsid w:val="009A06F2"/>
    <w:rsid w:val="009A12ED"/>
    <w:rsid w:val="009A72E4"/>
    <w:rsid w:val="009B06A0"/>
    <w:rsid w:val="009B14C4"/>
    <w:rsid w:val="009B23A5"/>
    <w:rsid w:val="009B2F35"/>
    <w:rsid w:val="009B54A5"/>
    <w:rsid w:val="009B6A4C"/>
    <w:rsid w:val="009B6D34"/>
    <w:rsid w:val="009C07F9"/>
    <w:rsid w:val="009C1D45"/>
    <w:rsid w:val="009C263A"/>
    <w:rsid w:val="009C2A5B"/>
    <w:rsid w:val="009C400D"/>
    <w:rsid w:val="009C4241"/>
    <w:rsid w:val="009C57F2"/>
    <w:rsid w:val="009D2771"/>
    <w:rsid w:val="009D6E5C"/>
    <w:rsid w:val="009E20C4"/>
    <w:rsid w:val="009E353B"/>
    <w:rsid w:val="009E4F02"/>
    <w:rsid w:val="009E7B83"/>
    <w:rsid w:val="009F08F3"/>
    <w:rsid w:val="009F37C3"/>
    <w:rsid w:val="009F49CA"/>
    <w:rsid w:val="009F6CE5"/>
    <w:rsid w:val="009F7710"/>
    <w:rsid w:val="009F789A"/>
    <w:rsid w:val="009F7B16"/>
    <w:rsid w:val="00A026C7"/>
    <w:rsid w:val="00A10A3E"/>
    <w:rsid w:val="00A11C6E"/>
    <w:rsid w:val="00A11C89"/>
    <w:rsid w:val="00A12AB9"/>
    <w:rsid w:val="00A1592D"/>
    <w:rsid w:val="00A178A9"/>
    <w:rsid w:val="00A240A6"/>
    <w:rsid w:val="00A25631"/>
    <w:rsid w:val="00A25C16"/>
    <w:rsid w:val="00A27CE1"/>
    <w:rsid w:val="00A31B2B"/>
    <w:rsid w:val="00A3280B"/>
    <w:rsid w:val="00A35DC8"/>
    <w:rsid w:val="00A363D8"/>
    <w:rsid w:val="00A37CE6"/>
    <w:rsid w:val="00A40DFC"/>
    <w:rsid w:val="00A4379B"/>
    <w:rsid w:val="00A44DE7"/>
    <w:rsid w:val="00A458AB"/>
    <w:rsid w:val="00A461E2"/>
    <w:rsid w:val="00A46A2E"/>
    <w:rsid w:val="00A50519"/>
    <w:rsid w:val="00A544AA"/>
    <w:rsid w:val="00A55855"/>
    <w:rsid w:val="00A55BBA"/>
    <w:rsid w:val="00A602D0"/>
    <w:rsid w:val="00A618CC"/>
    <w:rsid w:val="00A63B32"/>
    <w:rsid w:val="00A65AB1"/>
    <w:rsid w:val="00A71187"/>
    <w:rsid w:val="00A7163E"/>
    <w:rsid w:val="00A73571"/>
    <w:rsid w:val="00A73644"/>
    <w:rsid w:val="00A763FF"/>
    <w:rsid w:val="00A801E9"/>
    <w:rsid w:val="00A82050"/>
    <w:rsid w:val="00A82198"/>
    <w:rsid w:val="00A84475"/>
    <w:rsid w:val="00A8729E"/>
    <w:rsid w:val="00A8788F"/>
    <w:rsid w:val="00A94F0C"/>
    <w:rsid w:val="00A950D8"/>
    <w:rsid w:val="00A954F7"/>
    <w:rsid w:val="00A95EA7"/>
    <w:rsid w:val="00A961A1"/>
    <w:rsid w:val="00A97070"/>
    <w:rsid w:val="00A97D03"/>
    <w:rsid w:val="00AA3700"/>
    <w:rsid w:val="00AA4850"/>
    <w:rsid w:val="00AA4AD0"/>
    <w:rsid w:val="00AB0A18"/>
    <w:rsid w:val="00AB1CA9"/>
    <w:rsid w:val="00AB3368"/>
    <w:rsid w:val="00AB3CFA"/>
    <w:rsid w:val="00AB3D07"/>
    <w:rsid w:val="00AB48BA"/>
    <w:rsid w:val="00AC17DF"/>
    <w:rsid w:val="00AC1D98"/>
    <w:rsid w:val="00AC207C"/>
    <w:rsid w:val="00AC27DC"/>
    <w:rsid w:val="00AC383E"/>
    <w:rsid w:val="00AC5D4B"/>
    <w:rsid w:val="00AC70CD"/>
    <w:rsid w:val="00AD1150"/>
    <w:rsid w:val="00AD350C"/>
    <w:rsid w:val="00AD3926"/>
    <w:rsid w:val="00AD4513"/>
    <w:rsid w:val="00AD5B90"/>
    <w:rsid w:val="00AE08D3"/>
    <w:rsid w:val="00AE0E44"/>
    <w:rsid w:val="00AF0632"/>
    <w:rsid w:val="00AF2F12"/>
    <w:rsid w:val="00AF3436"/>
    <w:rsid w:val="00AF5011"/>
    <w:rsid w:val="00AF64B7"/>
    <w:rsid w:val="00B040A4"/>
    <w:rsid w:val="00B045C7"/>
    <w:rsid w:val="00B06A1C"/>
    <w:rsid w:val="00B12A48"/>
    <w:rsid w:val="00B13BF5"/>
    <w:rsid w:val="00B156F8"/>
    <w:rsid w:val="00B16856"/>
    <w:rsid w:val="00B22CF1"/>
    <w:rsid w:val="00B27021"/>
    <w:rsid w:val="00B27DC6"/>
    <w:rsid w:val="00B3094E"/>
    <w:rsid w:val="00B33034"/>
    <w:rsid w:val="00B33F57"/>
    <w:rsid w:val="00B3406B"/>
    <w:rsid w:val="00B341E1"/>
    <w:rsid w:val="00B36049"/>
    <w:rsid w:val="00B37274"/>
    <w:rsid w:val="00B4060E"/>
    <w:rsid w:val="00B43F9D"/>
    <w:rsid w:val="00B4439F"/>
    <w:rsid w:val="00B445A9"/>
    <w:rsid w:val="00B45F6D"/>
    <w:rsid w:val="00B46BE6"/>
    <w:rsid w:val="00B5214D"/>
    <w:rsid w:val="00B53BBC"/>
    <w:rsid w:val="00B558F0"/>
    <w:rsid w:val="00B55D87"/>
    <w:rsid w:val="00B56583"/>
    <w:rsid w:val="00B60D00"/>
    <w:rsid w:val="00B63995"/>
    <w:rsid w:val="00B70295"/>
    <w:rsid w:val="00B706C4"/>
    <w:rsid w:val="00B71DD4"/>
    <w:rsid w:val="00B80A22"/>
    <w:rsid w:val="00B80C79"/>
    <w:rsid w:val="00B84E19"/>
    <w:rsid w:val="00B90EF1"/>
    <w:rsid w:val="00B9318C"/>
    <w:rsid w:val="00B95EF7"/>
    <w:rsid w:val="00B96456"/>
    <w:rsid w:val="00B965DF"/>
    <w:rsid w:val="00B9661E"/>
    <w:rsid w:val="00BA086A"/>
    <w:rsid w:val="00BA0DB1"/>
    <w:rsid w:val="00BA5749"/>
    <w:rsid w:val="00BA60D3"/>
    <w:rsid w:val="00BB047E"/>
    <w:rsid w:val="00BB6321"/>
    <w:rsid w:val="00BC0715"/>
    <w:rsid w:val="00BC0BDA"/>
    <w:rsid w:val="00BC1ABB"/>
    <w:rsid w:val="00BC7396"/>
    <w:rsid w:val="00BD1E3E"/>
    <w:rsid w:val="00BD34FF"/>
    <w:rsid w:val="00BD3E78"/>
    <w:rsid w:val="00BD41D5"/>
    <w:rsid w:val="00BD5153"/>
    <w:rsid w:val="00BE0994"/>
    <w:rsid w:val="00BE4464"/>
    <w:rsid w:val="00BE725E"/>
    <w:rsid w:val="00BF426A"/>
    <w:rsid w:val="00BF7E3D"/>
    <w:rsid w:val="00C0003E"/>
    <w:rsid w:val="00C02DC8"/>
    <w:rsid w:val="00C03AAA"/>
    <w:rsid w:val="00C063FD"/>
    <w:rsid w:val="00C11B89"/>
    <w:rsid w:val="00C11ED8"/>
    <w:rsid w:val="00C12495"/>
    <w:rsid w:val="00C12C69"/>
    <w:rsid w:val="00C16EEB"/>
    <w:rsid w:val="00C17910"/>
    <w:rsid w:val="00C22414"/>
    <w:rsid w:val="00C22804"/>
    <w:rsid w:val="00C23378"/>
    <w:rsid w:val="00C23434"/>
    <w:rsid w:val="00C33667"/>
    <w:rsid w:val="00C355D1"/>
    <w:rsid w:val="00C37303"/>
    <w:rsid w:val="00C4099D"/>
    <w:rsid w:val="00C40D60"/>
    <w:rsid w:val="00C4194A"/>
    <w:rsid w:val="00C43FB8"/>
    <w:rsid w:val="00C47549"/>
    <w:rsid w:val="00C47D25"/>
    <w:rsid w:val="00C503FB"/>
    <w:rsid w:val="00C5225C"/>
    <w:rsid w:val="00C5799F"/>
    <w:rsid w:val="00C604CC"/>
    <w:rsid w:val="00C613BF"/>
    <w:rsid w:val="00C6164F"/>
    <w:rsid w:val="00C62C22"/>
    <w:rsid w:val="00C647ED"/>
    <w:rsid w:val="00C64F25"/>
    <w:rsid w:val="00C66AD4"/>
    <w:rsid w:val="00C67907"/>
    <w:rsid w:val="00C7084D"/>
    <w:rsid w:val="00C75F04"/>
    <w:rsid w:val="00C812AD"/>
    <w:rsid w:val="00C812C0"/>
    <w:rsid w:val="00C8229C"/>
    <w:rsid w:val="00C823C5"/>
    <w:rsid w:val="00C83DE2"/>
    <w:rsid w:val="00C84110"/>
    <w:rsid w:val="00C90362"/>
    <w:rsid w:val="00C90C60"/>
    <w:rsid w:val="00C91B55"/>
    <w:rsid w:val="00C96357"/>
    <w:rsid w:val="00C96ACE"/>
    <w:rsid w:val="00CA0CC4"/>
    <w:rsid w:val="00CA195A"/>
    <w:rsid w:val="00CA47D3"/>
    <w:rsid w:val="00CB1B32"/>
    <w:rsid w:val="00CB2407"/>
    <w:rsid w:val="00CB5EFE"/>
    <w:rsid w:val="00CC0FBE"/>
    <w:rsid w:val="00CC6D40"/>
    <w:rsid w:val="00CD1F26"/>
    <w:rsid w:val="00CD53BE"/>
    <w:rsid w:val="00CD7591"/>
    <w:rsid w:val="00CE068E"/>
    <w:rsid w:val="00CE0887"/>
    <w:rsid w:val="00CE1E23"/>
    <w:rsid w:val="00CE2DA6"/>
    <w:rsid w:val="00CE2F01"/>
    <w:rsid w:val="00CE46F4"/>
    <w:rsid w:val="00CE7E8F"/>
    <w:rsid w:val="00CE7FF5"/>
    <w:rsid w:val="00CF0309"/>
    <w:rsid w:val="00CF4E26"/>
    <w:rsid w:val="00CF523A"/>
    <w:rsid w:val="00CF5A11"/>
    <w:rsid w:val="00CF75A8"/>
    <w:rsid w:val="00CF78FA"/>
    <w:rsid w:val="00CF7A0A"/>
    <w:rsid w:val="00D0363F"/>
    <w:rsid w:val="00D0665F"/>
    <w:rsid w:val="00D10408"/>
    <w:rsid w:val="00D10981"/>
    <w:rsid w:val="00D11292"/>
    <w:rsid w:val="00D114CB"/>
    <w:rsid w:val="00D12474"/>
    <w:rsid w:val="00D130FB"/>
    <w:rsid w:val="00D14AE3"/>
    <w:rsid w:val="00D16A79"/>
    <w:rsid w:val="00D20A78"/>
    <w:rsid w:val="00D26164"/>
    <w:rsid w:val="00D301B4"/>
    <w:rsid w:val="00D31F6A"/>
    <w:rsid w:val="00D3466E"/>
    <w:rsid w:val="00D35A6E"/>
    <w:rsid w:val="00D45F3B"/>
    <w:rsid w:val="00D46BCE"/>
    <w:rsid w:val="00D503A6"/>
    <w:rsid w:val="00D50B96"/>
    <w:rsid w:val="00D50C4F"/>
    <w:rsid w:val="00D51FD0"/>
    <w:rsid w:val="00D52013"/>
    <w:rsid w:val="00D6196D"/>
    <w:rsid w:val="00D65BC4"/>
    <w:rsid w:val="00D677A7"/>
    <w:rsid w:val="00D67850"/>
    <w:rsid w:val="00D742C2"/>
    <w:rsid w:val="00D749F1"/>
    <w:rsid w:val="00D80FFF"/>
    <w:rsid w:val="00D81094"/>
    <w:rsid w:val="00D82716"/>
    <w:rsid w:val="00D840BB"/>
    <w:rsid w:val="00D8648F"/>
    <w:rsid w:val="00D86607"/>
    <w:rsid w:val="00D86BD8"/>
    <w:rsid w:val="00D95D2E"/>
    <w:rsid w:val="00D96893"/>
    <w:rsid w:val="00DA0583"/>
    <w:rsid w:val="00DA1929"/>
    <w:rsid w:val="00DA2853"/>
    <w:rsid w:val="00DA3798"/>
    <w:rsid w:val="00DA6A23"/>
    <w:rsid w:val="00DB0644"/>
    <w:rsid w:val="00DB10C4"/>
    <w:rsid w:val="00DC024D"/>
    <w:rsid w:val="00DC34D2"/>
    <w:rsid w:val="00DD00C3"/>
    <w:rsid w:val="00DD274E"/>
    <w:rsid w:val="00DD64CF"/>
    <w:rsid w:val="00DD6D68"/>
    <w:rsid w:val="00DE0695"/>
    <w:rsid w:val="00DE0E0A"/>
    <w:rsid w:val="00DE149F"/>
    <w:rsid w:val="00DE744A"/>
    <w:rsid w:val="00DF11A3"/>
    <w:rsid w:val="00DF2A66"/>
    <w:rsid w:val="00DF44CA"/>
    <w:rsid w:val="00DF6B54"/>
    <w:rsid w:val="00E02A4E"/>
    <w:rsid w:val="00E0660C"/>
    <w:rsid w:val="00E12334"/>
    <w:rsid w:val="00E12F82"/>
    <w:rsid w:val="00E15E92"/>
    <w:rsid w:val="00E21A4B"/>
    <w:rsid w:val="00E22E00"/>
    <w:rsid w:val="00E31436"/>
    <w:rsid w:val="00E340DF"/>
    <w:rsid w:val="00E37B8D"/>
    <w:rsid w:val="00E40EE5"/>
    <w:rsid w:val="00E43D25"/>
    <w:rsid w:val="00E467B0"/>
    <w:rsid w:val="00E473F1"/>
    <w:rsid w:val="00E50CE3"/>
    <w:rsid w:val="00E50DE6"/>
    <w:rsid w:val="00E521CD"/>
    <w:rsid w:val="00E541E3"/>
    <w:rsid w:val="00E54952"/>
    <w:rsid w:val="00E55388"/>
    <w:rsid w:val="00E62C37"/>
    <w:rsid w:val="00E66D30"/>
    <w:rsid w:val="00E74665"/>
    <w:rsid w:val="00E74CA8"/>
    <w:rsid w:val="00E76A3A"/>
    <w:rsid w:val="00E81ECD"/>
    <w:rsid w:val="00E83954"/>
    <w:rsid w:val="00E84D5D"/>
    <w:rsid w:val="00E91F33"/>
    <w:rsid w:val="00E9228A"/>
    <w:rsid w:val="00E9435B"/>
    <w:rsid w:val="00E96A35"/>
    <w:rsid w:val="00E96CAB"/>
    <w:rsid w:val="00EA648E"/>
    <w:rsid w:val="00EA6A37"/>
    <w:rsid w:val="00EA6E3D"/>
    <w:rsid w:val="00EB0550"/>
    <w:rsid w:val="00EB1389"/>
    <w:rsid w:val="00EB175F"/>
    <w:rsid w:val="00EB176E"/>
    <w:rsid w:val="00EB4B27"/>
    <w:rsid w:val="00EB6F72"/>
    <w:rsid w:val="00EC0276"/>
    <w:rsid w:val="00EC08D6"/>
    <w:rsid w:val="00EC2F10"/>
    <w:rsid w:val="00EC5CE9"/>
    <w:rsid w:val="00EC7489"/>
    <w:rsid w:val="00ED03DE"/>
    <w:rsid w:val="00ED4E7C"/>
    <w:rsid w:val="00ED5D13"/>
    <w:rsid w:val="00ED5E56"/>
    <w:rsid w:val="00ED7543"/>
    <w:rsid w:val="00ED7EF5"/>
    <w:rsid w:val="00EE42C4"/>
    <w:rsid w:val="00EF0AB9"/>
    <w:rsid w:val="00EF0D6D"/>
    <w:rsid w:val="00EF16AB"/>
    <w:rsid w:val="00EF20AB"/>
    <w:rsid w:val="00EF3CDE"/>
    <w:rsid w:val="00EF3F8F"/>
    <w:rsid w:val="00EF437E"/>
    <w:rsid w:val="00EF639A"/>
    <w:rsid w:val="00EF7BE7"/>
    <w:rsid w:val="00F03887"/>
    <w:rsid w:val="00F058B5"/>
    <w:rsid w:val="00F07B55"/>
    <w:rsid w:val="00F102B1"/>
    <w:rsid w:val="00F10B3A"/>
    <w:rsid w:val="00F12AB7"/>
    <w:rsid w:val="00F20515"/>
    <w:rsid w:val="00F21A83"/>
    <w:rsid w:val="00F25582"/>
    <w:rsid w:val="00F25CE7"/>
    <w:rsid w:val="00F27308"/>
    <w:rsid w:val="00F32460"/>
    <w:rsid w:val="00F355BF"/>
    <w:rsid w:val="00F37EF2"/>
    <w:rsid w:val="00F417BD"/>
    <w:rsid w:val="00F45623"/>
    <w:rsid w:val="00F50A45"/>
    <w:rsid w:val="00F52406"/>
    <w:rsid w:val="00F525B8"/>
    <w:rsid w:val="00F527FA"/>
    <w:rsid w:val="00F54A00"/>
    <w:rsid w:val="00F635F4"/>
    <w:rsid w:val="00F63959"/>
    <w:rsid w:val="00F64C7E"/>
    <w:rsid w:val="00F667A5"/>
    <w:rsid w:val="00F67411"/>
    <w:rsid w:val="00F75679"/>
    <w:rsid w:val="00F76D69"/>
    <w:rsid w:val="00F77132"/>
    <w:rsid w:val="00F77E37"/>
    <w:rsid w:val="00F80AAF"/>
    <w:rsid w:val="00F8114A"/>
    <w:rsid w:val="00F82134"/>
    <w:rsid w:val="00F82A1F"/>
    <w:rsid w:val="00F830E0"/>
    <w:rsid w:val="00F8349B"/>
    <w:rsid w:val="00F846F7"/>
    <w:rsid w:val="00F86896"/>
    <w:rsid w:val="00F87F23"/>
    <w:rsid w:val="00F925BA"/>
    <w:rsid w:val="00F92B30"/>
    <w:rsid w:val="00F93375"/>
    <w:rsid w:val="00F93848"/>
    <w:rsid w:val="00F93BD8"/>
    <w:rsid w:val="00F948D7"/>
    <w:rsid w:val="00F94AB5"/>
    <w:rsid w:val="00F9724E"/>
    <w:rsid w:val="00FA08D7"/>
    <w:rsid w:val="00FA1FE1"/>
    <w:rsid w:val="00FA2334"/>
    <w:rsid w:val="00FA3A98"/>
    <w:rsid w:val="00FA3CB5"/>
    <w:rsid w:val="00FA7F7B"/>
    <w:rsid w:val="00FB2343"/>
    <w:rsid w:val="00FB306C"/>
    <w:rsid w:val="00FB3FE3"/>
    <w:rsid w:val="00FC11B4"/>
    <w:rsid w:val="00FC4306"/>
    <w:rsid w:val="00FC4DEB"/>
    <w:rsid w:val="00FD0577"/>
    <w:rsid w:val="00FD078B"/>
    <w:rsid w:val="00FD38C6"/>
    <w:rsid w:val="00FD3C86"/>
    <w:rsid w:val="00FD4AAC"/>
    <w:rsid w:val="00FD6E9D"/>
    <w:rsid w:val="00FE0574"/>
    <w:rsid w:val="00FE0C63"/>
    <w:rsid w:val="00FE6760"/>
    <w:rsid w:val="00FE6FCD"/>
    <w:rsid w:val="00FE7EF5"/>
    <w:rsid w:val="00FF01A2"/>
    <w:rsid w:val="00FF0902"/>
    <w:rsid w:val="00FF134B"/>
    <w:rsid w:val="00FF28B8"/>
    <w:rsid w:val="00FF48BE"/>
    <w:rsid w:val="00FF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140FA78"/>
  <w15:docId w15:val="{15358C55-3E79-43AC-831D-7DA4BC0A1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5A4D6C"/>
    <w:pPr>
      <w:widowControl w:val="0"/>
      <w:autoSpaceDE w:val="0"/>
      <w:autoSpaceDN w:val="0"/>
    </w:pPr>
    <w:rPr>
      <w:rFonts w:ascii="바탕" w:eastAsia="바탕"/>
      <w:kern w:val="2"/>
    </w:rPr>
  </w:style>
  <w:style w:type="paragraph" w:styleId="1">
    <w:name w:val="heading 1"/>
    <w:basedOn w:val="a0"/>
    <w:qFormat/>
    <w:rsid w:val="006902DE"/>
    <w:pPr>
      <w:keepNext/>
      <w:numPr>
        <w:numId w:val="2"/>
      </w:numPr>
      <w:outlineLvl w:val="0"/>
    </w:pPr>
    <w:rPr>
      <w:rFonts w:ascii="새굴림" w:eastAsia="새굴림" w:hAnsi="새굴림" w:cs="새굴림"/>
      <w:b/>
      <w:sz w:val="28"/>
      <w:szCs w:val="28"/>
    </w:rPr>
  </w:style>
  <w:style w:type="paragraph" w:styleId="20">
    <w:name w:val="heading 2"/>
    <w:basedOn w:val="a0"/>
    <w:next w:val="a0"/>
    <w:qFormat/>
    <w:rsid w:val="006902DE"/>
    <w:pPr>
      <w:keepNext/>
      <w:outlineLvl w:val="1"/>
    </w:pPr>
    <w:rPr>
      <w:rFonts w:ascii="Arial" w:eastAsia="돋움" w:hAnsi="Arial"/>
    </w:rPr>
  </w:style>
  <w:style w:type="paragraph" w:styleId="30">
    <w:name w:val="heading 3"/>
    <w:basedOn w:val="a0"/>
    <w:next w:val="a0"/>
    <w:qFormat/>
    <w:rsid w:val="006902DE"/>
    <w:pPr>
      <w:keepNext/>
      <w:ind w:leftChars="200" w:left="300" w:hangingChars="100" w:hanging="100"/>
      <w:outlineLvl w:val="2"/>
    </w:pPr>
    <w:rPr>
      <w:rFonts w:ascii="Arial" w:eastAsia="돋움" w:hAnsi="Arial"/>
    </w:rPr>
  </w:style>
  <w:style w:type="paragraph" w:styleId="4">
    <w:name w:val="heading 4"/>
    <w:basedOn w:val="a0"/>
    <w:next w:val="a0"/>
    <w:qFormat/>
    <w:rsid w:val="00330DA9"/>
    <w:pPr>
      <w:numPr>
        <w:ilvl w:val="3"/>
        <w:numId w:val="1"/>
      </w:numPr>
      <w:overflowPunct w:val="0"/>
      <w:spacing w:before="360" w:after="360"/>
      <w:textAlignment w:val="bottom"/>
      <w:outlineLvl w:val="3"/>
    </w:pPr>
    <w:rPr>
      <w:sz w:val="24"/>
    </w:rPr>
  </w:style>
  <w:style w:type="paragraph" w:styleId="5">
    <w:name w:val="heading 5"/>
    <w:basedOn w:val="a0"/>
    <w:next w:val="a0"/>
    <w:qFormat/>
    <w:rsid w:val="00330DA9"/>
    <w:pPr>
      <w:keepNext/>
      <w:numPr>
        <w:ilvl w:val="4"/>
        <w:numId w:val="1"/>
      </w:numPr>
      <w:outlineLvl w:val="4"/>
    </w:pPr>
    <w:rPr>
      <w:rFonts w:ascii="돋움체" w:eastAsia="돋움체" w:hAnsi="Arial"/>
    </w:rPr>
  </w:style>
  <w:style w:type="paragraph" w:styleId="6">
    <w:name w:val="heading 6"/>
    <w:basedOn w:val="a0"/>
    <w:next w:val="a0"/>
    <w:qFormat/>
    <w:rsid w:val="00330DA9"/>
    <w:pPr>
      <w:keepNext/>
      <w:numPr>
        <w:ilvl w:val="5"/>
        <w:numId w:val="1"/>
      </w:numPr>
      <w:outlineLvl w:val="5"/>
    </w:pPr>
    <w:rPr>
      <w:b/>
    </w:rPr>
  </w:style>
  <w:style w:type="paragraph" w:styleId="7">
    <w:name w:val="heading 7"/>
    <w:basedOn w:val="a0"/>
    <w:next w:val="a0"/>
    <w:qFormat/>
    <w:rsid w:val="00330DA9"/>
    <w:pPr>
      <w:numPr>
        <w:ilvl w:val="6"/>
        <w:numId w:val="1"/>
      </w:numPr>
      <w:outlineLvl w:val="6"/>
    </w:pPr>
  </w:style>
  <w:style w:type="paragraph" w:styleId="8">
    <w:name w:val="heading 8"/>
    <w:basedOn w:val="a0"/>
    <w:next w:val="a0"/>
    <w:rsid w:val="00330DA9"/>
    <w:pPr>
      <w:numPr>
        <w:ilvl w:val="7"/>
        <w:numId w:val="1"/>
      </w:numPr>
      <w:outlineLvl w:val="7"/>
    </w:pPr>
  </w:style>
  <w:style w:type="paragraph" w:styleId="9">
    <w:name w:val="heading 9"/>
    <w:basedOn w:val="a0"/>
    <w:next w:val="a0"/>
    <w:qFormat/>
    <w:rsid w:val="00330DA9"/>
    <w:pPr>
      <w:numPr>
        <w:ilvl w:val="8"/>
        <w:numId w:val="1"/>
      </w:numPr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Char"/>
    <w:rsid w:val="00257A77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annotation reference"/>
    <w:basedOn w:val="a1"/>
    <w:semiHidden/>
    <w:rsid w:val="00330DA9"/>
    <w:rPr>
      <w:sz w:val="18"/>
    </w:rPr>
  </w:style>
  <w:style w:type="paragraph" w:styleId="a6">
    <w:name w:val="annotation text"/>
    <w:basedOn w:val="a0"/>
    <w:link w:val="Char0"/>
    <w:semiHidden/>
    <w:rsid w:val="00997975"/>
    <w:rPr>
      <w:rFonts w:asciiTheme="minorEastAsia" w:eastAsiaTheme="minorEastAsia" w:hAnsiTheme="minorEastAsia" w:cstheme="minorEastAsia"/>
    </w:rPr>
  </w:style>
  <w:style w:type="paragraph" w:styleId="a7">
    <w:name w:val="footer"/>
    <w:basedOn w:val="a0"/>
    <w:link w:val="Char1"/>
    <w:uiPriority w:val="99"/>
    <w:rsid w:val="006902DE"/>
    <w:pPr>
      <w:tabs>
        <w:tab w:val="center" w:pos="4252"/>
        <w:tab w:val="right" w:pos="8504"/>
      </w:tabs>
      <w:snapToGrid w:val="0"/>
    </w:pPr>
  </w:style>
  <w:style w:type="character" w:customStyle="1" w:styleId="Char">
    <w:name w:val="풍선 도움말 텍스트 Char"/>
    <w:basedOn w:val="a1"/>
    <w:link w:val="a4"/>
    <w:rsid w:val="00257A77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8">
    <w:name w:val="footnote reference"/>
    <w:basedOn w:val="a1"/>
    <w:semiHidden/>
    <w:rsid w:val="00330DA9"/>
    <w:rPr>
      <w:position w:val="6"/>
      <w:sz w:val="18"/>
    </w:rPr>
  </w:style>
  <w:style w:type="paragraph" w:styleId="a9">
    <w:name w:val="footnote text"/>
    <w:basedOn w:val="a0"/>
    <w:semiHidden/>
    <w:rsid w:val="00330DA9"/>
  </w:style>
  <w:style w:type="paragraph" w:customStyle="1" w:styleId="aa">
    <w:name w:val="바탕글"/>
    <w:rsid w:val="00F07B55"/>
    <w:pPr>
      <w:widowControl w:val="0"/>
      <w:adjustRightInd w:val="0"/>
      <w:spacing w:line="360" w:lineRule="atLeast"/>
      <w:jc w:val="both"/>
      <w:textAlignment w:val="baseline"/>
    </w:pPr>
    <w:rPr>
      <w:rFonts w:asciiTheme="minorHAnsi" w:eastAsiaTheme="minorEastAsia" w:hAnsiTheme="minorHAnsi" w:cstheme="minorHAnsi"/>
      <w:color w:val="000000"/>
    </w:rPr>
  </w:style>
  <w:style w:type="paragraph" w:styleId="11">
    <w:name w:val="toc 1"/>
    <w:basedOn w:val="a0"/>
    <w:next w:val="a0"/>
    <w:uiPriority w:val="39"/>
    <w:rsid w:val="00B37274"/>
    <w:pPr>
      <w:tabs>
        <w:tab w:val="right" w:leader="dot" w:pos="9645"/>
      </w:tabs>
      <w:spacing w:before="120" w:after="120"/>
    </w:pPr>
    <w:rPr>
      <w:rFonts w:ascii="Times New Roman" w:eastAsiaTheme="minorEastAsia"/>
      <w:b/>
      <w:caps/>
    </w:rPr>
  </w:style>
  <w:style w:type="character" w:styleId="ab">
    <w:name w:val="Hyperlink"/>
    <w:basedOn w:val="a1"/>
    <w:uiPriority w:val="99"/>
    <w:unhideWhenUsed/>
    <w:rsid w:val="009A12ED"/>
    <w:rPr>
      <w:color w:val="0000FF" w:themeColor="hyperlink"/>
      <w:u w:val="single"/>
    </w:rPr>
  </w:style>
  <w:style w:type="paragraph" w:styleId="21">
    <w:name w:val="toc 2"/>
    <w:basedOn w:val="a0"/>
    <w:next w:val="a0"/>
    <w:uiPriority w:val="39"/>
    <w:rsid w:val="00B37274"/>
    <w:pPr>
      <w:tabs>
        <w:tab w:val="right" w:leader="dot" w:pos="9645"/>
      </w:tabs>
    </w:pPr>
    <w:rPr>
      <w:rFonts w:ascii="Times New Roman" w:eastAsiaTheme="minorEastAsia"/>
      <w:smallCaps/>
    </w:rPr>
  </w:style>
  <w:style w:type="paragraph" w:styleId="31">
    <w:name w:val="toc 3"/>
    <w:basedOn w:val="a0"/>
    <w:next w:val="a0"/>
    <w:uiPriority w:val="39"/>
    <w:rsid w:val="00B37274"/>
    <w:pPr>
      <w:tabs>
        <w:tab w:val="right" w:leader="dot" w:pos="9645"/>
      </w:tabs>
      <w:ind w:left="220"/>
    </w:pPr>
    <w:rPr>
      <w:rFonts w:ascii="Times New Roman" w:eastAsiaTheme="minorEastAsia"/>
    </w:rPr>
  </w:style>
  <w:style w:type="paragraph" w:styleId="41">
    <w:name w:val="toc 4"/>
    <w:basedOn w:val="a0"/>
    <w:next w:val="a0"/>
    <w:uiPriority w:val="39"/>
    <w:rsid w:val="00330DA9"/>
    <w:pPr>
      <w:tabs>
        <w:tab w:val="right" w:leader="dot" w:pos="9645"/>
      </w:tabs>
      <w:ind w:left="440"/>
    </w:pPr>
    <w:rPr>
      <w:rFonts w:ascii="Times New Roman"/>
      <w:sz w:val="18"/>
    </w:rPr>
  </w:style>
  <w:style w:type="paragraph" w:styleId="51">
    <w:name w:val="toc 5"/>
    <w:basedOn w:val="a0"/>
    <w:next w:val="a0"/>
    <w:uiPriority w:val="39"/>
    <w:rsid w:val="00330DA9"/>
    <w:pPr>
      <w:tabs>
        <w:tab w:val="right" w:leader="dot" w:pos="9645"/>
      </w:tabs>
      <w:ind w:left="660"/>
    </w:pPr>
    <w:rPr>
      <w:rFonts w:ascii="Times New Roman"/>
      <w:sz w:val="18"/>
    </w:rPr>
  </w:style>
  <w:style w:type="paragraph" w:styleId="ac">
    <w:name w:val="table of figures"/>
    <w:basedOn w:val="a0"/>
    <w:next w:val="a0"/>
    <w:semiHidden/>
    <w:rsid w:val="00330DA9"/>
    <w:pPr>
      <w:tabs>
        <w:tab w:val="right" w:leader="dot" w:pos="9645"/>
      </w:tabs>
      <w:ind w:left="440" w:hanging="440"/>
    </w:pPr>
    <w:rPr>
      <w:rFonts w:ascii="Times New Roman"/>
      <w:smallCaps/>
    </w:rPr>
  </w:style>
  <w:style w:type="paragraph" w:styleId="61">
    <w:name w:val="toc 6"/>
    <w:basedOn w:val="a0"/>
    <w:next w:val="a0"/>
    <w:autoRedefine/>
    <w:uiPriority w:val="39"/>
    <w:rsid w:val="00330DA9"/>
    <w:pPr>
      <w:ind w:left="2125"/>
    </w:pPr>
  </w:style>
  <w:style w:type="paragraph" w:styleId="71">
    <w:name w:val="toc 7"/>
    <w:basedOn w:val="a0"/>
    <w:next w:val="a0"/>
    <w:autoRedefine/>
    <w:uiPriority w:val="39"/>
    <w:rsid w:val="00330DA9"/>
    <w:pPr>
      <w:ind w:left="2550"/>
    </w:pPr>
  </w:style>
  <w:style w:type="paragraph" w:styleId="81">
    <w:name w:val="toc 8"/>
    <w:basedOn w:val="a0"/>
    <w:next w:val="a0"/>
    <w:autoRedefine/>
    <w:uiPriority w:val="39"/>
    <w:rsid w:val="00330DA9"/>
    <w:pPr>
      <w:ind w:left="2975"/>
    </w:pPr>
  </w:style>
  <w:style w:type="paragraph" w:styleId="90">
    <w:name w:val="toc 9"/>
    <w:basedOn w:val="a0"/>
    <w:next w:val="a0"/>
    <w:autoRedefine/>
    <w:uiPriority w:val="39"/>
    <w:rsid w:val="00330DA9"/>
    <w:pPr>
      <w:ind w:left="3400"/>
    </w:pPr>
  </w:style>
  <w:style w:type="paragraph" w:styleId="ad">
    <w:name w:val="Body Text"/>
    <w:basedOn w:val="a0"/>
    <w:rsid w:val="00330DA9"/>
    <w:pPr>
      <w:spacing w:after="180"/>
    </w:pPr>
    <w:rPr>
      <w:rFonts w:ascii="한양신명조" w:eastAsia="한양신명조"/>
    </w:rPr>
  </w:style>
  <w:style w:type="character" w:styleId="ae">
    <w:name w:val="page number"/>
    <w:basedOn w:val="a1"/>
    <w:rsid w:val="006902DE"/>
  </w:style>
  <w:style w:type="table" w:styleId="af">
    <w:name w:val="Table Grid"/>
    <w:basedOn w:val="a2"/>
    <w:rsid w:val="006902DE"/>
    <w:pPr>
      <w:widowControl w:val="0"/>
      <w:wordWrap w:val="0"/>
      <w:autoSpaceDE w:val="0"/>
      <w:autoSpaceDN w:val="0"/>
      <w:adjustRightInd w:val="0"/>
      <w:snapToGrid w:val="0"/>
      <w:jc w:val="both"/>
    </w:pPr>
    <w:rPr>
      <w:rFonts w:ascii="바탕" w:eastAsia="바탕"/>
      <w:sz w:val="18"/>
      <w:szCs w:val="18"/>
    </w:rPr>
    <w:tblPr>
      <w:tblBorders>
        <w:top w:val="single" w:sz="12" w:space="0" w:color="auto"/>
        <w:bottom w:val="single" w:sz="12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customStyle="1" w:styleId="0">
    <w:name w:val="스타일0"/>
    <w:basedOn w:val="1"/>
    <w:rsid w:val="008F1D27"/>
    <w:pPr>
      <w:numPr>
        <w:numId w:val="3"/>
      </w:numPr>
    </w:pPr>
    <w:rPr>
      <w:rFonts w:ascii="맑은 고딕" w:eastAsia="맑은 고딕"/>
    </w:rPr>
  </w:style>
  <w:style w:type="paragraph" w:customStyle="1" w:styleId="10">
    <w:name w:val="스타일1"/>
    <w:basedOn w:val="20"/>
    <w:rsid w:val="0068168A"/>
    <w:pPr>
      <w:keepNext w:val="0"/>
      <w:numPr>
        <w:ilvl w:val="1"/>
        <w:numId w:val="3"/>
      </w:numPr>
      <w:tabs>
        <w:tab w:val="left" w:pos="900"/>
      </w:tabs>
    </w:pPr>
    <w:rPr>
      <w:rFonts w:ascii="맑은 고딕" w:eastAsia="맑은 고딕" w:hAnsi="새굴림" w:cs="새굴림"/>
      <w:b/>
    </w:rPr>
  </w:style>
  <w:style w:type="paragraph" w:customStyle="1" w:styleId="2">
    <w:name w:val="스타일2"/>
    <w:basedOn w:val="30"/>
    <w:rsid w:val="00DA6A23"/>
    <w:pPr>
      <w:keepNext w:val="0"/>
      <w:numPr>
        <w:ilvl w:val="2"/>
        <w:numId w:val="3"/>
      </w:numPr>
      <w:ind w:leftChars="0" w:left="0" w:firstLineChars="0" w:firstLine="0"/>
    </w:pPr>
    <w:rPr>
      <w:rFonts w:eastAsiaTheme="minorEastAsia"/>
    </w:rPr>
  </w:style>
  <w:style w:type="paragraph" w:customStyle="1" w:styleId="3">
    <w:name w:val="스타일3"/>
    <w:basedOn w:val="a0"/>
    <w:rsid w:val="0016111F"/>
    <w:pPr>
      <w:numPr>
        <w:ilvl w:val="3"/>
        <w:numId w:val="3"/>
      </w:numPr>
      <w:tabs>
        <w:tab w:val="left" w:pos="1134"/>
      </w:tabs>
    </w:pPr>
    <w:rPr>
      <w:rFonts w:asciiTheme="minorHAnsi" w:eastAsiaTheme="minorEastAsia" w:hAnsiTheme="minorHAnsi" w:cstheme="minorHAnsi"/>
    </w:rPr>
  </w:style>
  <w:style w:type="paragraph" w:customStyle="1" w:styleId="40">
    <w:name w:val="스타일4"/>
    <w:basedOn w:val="a0"/>
    <w:rsid w:val="00DA0583"/>
    <w:pPr>
      <w:numPr>
        <w:ilvl w:val="4"/>
        <w:numId w:val="3"/>
      </w:numPr>
    </w:pPr>
    <w:rPr>
      <w:rFonts w:asciiTheme="minorEastAsia" w:eastAsiaTheme="minorEastAsia" w:hAnsiTheme="minorEastAsia" w:cstheme="minorEastAsia"/>
    </w:rPr>
  </w:style>
  <w:style w:type="paragraph" w:customStyle="1" w:styleId="50">
    <w:name w:val="스타일5"/>
    <w:basedOn w:val="a0"/>
    <w:rsid w:val="00DA0583"/>
    <w:pPr>
      <w:numPr>
        <w:ilvl w:val="5"/>
        <w:numId w:val="3"/>
      </w:numPr>
    </w:pPr>
    <w:rPr>
      <w:rFonts w:asciiTheme="minorEastAsia" w:eastAsiaTheme="minorEastAsia" w:hAnsiTheme="minorEastAsia" w:cstheme="minorEastAsia"/>
    </w:rPr>
  </w:style>
  <w:style w:type="paragraph" w:customStyle="1" w:styleId="60">
    <w:name w:val="스타일6"/>
    <w:basedOn w:val="a0"/>
    <w:rsid w:val="006B5D66"/>
    <w:pPr>
      <w:numPr>
        <w:ilvl w:val="6"/>
        <w:numId w:val="3"/>
      </w:numPr>
    </w:pPr>
    <w:rPr>
      <w:rFonts w:asciiTheme="minorHAnsi" w:eastAsiaTheme="minorEastAsia" w:hAnsiTheme="minorHAnsi" w:cstheme="minorHAnsi"/>
    </w:rPr>
  </w:style>
  <w:style w:type="paragraph" w:customStyle="1" w:styleId="70">
    <w:name w:val="스타일7"/>
    <w:basedOn w:val="a0"/>
    <w:rsid w:val="00493638"/>
    <w:pPr>
      <w:numPr>
        <w:ilvl w:val="7"/>
        <w:numId w:val="3"/>
      </w:numPr>
    </w:pPr>
    <w:rPr>
      <w:rFonts w:asciiTheme="minorHAnsi" w:eastAsiaTheme="minorEastAsia" w:hAnsiTheme="minorHAnsi" w:cstheme="minorHAnsi"/>
    </w:rPr>
  </w:style>
  <w:style w:type="paragraph" w:customStyle="1" w:styleId="80">
    <w:name w:val="스타일8"/>
    <w:basedOn w:val="70"/>
    <w:rsid w:val="004F7332"/>
    <w:pPr>
      <w:numPr>
        <w:ilvl w:val="8"/>
      </w:numPr>
    </w:pPr>
  </w:style>
  <w:style w:type="numbering" w:styleId="a">
    <w:name w:val="Outline List 3"/>
    <w:basedOn w:val="a3"/>
    <w:rsid w:val="006902DE"/>
    <w:pPr>
      <w:numPr>
        <w:numId w:val="4"/>
      </w:numPr>
    </w:pPr>
  </w:style>
  <w:style w:type="paragraph" w:customStyle="1" w:styleId="codearea">
    <w:name w:val="code_area"/>
    <w:basedOn w:val="a7"/>
    <w:rsid w:val="006902DE"/>
    <w:pPr>
      <w:tabs>
        <w:tab w:val="clear" w:pos="4252"/>
        <w:tab w:val="clear" w:pos="8504"/>
        <w:tab w:val="left" w:pos="800"/>
      </w:tabs>
      <w:ind w:leftChars="600" w:left="600"/>
    </w:pPr>
    <w:rPr>
      <w:rFonts w:ascii="Courier New" w:eastAsia="Courier New" w:hAnsi="Courier New" w:cs="Courier New"/>
    </w:rPr>
  </w:style>
  <w:style w:type="character" w:customStyle="1" w:styleId="Char1">
    <w:name w:val="바닥글 Char"/>
    <w:basedOn w:val="a1"/>
    <w:link w:val="a7"/>
    <w:uiPriority w:val="99"/>
    <w:rsid w:val="00F527FA"/>
    <w:rPr>
      <w:rFonts w:ascii="바탕" w:eastAsia="바탕"/>
      <w:kern w:val="2"/>
    </w:rPr>
  </w:style>
  <w:style w:type="table" w:styleId="-5">
    <w:name w:val="Light Grid Accent 5"/>
    <w:basedOn w:val="a2"/>
    <w:uiPriority w:val="62"/>
    <w:rsid w:val="00EF437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-11">
    <w:name w:val="연한 눈금 - 강조색 11"/>
    <w:basedOn w:val="a2"/>
    <w:uiPriority w:val="62"/>
    <w:rsid w:val="00DB10C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f0">
    <w:name w:val="Revision"/>
    <w:hidden/>
    <w:uiPriority w:val="99"/>
    <w:semiHidden/>
    <w:rsid w:val="00CF523A"/>
    <w:rPr>
      <w:rFonts w:ascii="바탕" w:eastAsia="바탕"/>
      <w:kern w:val="2"/>
    </w:rPr>
  </w:style>
  <w:style w:type="paragraph" w:styleId="af1">
    <w:name w:val="Normal (Web)"/>
    <w:basedOn w:val="a0"/>
    <w:uiPriority w:val="99"/>
    <w:unhideWhenUsed/>
    <w:rsid w:val="009C2A5B"/>
    <w:pPr>
      <w:widowControl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:szCs w:val="24"/>
    </w:rPr>
  </w:style>
  <w:style w:type="character" w:styleId="af2">
    <w:name w:val="Strong"/>
    <w:basedOn w:val="a1"/>
    <w:uiPriority w:val="22"/>
    <w:qFormat/>
    <w:rsid w:val="009C2A5B"/>
    <w:rPr>
      <w:b/>
      <w:bCs/>
    </w:rPr>
  </w:style>
  <w:style w:type="character" w:customStyle="1" w:styleId="apple-converted-space">
    <w:name w:val="apple-converted-space"/>
    <w:basedOn w:val="a1"/>
    <w:rsid w:val="009C2A5B"/>
  </w:style>
  <w:style w:type="paragraph" w:styleId="af3">
    <w:name w:val="Document Map"/>
    <w:basedOn w:val="a0"/>
    <w:link w:val="Char2"/>
    <w:rsid w:val="00ED7543"/>
    <w:rPr>
      <w:rFonts w:ascii="굴림" w:eastAsia="굴림"/>
      <w:sz w:val="18"/>
      <w:szCs w:val="18"/>
    </w:rPr>
  </w:style>
  <w:style w:type="character" w:customStyle="1" w:styleId="Char2">
    <w:name w:val="문서 구조 Char"/>
    <w:basedOn w:val="a1"/>
    <w:link w:val="af3"/>
    <w:rsid w:val="00ED7543"/>
    <w:rPr>
      <w:rFonts w:ascii="굴림" w:eastAsia="굴림"/>
      <w:kern w:val="2"/>
      <w:sz w:val="18"/>
      <w:szCs w:val="18"/>
    </w:rPr>
  </w:style>
  <w:style w:type="paragraph" w:customStyle="1" w:styleId="codearea2">
    <w:name w:val="code_area2"/>
    <w:basedOn w:val="a7"/>
    <w:qFormat/>
    <w:rsid w:val="00ED7543"/>
    <w:rPr>
      <w:rFonts w:ascii="Courier New" w:eastAsia="Courier New" w:hAnsi="Courier New" w:cs="Courier New"/>
    </w:rPr>
  </w:style>
  <w:style w:type="paragraph" w:styleId="af4">
    <w:name w:val="List Paragraph"/>
    <w:basedOn w:val="a0"/>
    <w:uiPriority w:val="34"/>
    <w:qFormat/>
    <w:rsid w:val="00A4379B"/>
    <w:pPr>
      <w:widowControl/>
      <w:autoSpaceDE/>
      <w:autoSpaceDN/>
      <w:ind w:leftChars="400" w:left="800"/>
    </w:pPr>
    <w:rPr>
      <w:rFonts w:ascii="굴림" w:eastAsia="굴림" w:hAnsi="굴림" w:cs="굴림"/>
      <w:kern w:val="0"/>
      <w:sz w:val="24"/>
      <w:szCs w:val="24"/>
    </w:rPr>
  </w:style>
  <w:style w:type="paragraph" w:styleId="af5">
    <w:name w:val="annotation subject"/>
    <w:basedOn w:val="a6"/>
    <w:next w:val="a6"/>
    <w:link w:val="Char3"/>
    <w:semiHidden/>
    <w:unhideWhenUsed/>
    <w:rsid w:val="00083203"/>
    <w:rPr>
      <w:b/>
      <w:bCs/>
    </w:rPr>
  </w:style>
  <w:style w:type="character" w:customStyle="1" w:styleId="Char0">
    <w:name w:val="메모 텍스트 Char"/>
    <w:basedOn w:val="a1"/>
    <w:link w:val="a6"/>
    <w:semiHidden/>
    <w:rsid w:val="00997975"/>
    <w:rPr>
      <w:rFonts w:asciiTheme="minorEastAsia" w:eastAsiaTheme="minorEastAsia" w:hAnsiTheme="minorEastAsia" w:cstheme="minorEastAsia"/>
      <w:kern w:val="2"/>
    </w:rPr>
  </w:style>
  <w:style w:type="character" w:customStyle="1" w:styleId="Char3">
    <w:name w:val="메모 주제 Char"/>
    <w:basedOn w:val="Char0"/>
    <w:link w:val="af5"/>
    <w:semiHidden/>
    <w:rsid w:val="00083203"/>
    <w:rPr>
      <w:rFonts w:asciiTheme="minorEastAsia" w:eastAsiaTheme="minorEastAsia" w:hAnsiTheme="minorEastAsia" w:cstheme="minorEastAsia"/>
      <w:b/>
      <w:bCs/>
      <w:kern w:val="2"/>
    </w:rPr>
  </w:style>
  <w:style w:type="character" w:styleId="af6">
    <w:name w:val="FollowedHyperlink"/>
    <w:basedOn w:val="a1"/>
    <w:semiHidden/>
    <w:unhideWhenUsed/>
    <w:rsid w:val="00D11292"/>
    <w:rPr>
      <w:color w:val="800080" w:themeColor="followedHyperlink"/>
      <w:u w:val="single"/>
    </w:rPr>
  </w:style>
  <w:style w:type="character" w:styleId="af7">
    <w:name w:val="Unresolved Mention"/>
    <w:basedOn w:val="a1"/>
    <w:uiPriority w:val="99"/>
    <w:semiHidden/>
    <w:unhideWhenUsed/>
    <w:rsid w:val="005F07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48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1959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6858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058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53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79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8653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895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8149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3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494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3698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906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798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04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7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49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010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10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2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7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99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28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343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6006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55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056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1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0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771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9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8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392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685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473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470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13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45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3646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003835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10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84220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7954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673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76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1310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262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583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960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82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80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888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915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2377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959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492741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160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6115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811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076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1104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293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57577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57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104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214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00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068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0666155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4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8D8D8"/>
                                    <w:right w:val="none" w:sz="0" w:space="0" w:color="auto"/>
                                  </w:divBdr>
                                </w:div>
                                <w:div w:id="23516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256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53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51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319670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95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89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1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2853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129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153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807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07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62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294619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5534105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2020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9677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955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0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65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918359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485355">
                  <w:marLeft w:val="0"/>
                  <w:marRight w:val="15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5145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" w:color="797979"/>
                <w:bottom w:val="single" w:sz="6" w:space="1" w:color="797979"/>
                <w:right w:val="single" w:sz="6" w:space="1" w:color="797979"/>
              </w:divBdr>
            </w:div>
          </w:divsChild>
        </w:div>
        <w:div w:id="19374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6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7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72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777777"/>
                                <w:left w:val="single" w:sz="12" w:space="0" w:color="777777"/>
                                <w:bottom w:val="single" w:sz="12" w:space="0" w:color="777777"/>
                                <w:right w:val="single" w:sz="12" w:space="0" w:color="77777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80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01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43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657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1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2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26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777777"/>
                                <w:left w:val="single" w:sz="12" w:space="0" w:color="777777"/>
                                <w:bottom w:val="single" w:sz="12" w:space="0" w:color="777777"/>
                                <w:right w:val="single" w:sz="12" w:space="0" w:color="77777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9261">
                  <w:marLeft w:val="0"/>
                  <w:marRight w:val="15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86000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8164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102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77527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64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3469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36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86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10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700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336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322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068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8477135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8054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4014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994889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894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73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40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4125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136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7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405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458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8D8D8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2500416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74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5532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23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9916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66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3627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66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24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065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9542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795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3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8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876786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7128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2272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27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7999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75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1874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2304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496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985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5896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19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593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050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4724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04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6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33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" w:color="797979"/>
                <w:bottom w:val="single" w:sz="6" w:space="1" w:color="797979"/>
                <w:right w:val="single" w:sz="6" w:space="1" w:color="797979"/>
              </w:divBdr>
            </w:div>
            <w:div w:id="7371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01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49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597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6878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331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709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692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727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461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107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2981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086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7008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589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115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269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6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817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5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52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50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837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851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072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8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69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599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593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51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964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731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5038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14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955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7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4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00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3115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8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7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42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2121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5071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68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692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415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4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31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934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60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646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1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\\ddss_nas05\MAPPLAN\MAPPLAN_1\01.DATA\98.&#44592;&#54925;&#54016;&#49688;&#51665;&#53812;&#48176;&#54252;\96_SourceCode\00_&#49688;&#51665;&#53812;\05_&#44592;&#54925;&#54016;_&#51088;&#52404;&#49688;&#51665;\&#45684;&#49828;&#53356;&#47204;&#47553;\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8.png"/><Relationship Id="rId39" Type="http://schemas.openxmlformats.org/officeDocument/2006/relationships/theme" Target="theme/theme1.xml"/><Relationship Id="rId21" Type="http://schemas.openxmlformats.org/officeDocument/2006/relationships/hyperlink" Target="file:///\\ddss_nas05\MAPPLAN\MAPPLAN_1\01.DATA\98.&#44592;&#54925;&#54016;&#49688;&#51665;&#53812;&#48176;&#54252;\96_SourceCode\03_CMMS\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file:///\\ddss_nas05\MAPPLAN\MAPPLAN_1\01.DATA\98.&#44592;&#54925;&#54016;&#49688;&#51665;&#53812;&#48176;&#54252;\96_SourceCode\00_&#49688;&#51665;&#53812;\05_&#44592;&#54925;&#54016;_&#51088;&#52404;&#49688;&#51665;\&#51088;&#52404;&#49688;&#51665;\" TargetMode="External"/><Relationship Id="rId17" Type="http://schemas.openxmlformats.org/officeDocument/2006/relationships/hyperlink" Target="file:///\\ddss_nas05\MAPPLAN\MAPPLAN_1\01.DATA\98.&#44592;&#54925;&#54016;&#49688;&#51665;&#53812;&#48176;&#54252;\96_SourceCode\02_&#49688;&#51665;&#53812;&#53685;&#54633;&#44288;&#47532;\" TargetMode="External"/><Relationship Id="rId25" Type="http://schemas.openxmlformats.org/officeDocument/2006/relationships/hyperlink" Target="file:///\\ddss_nas05\MAPPLAN\MAPPLAN_1\01.DATA\98.&#44592;&#54925;&#54016;&#49688;&#51665;&#53812;&#48176;&#54252;\96_SourceCode\00_&#49688;&#51665;&#53812;\05_&#44592;&#54925;&#54016;_&#51088;&#52404;&#49688;&#51665;\&#51088;&#52404;&#49688;&#51665;\" TargetMode="External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oleObject" Target="embeddings/oleObject1.bin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ddss_nas05\MAPPLAN\MAPPLAN_1\01.DATA\98.&#44592;&#54925;&#54016;&#49688;&#51665;&#53812;&#48176;&#54252;\96_SourceCode\00_&#49688;&#51665;&#53812;\02_&#51648;&#49885;&#44277;&#48169;AS_3.x\" TargetMode="External"/><Relationship Id="rId24" Type="http://schemas.openxmlformats.org/officeDocument/2006/relationships/hyperlink" Target="file:///\\ddss_nas05\MAPPLAN\MAPPLAN_1\01.DATA\98.&#44592;&#54925;&#54016;&#49688;&#51665;&#53812;&#48176;&#54252;\96_SourceCode\00_&#49688;&#51665;&#53812;\01_&#51648;&#49885;&#44277;&#48169;&#53356;&#47204;&#47553;_2.x\&#44552;&#50997;&#51008;&#54665;_&#50756;&#47308;!\&#48372;&#54744;\" TargetMode="External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file:///\\ddss_nas05\MAPPLAN\MAPPLAN_1\01.DATA\98.&#44592;&#54925;&#54016;&#49688;&#51665;&#53812;&#48176;&#54252;\96_SourceCode\01_&#48176;&#54252;&#54028;&#51068;&#48708;&#44368;&#53812;\" TargetMode="External"/><Relationship Id="rId23" Type="http://schemas.openxmlformats.org/officeDocument/2006/relationships/package" Target="embeddings/Microsoft_PowerPoint_Presentation.pptx"/><Relationship Id="rId28" Type="http://schemas.openxmlformats.org/officeDocument/2006/relationships/hyperlink" Target="file:///\\ddss_nas05\MAPPLAN\MAPPLAN_1\01.DATA\98.&#44592;&#54925;&#54016;&#49688;&#51665;&#53812;&#48176;&#54252;\96_SourceCode\00_&#49688;&#51665;&#53812;\05_&#44592;&#54925;&#54016;_&#51088;&#52404;&#49688;&#51665;\&#51088;&#52404;&#49688;&#51665;\" TargetMode="External"/><Relationship Id="rId36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6.emf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file:///\\ddss_nas05\MAPPLAN\MAPPLAN_1\01.DATA\98.&#44592;&#54925;&#54016;&#49688;&#51665;&#53812;&#48176;&#54252;\96_SourceCode\00_&#49688;&#51665;&#53812;\01_&#51648;&#49885;&#44277;&#48169;&#53356;&#47204;&#47553;_2.x\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7.emf"/><Relationship Id="rId27" Type="http://schemas.openxmlformats.org/officeDocument/2006/relationships/image" Target="media/image9.png"/><Relationship Id="rId30" Type="http://schemas.openxmlformats.org/officeDocument/2006/relationships/image" Target="media/image11.png"/><Relationship Id="rId35" Type="http://schemas.openxmlformats.org/officeDocument/2006/relationships/footer" Target="footer2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&#49324;&#50857;&#51088;%20&#51648;&#51221;%20Office%20&#49436;&#49885;%20&#54028;&#51068;\requirement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E482F-E224-4A4D-9016-A93312551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requirement.dotx</Template>
  <TotalTime>6358</TotalTime>
  <Pages>17</Pages>
  <Words>1926</Words>
  <Characters>10983</Characters>
  <Application>Microsoft Office Word</Application>
  <DocSecurity>0</DocSecurity>
  <Lines>91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mm</Company>
  <LinksUpToDate>false</LinksUpToDate>
  <CharactersWithSpaces>12884</CharactersWithSpaces>
  <SharedDoc>false</SharedDoc>
  <HLinks>
    <vt:vector size="18" baseType="variant"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_Toc197241317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_Toc197241316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_Toc197241315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허성범</dc:creator>
  <cp:keywords/>
  <dc:description/>
  <cp:lastModifiedBy>Seol Junyoung</cp:lastModifiedBy>
  <cp:revision>36</cp:revision>
  <cp:lastPrinted>2013-07-04T04:58:00Z</cp:lastPrinted>
  <dcterms:created xsi:type="dcterms:W3CDTF">2022-01-12T08:46:00Z</dcterms:created>
  <dcterms:modified xsi:type="dcterms:W3CDTF">2022-01-24T01:53:00Z</dcterms:modified>
</cp:coreProperties>
</file>