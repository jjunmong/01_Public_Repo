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5446" w14:textId="77777777" w:rsidR="002F0350" w:rsidRPr="00147142" w:rsidRDefault="002F0350" w:rsidP="00147142">
      <w:pPr>
        <w:pStyle w:val="codearea"/>
        <w:ind w:leftChars="0" w:left="0"/>
        <w:rPr>
          <w:rFonts w:eastAsiaTheme="minorEastAsia"/>
        </w:rPr>
      </w:pPr>
    </w:p>
    <w:p w14:paraId="26CADBA5" w14:textId="77777777" w:rsidR="000B2242" w:rsidRDefault="000B2242" w:rsidP="000B2242"/>
    <w:p w14:paraId="4F591717" w14:textId="77777777" w:rsidR="000B2242" w:rsidRDefault="000B2242" w:rsidP="000B2242"/>
    <w:p w14:paraId="27D7B881" w14:textId="77777777" w:rsidR="000B2242" w:rsidRDefault="000B2242" w:rsidP="000B2242"/>
    <w:p w14:paraId="19CDFCF7" w14:textId="77777777" w:rsidR="000B2242" w:rsidRDefault="000B2242" w:rsidP="000B2242"/>
    <w:p w14:paraId="0E6E49E1" w14:textId="77777777" w:rsidR="000B2242" w:rsidRDefault="000B2242" w:rsidP="000B2242"/>
    <w:p w14:paraId="3814EE6B" w14:textId="77777777" w:rsidR="000B2242" w:rsidRDefault="000B2242" w:rsidP="000B2242"/>
    <w:p w14:paraId="160B42C2" w14:textId="77777777" w:rsidR="000B2242" w:rsidRDefault="000B2242" w:rsidP="000B2242"/>
    <w:p w14:paraId="490CD5AE" w14:textId="000632C6" w:rsidR="00C12495" w:rsidRPr="000B1451" w:rsidRDefault="00AD1150" w:rsidP="000B1451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 w:hint="eastAsia"/>
          <w:b/>
          <w:sz w:val="56"/>
          <w:szCs w:val="56"/>
        </w:rPr>
        <w:t>C</w:t>
      </w:r>
      <w:r>
        <w:rPr>
          <w:rFonts w:asciiTheme="majorEastAsia" w:eastAsiaTheme="majorEastAsia" w:hAnsiTheme="majorEastAsia"/>
          <w:b/>
          <w:sz w:val="56"/>
          <w:szCs w:val="56"/>
        </w:rPr>
        <w:t xml:space="preserve">rawling Code </w:t>
      </w:r>
      <w:r>
        <w:rPr>
          <w:rFonts w:asciiTheme="majorEastAsia" w:eastAsiaTheme="majorEastAsia" w:hAnsiTheme="majorEastAsia" w:hint="eastAsia"/>
          <w:b/>
          <w:sz w:val="56"/>
          <w:szCs w:val="56"/>
        </w:rPr>
        <w:t>수정 매뉴얼</w:t>
      </w:r>
    </w:p>
    <w:p w14:paraId="0C6E5FD0" w14:textId="77777777" w:rsidR="000B1451" w:rsidRDefault="000B1451"/>
    <w:p w14:paraId="015E5BC0" w14:textId="77777777" w:rsidR="000B1451" w:rsidRDefault="000B1451"/>
    <w:p w14:paraId="1BF2762C" w14:textId="77777777" w:rsidR="000B1451" w:rsidRDefault="000B1451"/>
    <w:p w14:paraId="3FAC29E9" w14:textId="77777777" w:rsidR="000B1451" w:rsidRDefault="000B1451"/>
    <w:p w14:paraId="4AD0B044" w14:textId="77777777" w:rsidR="000B1451" w:rsidRDefault="000B1451"/>
    <w:p w14:paraId="4306EFFA" w14:textId="7454F276" w:rsidR="000B1451" w:rsidRDefault="00AD1150" w:rsidP="000B1451">
      <w:pPr>
        <w:jc w:val="center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컨텐츠본부</w:t>
      </w:r>
      <w:proofErr w:type="spellEnd"/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컨텐츠기획팀</w:t>
      </w:r>
      <w:proofErr w:type="spellEnd"/>
    </w:p>
    <w:p w14:paraId="7C312A66" w14:textId="314FEB05" w:rsidR="000B1451" w:rsidRPr="00AD1150" w:rsidRDefault="00AD1150" w:rsidP="00AD1150">
      <w:pPr>
        <w:jc w:val="center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설준영</w:t>
      </w:r>
    </w:p>
    <w:p w14:paraId="0534906E" w14:textId="77777777" w:rsidR="000B1451" w:rsidRPr="000B1451" w:rsidRDefault="00212445" w:rsidP="000B1451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2022.01</w:t>
      </w:r>
    </w:p>
    <w:p w14:paraId="4C958BB9" w14:textId="77777777" w:rsidR="002F0350" w:rsidRPr="000B2242" w:rsidRDefault="002F0350"/>
    <w:p w14:paraId="201E2827" w14:textId="77777777" w:rsidR="000B2242" w:rsidRDefault="000B2242"/>
    <w:p w14:paraId="3FF721E1" w14:textId="77777777" w:rsidR="000B2242" w:rsidRPr="000B2242" w:rsidRDefault="000B2242"/>
    <w:p w14:paraId="06DB9A0C" w14:textId="77777777" w:rsidR="002F0350" w:rsidRDefault="002F0350"/>
    <w:p w14:paraId="31B161A7" w14:textId="77777777" w:rsidR="000B2242" w:rsidRDefault="000B2242"/>
    <w:p w14:paraId="7CFC0C58" w14:textId="77777777" w:rsidR="000B2242" w:rsidRDefault="000B2242"/>
    <w:p w14:paraId="6C729383" w14:textId="77777777" w:rsidR="000B2242" w:rsidRDefault="000B2242"/>
    <w:p w14:paraId="0291F910" w14:textId="77777777" w:rsidR="000B2242" w:rsidRDefault="000B2242"/>
    <w:p w14:paraId="350C80A7" w14:textId="77777777" w:rsidR="000B2242" w:rsidRDefault="000B2242"/>
    <w:p w14:paraId="3BB05618" w14:textId="77777777" w:rsidR="000B1451" w:rsidRPr="000B2242" w:rsidRDefault="000B1451"/>
    <w:p w14:paraId="76E3B5E0" w14:textId="77777777" w:rsidR="002F0350" w:rsidRPr="000B2242" w:rsidRDefault="002F0350"/>
    <w:p w14:paraId="18C54671" w14:textId="77777777" w:rsidR="002F0350" w:rsidRDefault="008B0186" w:rsidP="00257A77">
      <w:pPr>
        <w:jc w:val="center"/>
      </w:pPr>
      <w:r>
        <w:rPr>
          <w:rFonts w:hint="eastAsia"/>
          <w:noProof/>
        </w:rPr>
        <w:drawing>
          <wp:inline distT="0" distB="0" distL="0" distR="0" wp14:anchorId="6D48480F" wp14:editId="09014796">
            <wp:extent cx="3312632" cy="542925"/>
            <wp:effectExtent l="19050" t="0" r="2068" b="0"/>
            <wp:docPr id="1" name="그림 1" descr="Mappers_C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pers_CI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C1E76" w14:textId="77777777" w:rsidR="00BE0994" w:rsidRPr="00C12495" w:rsidRDefault="00683A60" w:rsidP="00EB0550">
      <w:pPr>
        <w:widowControl/>
        <w:autoSpaceDE/>
        <w:autoSpaceDN/>
        <w:rPr>
          <w:rFonts w:asciiTheme="majorHAnsi" w:eastAsiaTheme="majorHAnsi" w:hAnsiTheme="majorHAnsi"/>
          <w:sz w:val="48"/>
        </w:rPr>
      </w:pPr>
      <w:r>
        <w:rPr>
          <w:rFonts w:asciiTheme="majorHAnsi" w:eastAsiaTheme="majorHAnsi" w:hAnsiTheme="majorHAnsi"/>
          <w:sz w:val="48"/>
        </w:rPr>
        <w:br w:type="page"/>
      </w:r>
      <w:r w:rsidR="00BE0994" w:rsidRPr="00C12495">
        <w:rPr>
          <w:rFonts w:asciiTheme="majorHAnsi" w:eastAsiaTheme="majorHAnsi" w:hAnsiTheme="majorHAnsi" w:hint="eastAsia"/>
          <w:sz w:val="48"/>
        </w:rPr>
        <w:lastRenderedPageBreak/>
        <w:t>변경내역</w:t>
      </w:r>
    </w:p>
    <w:p w14:paraId="2E9984A9" w14:textId="77777777" w:rsidR="00BE0994" w:rsidRPr="000B2242" w:rsidRDefault="00BE0994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880"/>
        <w:gridCol w:w="2055"/>
      </w:tblGrid>
      <w:tr w:rsidR="00BE0994" w:rsidRPr="00AD5B90" w14:paraId="26590296" w14:textId="77777777" w:rsidTr="005D4855">
        <w:trPr>
          <w:trHeight w:val="496"/>
        </w:trPr>
        <w:tc>
          <w:tcPr>
            <w:tcW w:w="1908" w:type="dxa"/>
            <w:shd w:val="clear" w:color="auto" w:fill="E0E0E0"/>
            <w:vAlign w:val="center"/>
          </w:tcPr>
          <w:p w14:paraId="52832188" w14:textId="77777777" w:rsidR="00BE0994" w:rsidRPr="00C12495" w:rsidRDefault="00BE0994" w:rsidP="008013EE">
            <w:pPr>
              <w:wordWrap w:val="0"/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880" w:type="dxa"/>
            <w:shd w:val="clear" w:color="auto" w:fill="E0E0E0"/>
            <w:vAlign w:val="center"/>
          </w:tcPr>
          <w:p w14:paraId="0BAA4BF4" w14:textId="77777777" w:rsidR="00BE0994" w:rsidRPr="00C12495" w:rsidRDefault="00BE0994" w:rsidP="008013EE">
            <w:pPr>
              <w:wordWrap w:val="0"/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2055" w:type="dxa"/>
            <w:shd w:val="clear" w:color="auto" w:fill="E0E0E0"/>
            <w:vAlign w:val="center"/>
          </w:tcPr>
          <w:p w14:paraId="1F30988C" w14:textId="77777777" w:rsidR="00BE0994" w:rsidRPr="00C12495" w:rsidRDefault="00BE0994" w:rsidP="008013EE">
            <w:pPr>
              <w:wordWrap w:val="0"/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작성자</w:t>
            </w:r>
          </w:p>
        </w:tc>
      </w:tr>
      <w:tr w:rsidR="00BE0994" w:rsidRPr="00AD5B90" w14:paraId="7C321F05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3FC4F229" w14:textId="7F09A1F6" w:rsidR="00BE0994" w:rsidRPr="00C23434" w:rsidRDefault="00E96CAB" w:rsidP="0000008E">
            <w:pPr>
              <w:wordWrap w:val="0"/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23434">
              <w:rPr>
                <w:rFonts w:asciiTheme="minorHAnsi" w:eastAsiaTheme="minorHAnsi" w:hAnsiTheme="minorHAnsi"/>
                <w:sz w:val="18"/>
                <w:szCs w:val="18"/>
              </w:rPr>
              <w:t>20</w:t>
            </w:r>
            <w:r w:rsidR="00212445">
              <w:rPr>
                <w:rFonts w:asciiTheme="minorHAnsi" w:eastAsiaTheme="minorHAnsi" w:hAnsiTheme="minorHAnsi" w:hint="eastAsia"/>
                <w:sz w:val="18"/>
                <w:szCs w:val="18"/>
              </w:rPr>
              <w:t>22-01-</w:t>
            </w:r>
            <w:r w:rsidR="00AD1150">
              <w:rPr>
                <w:rFonts w:asciiTheme="minorHAnsi" w:eastAsia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5880" w:type="dxa"/>
            <w:vAlign w:val="center"/>
          </w:tcPr>
          <w:p w14:paraId="018AD52E" w14:textId="77777777" w:rsidR="00BE0994" w:rsidRPr="00C23434" w:rsidRDefault="00BE0994" w:rsidP="00AD5B90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23434">
              <w:rPr>
                <w:rFonts w:asciiTheme="minorHAnsi" w:eastAsiaTheme="minorHAnsi" w:hAnsiTheme="minorHAnsi" w:hint="eastAsia"/>
                <w:sz w:val="18"/>
                <w:szCs w:val="18"/>
              </w:rPr>
              <w:t>최초 작성</w:t>
            </w:r>
          </w:p>
        </w:tc>
        <w:tc>
          <w:tcPr>
            <w:tcW w:w="2055" w:type="dxa"/>
            <w:vAlign w:val="center"/>
          </w:tcPr>
          <w:p w14:paraId="462107B9" w14:textId="40C60767" w:rsidR="00BE0994" w:rsidRPr="00C23434" w:rsidRDefault="00AD1150" w:rsidP="0000008E">
            <w:pPr>
              <w:wordWrap w:val="0"/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설준영</w:t>
            </w:r>
          </w:p>
        </w:tc>
      </w:tr>
      <w:tr w:rsidR="00BE0994" w:rsidRPr="00AD5B90" w14:paraId="659C8950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9DCEDD1" w14:textId="77777777" w:rsidR="00BE0994" w:rsidRPr="00C23434" w:rsidRDefault="00BE0994" w:rsidP="0000008E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1B9C2D17" w14:textId="77777777" w:rsidR="00812DF7" w:rsidRPr="00C23434" w:rsidRDefault="00812DF7" w:rsidP="00502B6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17A8DBE" w14:textId="77777777" w:rsidR="00BE0994" w:rsidRPr="00C23434" w:rsidRDefault="00BE0994" w:rsidP="0000008E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E0994" w:rsidRPr="00AD5B90" w14:paraId="522BCE94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414CB35B" w14:textId="77777777" w:rsidR="00BE0994" w:rsidRPr="00C23434" w:rsidRDefault="00BE0994" w:rsidP="0000008E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689761D" w14:textId="77777777" w:rsidR="00F21A83" w:rsidRPr="00C23434" w:rsidRDefault="00F21A83" w:rsidP="0000008E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284F806" w14:textId="77777777" w:rsidR="00BE0994" w:rsidRPr="00C23434" w:rsidRDefault="00BE0994" w:rsidP="0000008E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12028D2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75A0D9C8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6CFBB94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A5BE239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194C0007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6EE1951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74DED79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39C2BE1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64725C6A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13A9C33E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2B3EBED" w14:textId="77777777" w:rsidR="00724736" w:rsidRPr="00C23434" w:rsidRDefault="00724736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B6ECB18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478CD4B6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125042BA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C1C827C" w14:textId="77777777" w:rsidR="00724736" w:rsidRPr="00C23434" w:rsidRDefault="00724736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CC68944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3A04C41B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0C93040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414CAA77" w14:textId="77777777" w:rsidR="00F82A1F" w:rsidRPr="00C23434" w:rsidRDefault="00F82A1F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35347F4F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40343A5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63E40172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D1850C0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8DEA386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23C953DD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EAF4D09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162B30E8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1FFF792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69A000CF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7DA3051F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2086D2C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8511503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3FB450FD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3A4BF48B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0EF14F31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A77C458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51906C28" w14:textId="77777777" w:rsidTr="005D4855">
        <w:trPr>
          <w:trHeight w:val="496"/>
        </w:trPr>
        <w:tc>
          <w:tcPr>
            <w:tcW w:w="1908" w:type="dxa"/>
            <w:vAlign w:val="center"/>
          </w:tcPr>
          <w:p w14:paraId="0393DEC5" w14:textId="77777777" w:rsidR="00F21A83" w:rsidRPr="00C23434" w:rsidRDefault="00F21A83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5AD5CB69" w14:textId="77777777" w:rsidR="00F21A83" w:rsidRPr="00C23434" w:rsidRDefault="00F21A83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6E95C8D" w14:textId="77777777" w:rsidR="00F21A83" w:rsidRPr="00C23434" w:rsidRDefault="00F21A83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7D6917D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C9219B1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BF06900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0F90CB3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2A9AF3AC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43C4E475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37D2375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22C6403C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6FC15EA7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1582D7F7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57A3E756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5EEA875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388F1EC3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685917D0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CF37D2D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415EF6D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268E5D9E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659BE379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872817C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BDE346F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0C251C72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3EAA4154" w14:textId="77777777" w:rsidR="005D4855" w:rsidRPr="00C23434" w:rsidRDefault="005D4855" w:rsidP="00F21A83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498FF92" w14:textId="77777777" w:rsidR="005D4855" w:rsidRPr="00C23434" w:rsidRDefault="005D4855" w:rsidP="00F21A83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C914587" w14:textId="77777777" w:rsidR="005D4855" w:rsidRPr="00C23434" w:rsidRDefault="005D4855" w:rsidP="00F21A83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06C0F113" w14:textId="77777777" w:rsidR="00C11B89" w:rsidRDefault="002F0350">
      <w:pPr>
        <w:pStyle w:val="11"/>
        <w:rPr>
          <w:rFonts w:asciiTheme="minorHAnsi" w:eastAsiaTheme="minorHAnsi" w:hAnsiTheme="minorHAnsi"/>
          <w:sz w:val="48"/>
          <w:szCs w:val="48"/>
        </w:rPr>
      </w:pPr>
      <w:r w:rsidRPr="000B2242">
        <w:br w:type="page"/>
      </w:r>
      <w:r w:rsidRPr="00B37274">
        <w:rPr>
          <w:rFonts w:asciiTheme="minorHAnsi" w:eastAsiaTheme="minorHAnsi" w:hAnsiTheme="minorHAnsi" w:hint="eastAsia"/>
          <w:sz w:val="48"/>
          <w:szCs w:val="48"/>
        </w:rPr>
        <w:lastRenderedPageBreak/>
        <w:t>목</w:t>
      </w:r>
      <w:r w:rsidRPr="00B37274">
        <w:rPr>
          <w:rFonts w:asciiTheme="minorHAnsi" w:eastAsiaTheme="minorHAnsi" w:hAnsiTheme="minorHAnsi"/>
          <w:sz w:val="48"/>
          <w:szCs w:val="48"/>
        </w:rPr>
        <w:t xml:space="preserve"> </w:t>
      </w:r>
      <w:r w:rsidRPr="00B37274">
        <w:rPr>
          <w:rFonts w:asciiTheme="minorHAnsi" w:eastAsiaTheme="minorHAnsi" w:hAnsiTheme="minorHAnsi" w:hint="eastAsia"/>
          <w:sz w:val="48"/>
          <w:szCs w:val="48"/>
        </w:rPr>
        <w:t>차</w:t>
      </w:r>
      <w:bookmarkStart w:id="0" w:name="_Toc238986110"/>
    </w:p>
    <w:p w14:paraId="32ED0719" w14:textId="77777777" w:rsidR="008A2CCD" w:rsidRDefault="005675FF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r>
        <w:fldChar w:fldCharType="begin"/>
      </w:r>
      <w:r w:rsidR="00502B66">
        <w:instrText xml:space="preserve"> TOC \o "1-3" \h \z \u </w:instrText>
      </w:r>
      <w:r>
        <w:fldChar w:fldCharType="separate"/>
      </w:r>
      <w:hyperlink w:anchor="_Toc92960403" w:history="1">
        <w:r w:rsidR="008A2CCD" w:rsidRPr="00102A00">
          <w:rPr>
            <w:rStyle w:val="ab"/>
            <w:noProof/>
          </w:rPr>
          <w:t xml:space="preserve">1. </w:t>
        </w:r>
        <w:r w:rsidR="008A2CCD" w:rsidRPr="00102A00">
          <w:rPr>
            <w:rStyle w:val="ab"/>
            <w:noProof/>
          </w:rPr>
          <w:t>개요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_Toc92960403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4A360F77" w14:textId="77777777" w:rsidR="008A2CCD" w:rsidRDefault="00B927AE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2960404" w:history="1">
        <w:r w:rsidR="008A2CCD" w:rsidRPr="00102A00">
          <w:rPr>
            <w:rStyle w:val="ab"/>
            <w:noProof/>
          </w:rPr>
          <w:t xml:space="preserve">2. </w:t>
        </w:r>
        <w:r w:rsidR="008A2CCD" w:rsidRPr="00102A00">
          <w:rPr>
            <w:rStyle w:val="ab"/>
            <w:noProof/>
          </w:rPr>
          <w:t>시스템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구성도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_Toc92960404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16FC29B7" w14:textId="77777777" w:rsidR="008A2CCD" w:rsidRDefault="00B927AE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2960405" w:history="1">
        <w:r w:rsidR="008A2CCD" w:rsidRPr="00102A00">
          <w:rPr>
            <w:rStyle w:val="ab"/>
            <w:noProof/>
          </w:rPr>
          <w:t xml:space="preserve">3. </w:t>
        </w:r>
        <w:r w:rsidR="008A2CCD" w:rsidRPr="00102A00">
          <w:rPr>
            <w:rStyle w:val="ab"/>
            <w:noProof/>
          </w:rPr>
          <w:t>기능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요구사항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_Toc92960405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62D91105" w14:textId="77777777" w:rsidR="008A2CCD" w:rsidRDefault="00B927AE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2960406" w:history="1">
        <w:r w:rsidR="008A2CCD" w:rsidRPr="00102A00">
          <w:rPr>
            <w:rStyle w:val="ab"/>
            <w:noProof/>
          </w:rPr>
          <w:t xml:space="preserve">3.1 </w:t>
        </w:r>
        <w:r w:rsidR="008A2CCD" w:rsidRPr="00102A00">
          <w:rPr>
            <w:rStyle w:val="ab"/>
            <w:noProof/>
          </w:rPr>
          <w:t>지도</w:t>
        </w:r>
        <w:r w:rsidR="008A2CCD" w:rsidRPr="00102A00">
          <w:rPr>
            <w:rStyle w:val="ab"/>
            <w:noProof/>
          </w:rPr>
          <w:t xml:space="preserve"> API</w:t>
        </w:r>
        <w:r w:rsidR="008A2CCD" w:rsidRPr="00102A00">
          <w:rPr>
            <w:rStyle w:val="ab"/>
            <w:noProof/>
          </w:rPr>
          <w:t>를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이용하여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지도표출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_Toc92960406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3C6EC7DB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07" w:history="1">
        <w:r w:rsidR="008A2CCD" w:rsidRPr="00102A00">
          <w:rPr>
            <w:rStyle w:val="ab"/>
            <w:noProof/>
          </w:rPr>
          <w:t xml:space="preserve">3.1.1 </w:t>
        </w:r>
        <w:r w:rsidR="008A2CCD" w:rsidRPr="00102A00">
          <w:rPr>
            <w:rStyle w:val="ab"/>
            <w:noProof/>
          </w:rPr>
          <w:t>맵퍼스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지도</w:t>
        </w:r>
        <w:r w:rsidR="008A2CCD" w:rsidRPr="00102A00">
          <w:rPr>
            <w:rStyle w:val="ab"/>
            <w:noProof/>
          </w:rPr>
          <w:t xml:space="preserve"> API</w:t>
        </w:r>
        <w:r w:rsidR="008A2CCD" w:rsidRPr="00102A00">
          <w:rPr>
            <w:rStyle w:val="ab"/>
            <w:noProof/>
          </w:rPr>
          <w:t>를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이용한다</w:t>
        </w:r>
        <w:r w:rsidR="008A2CCD" w:rsidRPr="00102A00">
          <w:rPr>
            <w:rStyle w:val="ab"/>
            <w:noProof/>
          </w:rPr>
          <w:t>.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_Toc92960407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00F5EAA3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08" w:history="1">
        <w:r w:rsidR="008A2CCD" w:rsidRPr="00102A00">
          <w:rPr>
            <w:rStyle w:val="ab"/>
            <w:noProof/>
          </w:rPr>
          <w:t xml:space="preserve">3.1.2 </w:t>
        </w:r>
        <w:r w:rsidR="008A2CCD" w:rsidRPr="00102A00">
          <w:rPr>
            <w:rStyle w:val="ab"/>
            <w:noProof/>
          </w:rPr>
          <w:t>웹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지도가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브라우저에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표출한다</w:t>
        </w:r>
        <w:r w:rsidR="008A2CCD" w:rsidRPr="00102A00">
          <w:rPr>
            <w:rStyle w:val="ab"/>
            <w:noProof/>
          </w:rPr>
          <w:t>.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_Toc92960408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75372D07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09" w:history="1">
        <w:r w:rsidR="008A2CCD" w:rsidRPr="00102A00">
          <w:rPr>
            <w:rStyle w:val="ab"/>
            <w:noProof/>
          </w:rPr>
          <w:t xml:space="preserve">3.1.3 Mouse </w:t>
        </w:r>
        <w:r w:rsidR="008A2CCD" w:rsidRPr="00102A00">
          <w:rPr>
            <w:rStyle w:val="ab"/>
            <w:noProof/>
          </w:rPr>
          <w:t>클릭하면</w:t>
        </w:r>
        <w:r w:rsidR="008A2CCD" w:rsidRPr="00102A00">
          <w:rPr>
            <w:rStyle w:val="ab"/>
            <w:noProof/>
          </w:rPr>
          <w:t>, Pin</w:t>
        </w:r>
        <w:r w:rsidR="008A2CCD" w:rsidRPr="00102A00">
          <w:rPr>
            <w:rStyle w:val="ab"/>
            <w:noProof/>
          </w:rPr>
          <w:t>이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생성된다</w:t>
        </w:r>
        <w:r w:rsidR="008A2CCD" w:rsidRPr="00102A00">
          <w:rPr>
            <w:rStyle w:val="ab"/>
            <w:noProof/>
          </w:rPr>
          <w:t>.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_Toc92960409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60C76020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10" w:history="1">
        <w:r w:rsidR="008A2CCD" w:rsidRPr="00102A00">
          <w:rPr>
            <w:rStyle w:val="ab"/>
            <w:noProof/>
          </w:rPr>
          <w:t xml:space="preserve">3.1.4 </w:t>
        </w:r>
        <w:r w:rsidR="008A2CCD" w:rsidRPr="00102A00">
          <w:rPr>
            <w:rStyle w:val="ab"/>
            <w:noProof/>
          </w:rPr>
          <w:t>두번째</w:t>
        </w:r>
        <w:r w:rsidR="008A2CCD" w:rsidRPr="00102A00">
          <w:rPr>
            <w:rStyle w:val="ab"/>
            <w:noProof/>
          </w:rPr>
          <w:t xml:space="preserve"> Pin</w:t>
        </w:r>
        <w:r w:rsidR="008A2CCD" w:rsidRPr="00102A00">
          <w:rPr>
            <w:rStyle w:val="ab"/>
            <w:noProof/>
          </w:rPr>
          <w:t>을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찍으면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직선으로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연결한다</w:t>
        </w:r>
        <w:r w:rsidR="008A2CCD" w:rsidRPr="00102A00">
          <w:rPr>
            <w:rStyle w:val="ab"/>
            <w:noProof/>
          </w:rPr>
          <w:t>.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_Toc92960410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5BBF974C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11" w:history="1">
        <w:r w:rsidR="008A2CCD" w:rsidRPr="00102A00">
          <w:rPr>
            <w:rStyle w:val="ab"/>
            <w:noProof/>
          </w:rPr>
          <w:t xml:space="preserve">3.1.5 </w:t>
        </w:r>
        <w:r w:rsidR="008A2CCD" w:rsidRPr="00102A00">
          <w:rPr>
            <w:rStyle w:val="ab"/>
            <w:noProof/>
          </w:rPr>
          <w:t>지도</w:t>
        </w:r>
        <w:r w:rsidR="008A2CCD" w:rsidRPr="00102A00">
          <w:rPr>
            <w:rStyle w:val="ab"/>
            <w:noProof/>
          </w:rPr>
          <w:t xml:space="preserve"> Move </w:t>
        </w:r>
        <w:r w:rsidR="008A2CCD" w:rsidRPr="00102A00">
          <w:rPr>
            <w:rStyle w:val="ab"/>
            <w:noProof/>
          </w:rPr>
          <w:t>한다</w:t>
        </w:r>
        <w:r w:rsidR="008A2CCD" w:rsidRPr="00102A00">
          <w:rPr>
            <w:rStyle w:val="ab"/>
            <w:noProof/>
          </w:rPr>
          <w:t>.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_Toc92960411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601C191F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12" w:history="1">
        <w:r w:rsidR="008A2CCD" w:rsidRPr="00102A00">
          <w:rPr>
            <w:rStyle w:val="ab"/>
            <w:noProof/>
          </w:rPr>
          <w:t xml:space="preserve">3.1.6 </w:t>
        </w:r>
        <w:r w:rsidR="008A2CCD" w:rsidRPr="00102A00">
          <w:rPr>
            <w:rStyle w:val="ab"/>
            <w:noProof/>
          </w:rPr>
          <w:t>세번째</w:t>
        </w:r>
        <w:r w:rsidR="008A2CCD" w:rsidRPr="00102A00">
          <w:rPr>
            <w:rStyle w:val="ab"/>
            <w:noProof/>
          </w:rPr>
          <w:t xml:space="preserve"> Pin</w:t>
        </w:r>
        <w:r w:rsidR="008A2CCD" w:rsidRPr="00102A00">
          <w:rPr>
            <w:rStyle w:val="ab"/>
            <w:noProof/>
          </w:rPr>
          <w:t>을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찍으면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직선으로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연결한다</w:t>
        </w:r>
        <w:r w:rsidR="008A2CCD" w:rsidRPr="00102A00">
          <w:rPr>
            <w:rStyle w:val="ab"/>
            <w:noProof/>
          </w:rPr>
          <w:t>.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_Toc92960412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30FCA449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13" w:history="1">
        <w:r w:rsidR="008A2CCD" w:rsidRPr="00102A00">
          <w:rPr>
            <w:rStyle w:val="ab"/>
            <w:noProof/>
          </w:rPr>
          <w:t>3.1.7 ESC key</w:t>
        </w:r>
        <w:r w:rsidR="008A2CCD" w:rsidRPr="00102A00">
          <w:rPr>
            <w:rStyle w:val="ab"/>
            <w:noProof/>
          </w:rPr>
          <w:t>를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누르면</w:t>
        </w:r>
        <w:r w:rsidR="008A2CCD" w:rsidRPr="00102A00">
          <w:rPr>
            <w:rStyle w:val="ab"/>
            <w:noProof/>
          </w:rPr>
          <w:t xml:space="preserve">, </w:t>
        </w:r>
        <w:r w:rsidR="008A2CCD" w:rsidRPr="00102A00">
          <w:rPr>
            <w:rStyle w:val="ab"/>
            <w:noProof/>
          </w:rPr>
          <w:t>직선과</w:t>
        </w:r>
        <w:r w:rsidR="008A2CCD" w:rsidRPr="00102A00">
          <w:rPr>
            <w:rStyle w:val="ab"/>
            <w:noProof/>
          </w:rPr>
          <w:t xml:space="preserve"> pin</w:t>
        </w:r>
        <w:r w:rsidR="008A2CCD" w:rsidRPr="00102A00">
          <w:rPr>
            <w:rStyle w:val="ab"/>
            <w:noProof/>
          </w:rPr>
          <w:t>이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없어진다</w:t>
        </w:r>
        <w:r w:rsidR="008A2CCD" w:rsidRPr="00102A00">
          <w:rPr>
            <w:rStyle w:val="ab"/>
            <w:noProof/>
          </w:rPr>
          <w:t>. (</w:t>
        </w:r>
        <w:r w:rsidR="008A2CCD" w:rsidRPr="00102A00">
          <w:rPr>
            <w:rStyle w:val="ab"/>
            <w:noProof/>
          </w:rPr>
          <w:t>초기화</w:t>
        </w:r>
        <w:r w:rsidR="008A2CCD" w:rsidRPr="00102A00">
          <w:rPr>
            <w:rStyle w:val="ab"/>
            <w:noProof/>
          </w:rPr>
          <w:t>)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_Toc92960413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3</w:t>
        </w:r>
        <w:r w:rsidR="008A2CCD">
          <w:rPr>
            <w:noProof/>
            <w:webHidden/>
          </w:rPr>
          <w:fldChar w:fldCharType="end"/>
        </w:r>
      </w:hyperlink>
    </w:p>
    <w:p w14:paraId="67375F2E" w14:textId="77777777" w:rsidR="008A2CCD" w:rsidRDefault="00B927AE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2960414" w:history="1">
        <w:r w:rsidR="008A2CCD" w:rsidRPr="00102A00">
          <w:rPr>
            <w:rStyle w:val="ab"/>
            <w:noProof/>
          </w:rPr>
          <w:t xml:space="preserve">3.2 </w:t>
        </w:r>
        <w:r w:rsidR="008A2CCD" w:rsidRPr="00102A00">
          <w:rPr>
            <w:rStyle w:val="ab"/>
            <w:noProof/>
          </w:rPr>
          <w:t>편의점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위치</w:t>
        </w:r>
        <w:r w:rsidR="008A2CCD" w:rsidRPr="00102A00">
          <w:rPr>
            <w:rStyle w:val="ab"/>
            <w:noProof/>
          </w:rPr>
          <w:t xml:space="preserve"> Text</w:t>
        </w:r>
        <w:r w:rsidR="008A2CCD" w:rsidRPr="00102A00">
          <w:rPr>
            <w:rStyle w:val="ab"/>
            <w:noProof/>
          </w:rPr>
          <w:t>파일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지도표시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_Toc92960414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4</w:t>
        </w:r>
        <w:r w:rsidR="008A2CCD">
          <w:rPr>
            <w:noProof/>
            <w:webHidden/>
          </w:rPr>
          <w:fldChar w:fldCharType="end"/>
        </w:r>
      </w:hyperlink>
    </w:p>
    <w:p w14:paraId="524B5FAC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15" w:history="1">
        <w:r w:rsidR="008A2CCD" w:rsidRPr="00102A00">
          <w:rPr>
            <w:rStyle w:val="ab"/>
            <w:noProof/>
          </w:rPr>
          <w:t>3.2.1 Tab</w:t>
        </w:r>
        <w:r w:rsidR="008A2CCD" w:rsidRPr="00102A00">
          <w:rPr>
            <w:rStyle w:val="ab"/>
            <w:noProof/>
          </w:rPr>
          <w:t>으로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구분된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파일을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로딩한다</w:t>
        </w:r>
        <w:r w:rsidR="008A2CCD" w:rsidRPr="00102A00">
          <w:rPr>
            <w:rStyle w:val="ab"/>
            <w:noProof/>
          </w:rPr>
          <w:t>.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_Toc92960415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4</w:t>
        </w:r>
        <w:r w:rsidR="008A2CCD">
          <w:rPr>
            <w:noProof/>
            <w:webHidden/>
          </w:rPr>
          <w:fldChar w:fldCharType="end"/>
        </w:r>
      </w:hyperlink>
    </w:p>
    <w:p w14:paraId="30A21BE8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16" w:history="1">
        <w:r w:rsidR="008A2CCD" w:rsidRPr="00102A00">
          <w:rPr>
            <w:rStyle w:val="ab"/>
            <w:noProof/>
          </w:rPr>
          <w:t xml:space="preserve">3.2.2 </w:t>
        </w:r>
        <w:r w:rsidR="008A2CCD" w:rsidRPr="00102A00">
          <w:rPr>
            <w:rStyle w:val="ab"/>
            <w:noProof/>
          </w:rPr>
          <w:t>지도에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편의점</w:t>
        </w:r>
        <w:r w:rsidR="008A2CCD" w:rsidRPr="00102A00">
          <w:rPr>
            <w:rStyle w:val="ab"/>
            <w:noProof/>
          </w:rPr>
          <w:t xml:space="preserve"> 200</w:t>
        </w:r>
        <w:r w:rsidR="008A2CCD" w:rsidRPr="00102A00">
          <w:rPr>
            <w:rStyle w:val="ab"/>
            <w:noProof/>
          </w:rPr>
          <w:t>개를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보여준다</w:t>
        </w:r>
        <w:r w:rsidR="008A2CCD" w:rsidRPr="00102A00">
          <w:rPr>
            <w:rStyle w:val="ab"/>
            <w:noProof/>
          </w:rPr>
          <w:t>.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_Toc92960416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4</w:t>
        </w:r>
        <w:r w:rsidR="008A2CCD">
          <w:rPr>
            <w:noProof/>
            <w:webHidden/>
          </w:rPr>
          <w:fldChar w:fldCharType="end"/>
        </w:r>
      </w:hyperlink>
    </w:p>
    <w:p w14:paraId="561565A0" w14:textId="77777777" w:rsidR="008A2CCD" w:rsidRDefault="00B927AE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2960417" w:history="1">
        <w:r w:rsidR="008A2CCD" w:rsidRPr="00102A00">
          <w:rPr>
            <w:rStyle w:val="ab"/>
            <w:noProof/>
          </w:rPr>
          <w:t xml:space="preserve">3.3 </w:t>
        </w:r>
        <w:r w:rsidR="008A2CCD" w:rsidRPr="00102A00">
          <w:rPr>
            <w:rStyle w:val="ab"/>
            <w:noProof/>
          </w:rPr>
          <w:t>편의점리스트</w:t>
        </w:r>
        <w:r w:rsidR="008A2CCD" w:rsidRPr="00102A00">
          <w:rPr>
            <w:rStyle w:val="ab"/>
            <w:noProof/>
          </w:rPr>
          <w:t>/</w:t>
        </w:r>
        <w:r w:rsidR="008A2CCD" w:rsidRPr="00102A00">
          <w:rPr>
            <w:rStyle w:val="ab"/>
            <w:noProof/>
          </w:rPr>
          <w:t>지도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동기화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_Toc92960417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4</w:t>
        </w:r>
        <w:r w:rsidR="008A2CCD">
          <w:rPr>
            <w:noProof/>
            <w:webHidden/>
          </w:rPr>
          <w:fldChar w:fldCharType="end"/>
        </w:r>
      </w:hyperlink>
    </w:p>
    <w:p w14:paraId="0DE89CDF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18" w:history="1">
        <w:r w:rsidR="008A2CCD" w:rsidRPr="00102A00">
          <w:rPr>
            <w:rStyle w:val="ab"/>
            <w:noProof/>
          </w:rPr>
          <w:t xml:space="preserve">3.3.1 </w:t>
        </w:r>
        <w:r w:rsidR="008A2CCD" w:rsidRPr="00102A00">
          <w:rPr>
            <w:rStyle w:val="ab"/>
            <w:noProof/>
          </w:rPr>
          <w:t>두개의</w:t>
        </w:r>
        <w:r w:rsidR="008A2CCD" w:rsidRPr="00102A00">
          <w:rPr>
            <w:rStyle w:val="ab"/>
            <w:noProof/>
          </w:rPr>
          <w:t xml:space="preserve"> frame</w:t>
        </w:r>
        <w:r w:rsidR="008A2CCD" w:rsidRPr="00102A00">
          <w:rPr>
            <w:rStyle w:val="ab"/>
            <w:noProof/>
          </w:rPr>
          <w:t>으로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나눈다</w:t>
        </w:r>
        <w:r w:rsidR="008A2CCD" w:rsidRPr="00102A00">
          <w:rPr>
            <w:rStyle w:val="ab"/>
            <w:noProof/>
          </w:rPr>
          <w:t>. (</w:t>
        </w:r>
        <w:r w:rsidR="008A2CCD" w:rsidRPr="00102A00">
          <w:rPr>
            <w:rStyle w:val="ab"/>
            <w:noProof/>
          </w:rPr>
          <w:t>왼쪽</w:t>
        </w:r>
        <w:r w:rsidR="008A2CCD" w:rsidRPr="00102A00">
          <w:rPr>
            <w:rStyle w:val="ab"/>
            <w:noProof/>
          </w:rPr>
          <w:t xml:space="preserve"> control frame, </w:t>
        </w:r>
        <w:r w:rsidR="008A2CCD" w:rsidRPr="00102A00">
          <w:rPr>
            <w:rStyle w:val="ab"/>
            <w:noProof/>
          </w:rPr>
          <w:t>오른쪽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지도</w:t>
        </w:r>
        <w:r w:rsidR="008A2CCD" w:rsidRPr="00102A00">
          <w:rPr>
            <w:rStyle w:val="ab"/>
            <w:noProof/>
          </w:rPr>
          <w:t xml:space="preserve"> frame )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_Toc92960418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4</w:t>
        </w:r>
        <w:r w:rsidR="008A2CCD">
          <w:rPr>
            <w:noProof/>
            <w:webHidden/>
          </w:rPr>
          <w:fldChar w:fldCharType="end"/>
        </w:r>
      </w:hyperlink>
    </w:p>
    <w:p w14:paraId="2FD6C026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19" w:history="1">
        <w:r w:rsidR="008A2CCD" w:rsidRPr="00102A00">
          <w:rPr>
            <w:rStyle w:val="ab"/>
            <w:noProof/>
          </w:rPr>
          <w:t>3.3.2 control frame</w:t>
        </w:r>
        <w:r w:rsidR="008A2CCD" w:rsidRPr="00102A00">
          <w:rPr>
            <w:rStyle w:val="ab"/>
            <w:noProof/>
          </w:rPr>
          <w:t>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편의점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리스트를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표출한다</w:t>
        </w:r>
        <w:r w:rsidR="008A2CCD" w:rsidRPr="00102A00">
          <w:rPr>
            <w:rStyle w:val="ab"/>
            <w:noProof/>
          </w:rPr>
          <w:t>.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_Toc92960419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5</w:t>
        </w:r>
        <w:r w:rsidR="008A2CCD">
          <w:rPr>
            <w:noProof/>
            <w:webHidden/>
          </w:rPr>
          <w:fldChar w:fldCharType="end"/>
        </w:r>
      </w:hyperlink>
    </w:p>
    <w:p w14:paraId="5C9640ED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20" w:history="1">
        <w:r w:rsidR="008A2CCD" w:rsidRPr="00102A00">
          <w:rPr>
            <w:rStyle w:val="ab"/>
            <w:noProof/>
          </w:rPr>
          <w:t xml:space="preserve">3.3.3 </w:t>
        </w:r>
        <w:r w:rsidR="008A2CCD" w:rsidRPr="00102A00">
          <w:rPr>
            <w:rStyle w:val="ab"/>
            <w:noProof/>
          </w:rPr>
          <w:t>리스트에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편의점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선택시</w:t>
        </w:r>
        <w:r w:rsidR="008A2CCD" w:rsidRPr="00102A00">
          <w:rPr>
            <w:rStyle w:val="ab"/>
            <w:noProof/>
          </w:rPr>
          <w:t xml:space="preserve">, </w:t>
        </w:r>
        <w:r w:rsidR="008A2CCD" w:rsidRPr="00102A00">
          <w:rPr>
            <w:rStyle w:val="ab"/>
            <w:noProof/>
          </w:rPr>
          <w:t>지도내에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편의점이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있다면</w:t>
        </w:r>
        <w:r w:rsidR="008A2CCD" w:rsidRPr="00102A00">
          <w:rPr>
            <w:rStyle w:val="ab"/>
            <w:noProof/>
          </w:rPr>
          <w:t xml:space="preserve">, </w:t>
        </w:r>
        <w:r w:rsidR="008A2CCD" w:rsidRPr="00102A00">
          <w:rPr>
            <w:rStyle w:val="ab"/>
            <w:noProof/>
          </w:rPr>
          <w:t>핀으로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표시한다</w:t>
        </w:r>
        <w:r w:rsidR="008A2CCD" w:rsidRPr="00102A00">
          <w:rPr>
            <w:rStyle w:val="ab"/>
            <w:noProof/>
          </w:rPr>
          <w:t xml:space="preserve">.   </w:t>
        </w:r>
        <w:r w:rsidR="008A2CCD" w:rsidRPr="00102A00">
          <w:rPr>
            <w:rStyle w:val="ab"/>
            <w:noProof/>
          </w:rPr>
          <w:t>만약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지도내에지도는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해당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편의점이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없으면</w:t>
        </w:r>
        <w:r w:rsidR="008A2CCD" w:rsidRPr="00102A00">
          <w:rPr>
            <w:rStyle w:val="ab"/>
            <w:noProof/>
          </w:rPr>
          <w:t xml:space="preserve">,  </w:t>
        </w:r>
        <w:r w:rsidR="008A2CCD" w:rsidRPr="00102A00">
          <w:rPr>
            <w:rStyle w:val="ab"/>
            <w:noProof/>
          </w:rPr>
          <w:t>편의점위치로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지도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중심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이동한다</w:t>
        </w:r>
        <w:r w:rsidR="008A2CCD" w:rsidRPr="00102A00">
          <w:rPr>
            <w:rStyle w:val="ab"/>
            <w:noProof/>
          </w:rPr>
          <w:t xml:space="preserve">.  </w:t>
        </w:r>
        <w:r w:rsidR="008A2CCD" w:rsidRPr="00102A00">
          <w:rPr>
            <w:rStyle w:val="ab"/>
            <w:noProof/>
          </w:rPr>
          <w:t>핀으로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표시한다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_Toc92960420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5</w:t>
        </w:r>
        <w:r w:rsidR="008A2CCD">
          <w:rPr>
            <w:noProof/>
            <w:webHidden/>
          </w:rPr>
          <w:fldChar w:fldCharType="end"/>
        </w:r>
      </w:hyperlink>
    </w:p>
    <w:p w14:paraId="0B45BD1C" w14:textId="77777777" w:rsidR="008A2CCD" w:rsidRDefault="00B927AE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2960421" w:history="1">
        <w:r w:rsidR="008A2CCD" w:rsidRPr="00102A00">
          <w:rPr>
            <w:rStyle w:val="ab"/>
            <w:noProof/>
          </w:rPr>
          <w:t xml:space="preserve">3.3.4 </w:t>
        </w:r>
        <w:r w:rsidR="008A2CCD" w:rsidRPr="00102A00">
          <w:rPr>
            <w:rStyle w:val="ab"/>
            <w:noProof/>
          </w:rPr>
          <w:t>지도에서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임의의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편의점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선택시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리스트에서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해당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편의점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선택함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_Toc92960421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5</w:t>
        </w:r>
        <w:r w:rsidR="008A2CCD">
          <w:rPr>
            <w:noProof/>
            <w:webHidden/>
          </w:rPr>
          <w:fldChar w:fldCharType="end"/>
        </w:r>
      </w:hyperlink>
    </w:p>
    <w:p w14:paraId="0D749C10" w14:textId="77777777" w:rsidR="008A2CCD" w:rsidRDefault="00B927AE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2960422" w:history="1">
        <w:r w:rsidR="008A2CCD" w:rsidRPr="00102A00">
          <w:rPr>
            <w:rStyle w:val="ab"/>
            <w:noProof/>
          </w:rPr>
          <w:t xml:space="preserve">3.4 </w:t>
        </w:r>
        <w:r w:rsidR="008A2CCD" w:rsidRPr="00102A00">
          <w:rPr>
            <w:rStyle w:val="ab"/>
            <w:noProof/>
          </w:rPr>
          <w:t>편의점이름으로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묶음</w:t>
        </w:r>
        <w:r w:rsidR="008A2CCD" w:rsidRPr="00102A00">
          <w:rPr>
            <w:rStyle w:val="ab"/>
            <w:noProof/>
          </w:rPr>
          <w:t xml:space="preserve"> </w:t>
        </w:r>
        <w:r w:rsidR="008A2CCD" w:rsidRPr="00102A00">
          <w:rPr>
            <w:rStyle w:val="ab"/>
            <w:noProof/>
          </w:rPr>
          <w:t>표시</w:t>
        </w:r>
        <w:r w:rsidR="008A2CCD">
          <w:rPr>
            <w:noProof/>
            <w:webHidden/>
          </w:rPr>
          <w:tab/>
        </w:r>
        <w:r w:rsidR="008A2CCD">
          <w:rPr>
            <w:noProof/>
            <w:webHidden/>
          </w:rPr>
          <w:fldChar w:fldCharType="begin"/>
        </w:r>
        <w:r w:rsidR="008A2CCD">
          <w:rPr>
            <w:noProof/>
            <w:webHidden/>
          </w:rPr>
          <w:instrText xml:space="preserve"> PAGEREF _Toc92960422 \h </w:instrText>
        </w:r>
        <w:r w:rsidR="008A2CCD">
          <w:rPr>
            <w:noProof/>
            <w:webHidden/>
          </w:rPr>
        </w:r>
        <w:r w:rsidR="008A2CCD">
          <w:rPr>
            <w:noProof/>
            <w:webHidden/>
          </w:rPr>
          <w:fldChar w:fldCharType="separate"/>
        </w:r>
        <w:r w:rsidR="008A2CCD">
          <w:rPr>
            <w:noProof/>
            <w:webHidden/>
          </w:rPr>
          <w:t>5</w:t>
        </w:r>
        <w:r w:rsidR="008A2CCD">
          <w:rPr>
            <w:noProof/>
            <w:webHidden/>
          </w:rPr>
          <w:fldChar w:fldCharType="end"/>
        </w:r>
      </w:hyperlink>
    </w:p>
    <w:p w14:paraId="4D93D0D4" w14:textId="77777777" w:rsidR="00AB3D07" w:rsidRDefault="005675FF" w:rsidP="00C647ED">
      <w:pPr>
        <w:pStyle w:val="aa"/>
      </w:pPr>
      <w:r>
        <w:fldChar w:fldCharType="end"/>
      </w:r>
      <w:bookmarkEnd w:id="0"/>
    </w:p>
    <w:p w14:paraId="3ABF25A4" w14:textId="77777777" w:rsidR="00AB3D07" w:rsidRDefault="00AB3D07">
      <w:pPr>
        <w:widowControl/>
        <w:autoSpaceDE/>
        <w:autoSpaceDN/>
        <w:rPr>
          <w:rFonts w:ascii="맑은 고딕" w:eastAsia="맑은 고딕" w:hAnsi="새굴림" w:cs="새굴림"/>
          <w:b/>
          <w:sz w:val="28"/>
          <w:szCs w:val="28"/>
        </w:rPr>
      </w:pPr>
      <w:r>
        <w:br w:type="page"/>
      </w:r>
    </w:p>
    <w:p w14:paraId="5213C923" w14:textId="77777777" w:rsidR="00C6164F" w:rsidRDefault="00C6164F" w:rsidP="00C6164F">
      <w:pPr>
        <w:pStyle w:val="0"/>
      </w:pPr>
      <w:bookmarkStart w:id="1" w:name="_Toc92960403"/>
      <w:r>
        <w:rPr>
          <w:rFonts w:hint="eastAsia"/>
        </w:rPr>
        <w:lastRenderedPageBreak/>
        <w:t>개요</w:t>
      </w:r>
      <w:bookmarkEnd w:id="1"/>
    </w:p>
    <w:p w14:paraId="5C182545" w14:textId="77777777" w:rsidR="00FF01A2" w:rsidRPr="00FF01A2" w:rsidRDefault="00EB175F" w:rsidP="003D46A8">
      <w:pPr>
        <w:pStyle w:val="aa"/>
      </w:pPr>
      <w:proofErr w:type="spellStart"/>
      <w:r>
        <w:rPr>
          <w:rFonts w:hint="eastAsia"/>
        </w:rPr>
        <w:t>J</w:t>
      </w:r>
      <w:r w:rsidR="00214A14">
        <w:rPr>
          <w:rFonts w:hint="eastAsia"/>
        </w:rPr>
        <w:t>avascript</w:t>
      </w:r>
      <w:proofErr w:type="spellEnd"/>
      <w:r w:rsidR="00214A14">
        <w:rPr>
          <w:rFonts w:hint="eastAsia"/>
        </w:rPr>
        <w:t xml:space="preserve"> 교육을 위한 테스트프로그램의 요구사항을 기술한다.</w:t>
      </w:r>
    </w:p>
    <w:p w14:paraId="255AB4F0" w14:textId="77777777" w:rsidR="00465544" w:rsidRDefault="00465544" w:rsidP="00465544">
      <w:pPr>
        <w:pStyle w:val="aa"/>
        <w:tabs>
          <w:tab w:val="left" w:pos="3260"/>
        </w:tabs>
      </w:pPr>
    </w:p>
    <w:p w14:paraId="23DC321B" w14:textId="77777777" w:rsidR="00300CA6" w:rsidRDefault="00300CA6" w:rsidP="00B4439F">
      <w:pPr>
        <w:pStyle w:val="0"/>
      </w:pPr>
      <w:bookmarkStart w:id="2" w:name="_Toc92960404"/>
      <w:r>
        <w:rPr>
          <w:rFonts w:hint="eastAsia"/>
        </w:rPr>
        <w:t>시스템 구성도</w:t>
      </w:r>
      <w:bookmarkEnd w:id="2"/>
    </w:p>
    <w:p w14:paraId="517B0442" w14:textId="77777777" w:rsidR="00DA2853" w:rsidRDefault="001A0612" w:rsidP="00214A14">
      <w:pPr>
        <w:pStyle w:val="aa"/>
        <w:rPr>
          <w:rFonts w:ascii="맑은 고딕" w:eastAsia="맑은 고딕" w:hAnsi="새굴림" w:cs="새굴림"/>
          <w:b/>
          <w:sz w:val="28"/>
          <w:szCs w:val="28"/>
        </w:rPr>
      </w:pPr>
      <w:r>
        <w:rPr>
          <w:rFonts w:hint="eastAsia"/>
        </w:rPr>
        <w:t>T</w:t>
      </w:r>
      <w:r>
        <w:t>BD</w:t>
      </w:r>
      <w:bookmarkStart w:id="3" w:name="_Ref90459554"/>
      <w:bookmarkStart w:id="4" w:name="_Ref90459559"/>
      <w:bookmarkStart w:id="5" w:name="_Ref90459569"/>
    </w:p>
    <w:p w14:paraId="775F38A2" w14:textId="77777777" w:rsidR="00B4439F" w:rsidRDefault="00B4439F" w:rsidP="00B4439F">
      <w:pPr>
        <w:pStyle w:val="0"/>
      </w:pPr>
      <w:bookmarkStart w:id="6" w:name="_Toc92960405"/>
      <w:r>
        <w:rPr>
          <w:rFonts w:hint="eastAsia"/>
        </w:rPr>
        <w:t>기능 요구사항</w:t>
      </w:r>
      <w:bookmarkEnd w:id="3"/>
      <w:bookmarkEnd w:id="4"/>
      <w:bookmarkEnd w:id="5"/>
      <w:bookmarkEnd w:id="6"/>
    </w:p>
    <w:p w14:paraId="1B0C84D5" w14:textId="77777777" w:rsidR="00173785" w:rsidRDefault="00173785" w:rsidP="001719B2">
      <w:pPr>
        <w:pStyle w:val="10"/>
      </w:pPr>
      <w:bookmarkStart w:id="7" w:name="_Toc92960406"/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이용하여 지도표출</w:t>
      </w:r>
      <w:bookmarkEnd w:id="7"/>
    </w:p>
    <w:p w14:paraId="4A509B19" w14:textId="77777777" w:rsidR="00173785" w:rsidRDefault="00173785" w:rsidP="00173785">
      <w:pPr>
        <w:pStyle w:val="2"/>
      </w:pPr>
      <w:bookmarkStart w:id="8" w:name="_Toc92960407"/>
      <w:proofErr w:type="spellStart"/>
      <w:r>
        <w:rPr>
          <w:rFonts w:hint="eastAsia"/>
        </w:rPr>
        <w:t>맵퍼스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bookmarkEnd w:id="8"/>
    </w:p>
    <w:p w14:paraId="115ADF02" w14:textId="77777777" w:rsidR="00173785" w:rsidRDefault="00173785" w:rsidP="00173785">
      <w:pPr>
        <w:pStyle w:val="3"/>
      </w:pPr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 xml:space="preserve">매뉴얼 </w:t>
      </w:r>
      <w:r>
        <w:t>:</w:t>
      </w:r>
      <w:proofErr w:type="gramEnd"/>
      <w:r>
        <w:t xml:space="preserve"> </w:t>
      </w:r>
      <w:hyperlink r:id="rId9" w:history="1">
        <w:r w:rsidRPr="00144240">
          <w:rPr>
            <w:rStyle w:val="ab"/>
          </w:rPr>
          <w:t>http://192.168.11.44:8090/x/6IfT</w:t>
        </w:r>
      </w:hyperlink>
    </w:p>
    <w:p w14:paraId="662A09CB" w14:textId="77777777" w:rsidR="00173785" w:rsidRDefault="00173785" w:rsidP="00173785">
      <w:pPr>
        <w:pStyle w:val="40"/>
      </w:pPr>
      <w:r>
        <w:rPr>
          <w:noProof/>
        </w:rPr>
        <w:drawing>
          <wp:inline distT="0" distB="0" distL="0" distR="0" wp14:anchorId="1123FAC5" wp14:editId="2C5810AA">
            <wp:extent cx="3457575" cy="19504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32" cy="19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A82E" w14:textId="77777777" w:rsidR="00173785" w:rsidRDefault="00173785" w:rsidP="00173785">
      <w:pPr>
        <w:pStyle w:val="3"/>
      </w:pPr>
      <w:r>
        <w:rPr>
          <w:rFonts w:hint="eastAsia"/>
        </w:rPr>
        <w:t xml:space="preserve">참고용 테스트 </w:t>
      </w:r>
      <w:proofErr w:type="gramStart"/>
      <w:r>
        <w:rPr>
          <w:rFonts w:hint="eastAsia"/>
        </w:rPr>
        <w:t xml:space="preserve">페이지 </w:t>
      </w:r>
      <w:r>
        <w:t>:</w:t>
      </w:r>
      <w:proofErr w:type="gramEnd"/>
      <w:r>
        <w:t xml:space="preserve"> </w:t>
      </w:r>
      <w:hyperlink r:id="rId11" w:history="1">
        <w:r w:rsidRPr="00144240">
          <w:rPr>
            <w:rStyle w:val="ab"/>
          </w:rPr>
          <w:t>http://map-apis.atlan.co.kr/</w:t>
        </w:r>
      </w:hyperlink>
    </w:p>
    <w:p w14:paraId="612EDB14" w14:textId="77777777" w:rsidR="00173785" w:rsidRDefault="00173785" w:rsidP="00CB1B32">
      <w:pPr>
        <w:pStyle w:val="40"/>
      </w:pPr>
      <w:proofErr w:type="gramStart"/>
      <w:r>
        <w:rPr>
          <w:rFonts w:hint="eastAsia"/>
        </w:rPr>
        <w:t xml:space="preserve">계정 </w:t>
      </w:r>
      <w:r>
        <w:t>:</w:t>
      </w:r>
      <w:proofErr w:type="gramEnd"/>
      <w:r>
        <w:t xml:space="preserve"> </w:t>
      </w:r>
      <w:r w:rsidR="00CB1B32" w:rsidRPr="00CB1B32">
        <w:t>B2B_1385472743</w:t>
      </w:r>
    </w:p>
    <w:p w14:paraId="5D977D88" w14:textId="77777777" w:rsidR="00173785" w:rsidRDefault="00173785" w:rsidP="00173785">
      <w:pPr>
        <w:pStyle w:val="2"/>
      </w:pPr>
      <w:bookmarkStart w:id="9" w:name="_Toc92960408"/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지도가</w:t>
      </w:r>
      <w:r>
        <w:rPr>
          <w:rFonts w:hint="eastAsia"/>
        </w:rPr>
        <w:t xml:space="preserve"> </w:t>
      </w:r>
      <w:r>
        <w:rPr>
          <w:rFonts w:hint="eastAsia"/>
        </w:rPr>
        <w:t>브라우저에</w:t>
      </w:r>
      <w:r>
        <w:rPr>
          <w:rFonts w:hint="eastAsia"/>
        </w:rPr>
        <w:t xml:space="preserve"> </w:t>
      </w:r>
      <w:r>
        <w:rPr>
          <w:rFonts w:hint="eastAsia"/>
        </w:rPr>
        <w:t>표출한다</w:t>
      </w:r>
      <w:r>
        <w:rPr>
          <w:rFonts w:hint="eastAsia"/>
        </w:rPr>
        <w:t>.</w:t>
      </w:r>
      <w:bookmarkEnd w:id="9"/>
    </w:p>
    <w:p w14:paraId="17B7C07F" w14:textId="77777777" w:rsidR="00173785" w:rsidRDefault="00173785" w:rsidP="00173785">
      <w:pPr>
        <w:pStyle w:val="2"/>
      </w:pPr>
      <w:bookmarkStart w:id="10" w:name="_Toc92960409"/>
      <w:r>
        <w:rPr>
          <w:rFonts w:hint="eastAsia"/>
        </w:rPr>
        <w:t xml:space="preserve">Mouse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>
        <w:t xml:space="preserve"> Pin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  <w:bookmarkEnd w:id="10"/>
    </w:p>
    <w:p w14:paraId="7F6085CD" w14:textId="77777777" w:rsidR="00173785" w:rsidRDefault="00EB175F" w:rsidP="00173785">
      <w:pPr>
        <w:pStyle w:val="2"/>
      </w:pPr>
      <w:bookmarkStart w:id="11" w:name="_Toc92960410"/>
      <w:r>
        <w:rPr>
          <w:rFonts w:hint="eastAsia"/>
        </w:rPr>
        <w:t>두번째</w:t>
      </w:r>
      <w:r w:rsidR="00173785">
        <w:rPr>
          <w:rFonts w:hint="eastAsia"/>
        </w:rPr>
        <w:t xml:space="preserve"> </w:t>
      </w:r>
      <w:r w:rsidR="00173785">
        <w:t>Pin</w:t>
      </w:r>
      <w:r w:rsidR="00173785">
        <w:rPr>
          <w:rFonts w:hint="eastAsia"/>
        </w:rPr>
        <w:t>을</w:t>
      </w:r>
      <w:r w:rsidR="00173785">
        <w:rPr>
          <w:rFonts w:hint="eastAsia"/>
        </w:rPr>
        <w:t xml:space="preserve"> </w:t>
      </w:r>
      <w:r w:rsidR="00173785">
        <w:rPr>
          <w:rFonts w:hint="eastAsia"/>
        </w:rPr>
        <w:t>찍으면</w:t>
      </w:r>
      <w:r w:rsidR="00173785">
        <w:rPr>
          <w:rFonts w:hint="eastAsia"/>
        </w:rPr>
        <w:t xml:space="preserve"> </w:t>
      </w:r>
      <w:r>
        <w:rPr>
          <w:rFonts w:hint="eastAsia"/>
        </w:rPr>
        <w:t>직선으로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  <w:r>
        <w:rPr>
          <w:rFonts w:hint="eastAsia"/>
        </w:rPr>
        <w:t>.</w:t>
      </w:r>
      <w:bookmarkEnd w:id="11"/>
    </w:p>
    <w:p w14:paraId="34F9F61F" w14:textId="77777777" w:rsidR="00173785" w:rsidRDefault="00173785" w:rsidP="00173785">
      <w:pPr>
        <w:pStyle w:val="2"/>
      </w:pPr>
      <w:bookmarkStart w:id="12" w:name="_Toc92960411"/>
      <w:r>
        <w:rPr>
          <w:rFonts w:hint="eastAsia"/>
        </w:rPr>
        <w:t>지도</w:t>
      </w:r>
      <w:r>
        <w:t xml:space="preserve"> Move </w:t>
      </w:r>
      <w:r w:rsidR="00EB175F">
        <w:rPr>
          <w:rFonts w:hint="eastAsia"/>
        </w:rPr>
        <w:t>한다</w:t>
      </w:r>
      <w:r w:rsidR="00EB175F">
        <w:rPr>
          <w:rFonts w:hint="eastAsia"/>
        </w:rPr>
        <w:t>.</w:t>
      </w:r>
      <w:bookmarkEnd w:id="12"/>
    </w:p>
    <w:p w14:paraId="7463C56C" w14:textId="77777777" w:rsidR="00EB175F" w:rsidRDefault="00EB175F" w:rsidP="00EB175F">
      <w:pPr>
        <w:pStyle w:val="2"/>
      </w:pPr>
      <w:bookmarkStart w:id="13" w:name="_Toc92960412"/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찍으면</w:t>
      </w:r>
      <w:r>
        <w:rPr>
          <w:rFonts w:hint="eastAsia"/>
        </w:rPr>
        <w:t xml:space="preserve"> </w:t>
      </w:r>
      <w:r>
        <w:rPr>
          <w:rFonts w:hint="eastAsia"/>
        </w:rPr>
        <w:t>직선으로</w:t>
      </w:r>
      <w:r>
        <w:rPr>
          <w:rFonts w:hint="eastAsia"/>
        </w:rPr>
        <w:t xml:space="preserve"> </w:t>
      </w:r>
      <w:r>
        <w:rPr>
          <w:rFonts w:hint="eastAsia"/>
        </w:rPr>
        <w:t>연결한다</w:t>
      </w:r>
      <w:r>
        <w:rPr>
          <w:rFonts w:hint="eastAsia"/>
        </w:rPr>
        <w:t>.</w:t>
      </w:r>
      <w:bookmarkEnd w:id="13"/>
    </w:p>
    <w:p w14:paraId="3299A8FC" w14:textId="77777777" w:rsidR="00EB175F" w:rsidRDefault="00EB175F" w:rsidP="00EB175F">
      <w:pPr>
        <w:pStyle w:val="2"/>
      </w:pPr>
      <w:bookmarkStart w:id="14" w:name="_Toc92960413"/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직선과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없어진다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초기화</w:t>
      </w:r>
      <w:r>
        <w:rPr>
          <w:rFonts w:hint="eastAsia"/>
        </w:rPr>
        <w:t>)</w:t>
      </w:r>
      <w:bookmarkEnd w:id="14"/>
    </w:p>
    <w:p w14:paraId="4BF4A2FD" w14:textId="77777777" w:rsidR="0068698C" w:rsidRPr="0068698C" w:rsidRDefault="0068698C" w:rsidP="0068698C">
      <w:pPr>
        <w:pStyle w:val="aa"/>
        <w:rPr>
          <w:rFonts w:ascii="Calibri" w:eastAsia="굴림" w:hAnsi="Calibri" w:cs="Calibri"/>
          <w:sz w:val="22"/>
          <w:szCs w:val="22"/>
        </w:rPr>
      </w:pPr>
      <w:r w:rsidRPr="0068698C">
        <w:rPr>
          <w:noProof/>
        </w:rPr>
        <w:drawing>
          <wp:inline distT="0" distB="0" distL="0" distR="0" wp14:anchorId="49840CF8" wp14:editId="69F25D4F">
            <wp:extent cx="2228850" cy="1647825"/>
            <wp:effectExtent l="0" t="0" r="0" b="9525"/>
            <wp:docPr id="4" name="그림 4" descr="C:\Users\bisru\AppData\Local\Microsoft\Windows\INetCache\Content.MSO\AA00F6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sru\AppData\Local\Microsoft\Windows\INetCache\Content.MSO\AA00F67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9CC7" w14:textId="77777777" w:rsidR="00EB175F" w:rsidRDefault="00EB175F" w:rsidP="00EB175F">
      <w:pPr>
        <w:pStyle w:val="2"/>
        <w:numPr>
          <w:ilvl w:val="0"/>
          <w:numId w:val="0"/>
        </w:numPr>
      </w:pPr>
    </w:p>
    <w:p w14:paraId="2214421B" w14:textId="77777777" w:rsidR="00173785" w:rsidRDefault="00173785" w:rsidP="00173785">
      <w:pPr>
        <w:pStyle w:val="aa"/>
      </w:pPr>
    </w:p>
    <w:p w14:paraId="7E38C80B" w14:textId="77777777" w:rsidR="00173785" w:rsidRDefault="00EB175F" w:rsidP="00173785">
      <w:pPr>
        <w:pStyle w:val="10"/>
      </w:pPr>
      <w:bookmarkStart w:id="15" w:name="_Toc92960414"/>
      <w:r>
        <w:rPr>
          <w:rFonts w:hint="eastAsia"/>
        </w:rPr>
        <w:t xml:space="preserve">편의점 위치 </w:t>
      </w:r>
      <w:r w:rsidR="00732F89">
        <w:t>Text</w:t>
      </w:r>
      <w:r>
        <w:rPr>
          <w:rFonts w:hint="eastAsia"/>
        </w:rPr>
        <w:t>파일 지도표시</w:t>
      </w:r>
      <w:bookmarkEnd w:id="15"/>
    </w:p>
    <w:p w14:paraId="635F54B7" w14:textId="77777777" w:rsidR="00013247" w:rsidRDefault="00732F89" w:rsidP="00013247">
      <w:pPr>
        <w:pStyle w:val="2"/>
      </w:pPr>
      <w:bookmarkStart w:id="16" w:name="_Toc92960415"/>
      <w:r>
        <w:rPr>
          <w:rFonts w:hint="eastAsia"/>
        </w:rPr>
        <w:t>Tab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로딩한다</w:t>
      </w:r>
      <w:proofErr w:type="spellEnd"/>
      <w:r>
        <w:rPr>
          <w:rFonts w:hint="eastAsia"/>
        </w:rPr>
        <w:t>.</w:t>
      </w:r>
      <w:bookmarkEnd w:id="16"/>
    </w:p>
    <w:p w14:paraId="5B41E119" w14:textId="77777777" w:rsidR="00732F89" w:rsidRDefault="00732F89" w:rsidP="00013247">
      <w:pPr>
        <w:pStyle w:val="3"/>
      </w:pPr>
      <w:r>
        <w:rPr>
          <w:rFonts w:hint="eastAsia"/>
        </w:rPr>
        <w:t>샘플</w:t>
      </w:r>
    </w:p>
    <w:p w14:paraId="09655626" w14:textId="77777777" w:rsidR="00013247" w:rsidRDefault="00013247" w:rsidP="00732F89">
      <w:pPr>
        <w:pStyle w:val="40"/>
      </w:pPr>
      <w:r>
        <w:rPr>
          <w:noProof/>
        </w:rPr>
        <w:drawing>
          <wp:inline distT="0" distB="0" distL="0" distR="0" wp14:anchorId="11F28A07" wp14:editId="20A5D85B">
            <wp:extent cx="2962275" cy="15066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181" cy="15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B006" w14:textId="77777777" w:rsidR="00732F89" w:rsidRDefault="00732F89" w:rsidP="00013247">
      <w:pPr>
        <w:pStyle w:val="3"/>
      </w:pPr>
      <w:r>
        <w:rPr>
          <w:rFonts w:hint="eastAsia"/>
        </w:rPr>
        <w:t xml:space="preserve">편의점 파일 </w:t>
      </w:r>
    </w:p>
    <w:p w14:paraId="08BB7CD9" w14:textId="77777777" w:rsidR="00732F89" w:rsidRDefault="00732F89" w:rsidP="00732F89">
      <w:pPr>
        <w:pStyle w:val="40"/>
      </w:pPr>
      <w:proofErr w:type="gramStart"/>
      <w:r>
        <w:rPr>
          <w:rFonts w:hint="eastAsia"/>
        </w:rPr>
        <w:t>encoding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euc-kr</w:t>
      </w:r>
      <w:proofErr w:type="spellEnd"/>
    </w:p>
    <w:p w14:paraId="1BB139D2" w14:textId="77777777" w:rsidR="00732F89" w:rsidRDefault="00732F89" w:rsidP="00732F89">
      <w:pPr>
        <w:pStyle w:val="40"/>
      </w:pPr>
      <w:proofErr w:type="gramStart"/>
      <w:r>
        <w:rPr>
          <w:rFonts w:hint="eastAsia"/>
        </w:rPr>
        <w:t xml:space="preserve">첨부파일 </w:t>
      </w:r>
      <w:r>
        <w:t>:</w:t>
      </w:r>
      <w:proofErr w:type="gramEnd"/>
      <w:r>
        <w:t xml:space="preserve"> </w:t>
      </w:r>
      <w:r w:rsidR="008A2CCD">
        <w:object w:dxaOrig="1545" w:dyaOrig="810" w14:anchorId="1569DC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0.5pt" o:ole="">
            <v:imagedata r:id="rId14" o:title=""/>
          </v:shape>
          <o:OLEObject Type="Embed" ProgID="Package" ShapeID="_x0000_i1025" DrawAspect="Content" ObjectID="_1703699851" r:id="rId15"/>
        </w:object>
      </w:r>
    </w:p>
    <w:p w14:paraId="7903EE79" w14:textId="77777777" w:rsidR="00173785" w:rsidRDefault="00173785" w:rsidP="00173785">
      <w:pPr>
        <w:pStyle w:val="3"/>
        <w:numPr>
          <w:ilvl w:val="0"/>
          <w:numId w:val="0"/>
        </w:numPr>
        <w:ind w:left="680"/>
      </w:pPr>
    </w:p>
    <w:p w14:paraId="26E09936" w14:textId="77777777" w:rsidR="00732F89" w:rsidRDefault="00732F89" w:rsidP="00173785">
      <w:pPr>
        <w:pStyle w:val="2"/>
      </w:pPr>
      <w:bookmarkStart w:id="17" w:name="_Toc92960416"/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bookmarkEnd w:id="17"/>
    </w:p>
    <w:p w14:paraId="11626CD5" w14:textId="77777777" w:rsidR="00173785" w:rsidRDefault="00732F89" w:rsidP="00732F89">
      <w:pPr>
        <w:pStyle w:val="3"/>
      </w:pPr>
      <w:r>
        <w:rPr>
          <w:rFonts w:hint="eastAsia"/>
        </w:rPr>
        <w:t xml:space="preserve">편의점 위치에 반지름 </w:t>
      </w:r>
      <w:r>
        <w:t>2px</w:t>
      </w:r>
      <w:r>
        <w:rPr>
          <w:rFonts w:hint="eastAsia"/>
        </w:rPr>
        <w:t>의 원을 그린다.</w:t>
      </w:r>
    </w:p>
    <w:p w14:paraId="07F5F469" w14:textId="77777777" w:rsidR="00732F89" w:rsidRDefault="00F80AAF" w:rsidP="00732F89">
      <w:pPr>
        <w:pStyle w:val="3"/>
      </w:pPr>
      <w:r>
        <w:rPr>
          <w:rFonts w:hint="eastAsia"/>
        </w:rPr>
        <w:t>동일한 이름을 가진 편의점은 같은 색으로 표시한다.</w:t>
      </w:r>
    </w:p>
    <w:p w14:paraId="01AE0922" w14:textId="77777777" w:rsidR="00F80AAF" w:rsidRDefault="00F80AAF" w:rsidP="00F80AAF">
      <w:pPr>
        <w:pStyle w:val="40"/>
      </w:pPr>
      <w:r>
        <w:rPr>
          <w:rFonts w:hint="eastAsia"/>
        </w:rPr>
        <w:t>색은 랜덤하게 선택해도 된다.</w:t>
      </w:r>
    </w:p>
    <w:p w14:paraId="0CA11E8B" w14:textId="77777777" w:rsidR="0068698C" w:rsidRPr="0068698C" w:rsidRDefault="0068698C" w:rsidP="0068698C">
      <w:pPr>
        <w:pStyle w:val="aa"/>
        <w:rPr>
          <w:rFonts w:ascii="Calibri" w:eastAsia="굴림" w:hAnsi="Calibri" w:cs="Calibri"/>
          <w:sz w:val="22"/>
          <w:szCs w:val="22"/>
        </w:rPr>
      </w:pPr>
      <w:r w:rsidRPr="0068698C">
        <w:rPr>
          <w:noProof/>
        </w:rPr>
        <w:drawing>
          <wp:inline distT="0" distB="0" distL="0" distR="0" wp14:anchorId="193057E8" wp14:editId="6EA9238A">
            <wp:extent cx="2114550" cy="1657350"/>
            <wp:effectExtent l="0" t="0" r="0" b="0"/>
            <wp:docPr id="5" name="그림 5" descr="C:\Users\bisru\AppData\Local\Microsoft\Windows\INetCache\Content.MSO\A304B2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isru\AppData\Local\Microsoft\Windows\INetCache\Content.MSO\A304B2A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6F07" w14:textId="77777777" w:rsidR="0068698C" w:rsidRDefault="0068698C" w:rsidP="00F80AAF">
      <w:pPr>
        <w:pStyle w:val="40"/>
      </w:pPr>
    </w:p>
    <w:p w14:paraId="30391050" w14:textId="77777777" w:rsidR="0068698C" w:rsidRDefault="0068698C" w:rsidP="0068698C">
      <w:pPr>
        <w:pStyle w:val="10"/>
      </w:pPr>
      <w:bookmarkStart w:id="18" w:name="_Toc92960417"/>
      <w:r>
        <w:rPr>
          <w:rFonts w:hint="eastAsia"/>
        </w:rPr>
        <w:t>편의점리스트/지도 동기화</w:t>
      </w:r>
      <w:bookmarkEnd w:id="18"/>
    </w:p>
    <w:p w14:paraId="1833A12C" w14:textId="77777777" w:rsidR="00F80AAF" w:rsidRDefault="00104118" w:rsidP="0068698C">
      <w:pPr>
        <w:pStyle w:val="2"/>
      </w:pPr>
      <w:bookmarkStart w:id="19" w:name="_Toc92960418"/>
      <w:r>
        <w:rPr>
          <w:rFonts w:hint="eastAsia"/>
        </w:rPr>
        <w:t>두개의</w:t>
      </w:r>
      <w:r>
        <w:rPr>
          <w:rFonts w:hint="eastAsia"/>
        </w:rPr>
        <w:t xml:space="preserve"> frame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t xml:space="preserve">control frame,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frame )</w:t>
      </w:r>
      <w:bookmarkEnd w:id="19"/>
      <w:proofErr w:type="gramEnd"/>
    </w:p>
    <w:p w14:paraId="0FBAD77D" w14:textId="77777777" w:rsidR="0068698C" w:rsidRDefault="0068698C" w:rsidP="0068698C">
      <w:pPr>
        <w:pStyle w:val="2"/>
        <w:numPr>
          <w:ilvl w:val="0"/>
          <w:numId w:val="0"/>
        </w:numPr>
      </w:pPr>
    </w:p>
    <w:p w14:paraId="0DE97E9D" w14:textId="77777777" w:rsidR="0068698C" w:rsidRPr="0068698C" w:rsidRDefault="0068698C" w:rsidP="0068698C">
      <w:pPr>
        <w:pStyle w:val="aa"/>
        <w:rPr>
          <w:rFonts w:ascii="Calibri" w:eastAsia="굴림" w:hAnsi="Calibri" w:cs="Calibri"/>
          <w:sz w:val="22"/>
          <w:szCs w:val="22"/>
        </w:rPr>
      </w:pPr>
      <w:r w:rsidRPr="0068698C">
        <w:rPr>
          <w:noProof/>
        </w:rPr>
        <w:lastRenderedPageBreak/>
        <w:drawing>
          <wp:inline distT="0" distB="0" distL="0" distR="0" wp14:anchorId="69C5512D" wp14:editId="51C828DA">
            <wp:extent cx="2590800" cy="1600200"/>
            <wp:effectExtent l="0" t="0" r="0" b="0"/>
            <wp:docPr id="6" name="그림 6" descr="C:\Users\bisru\AppData\Local\Microsoft\Windows\INetCache\Content.MSO\63EF5A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isru\AppData\Local\Microsoft\Windows\INetCache\Content.MSO\63EF5A4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FE99" w14:textId="77777777" w:rsidR="0068698C" w:rsidRDefault="0068698C" w:rsidP="0068698C">
      <w:pPr>
        <w:pStyle w:val="aa"/>
        <w:rPr>
          <w:rFonts w:ascii="Calibri" w:eastAsia="굴림" w:hAnsi="Calibri" w:cs="Calibri"/>
          <w:sz w:val="22"/>
          <w:szCs w:val="22"/>
        </w:rPr>
      </w:pPr>
      <w:r w:rsidRPr="0068698C">
        <w:rPr>
          <w:noProof/>
        </w:rPr>
        <w:drawing>
          <wp:inline distT="0" distB="0" distL="0" distR="0" wp14:anchorId="06D4168E" wp14:editId="1171F385">
            <wp:extent cx="1790700" cy="1990725"/>
            <wp:effectExtent l="0" t="0" r="0" b="9525"/>
            <wp:docPr id="7" name="그림 7" descr="C:\Users\bisru\AppData\Local\Microsoft\Windows\INetCache\Content.MSO\A967AE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isru\AppData\Local\Microsoft\Windows\INetCache\Content.MSO\A967AEE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2690" w14:textId="77777777" w:rsidR="0068698C" w:rsidRDefault="0068698C" w:rsidP="0068698C">
      <w:pPr>
        <w:pStyle w:val="2"/>
      </w:pPr>
      <w:bookmarkStart w:id="20" w:name="_Toc92960419"/>
      <w:r>
        <w:rPr>
          <w:rFonts w:hint="eastAsia"/>
        </w:rPr>
        <w:t>control frame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표출한다</w:t>
      </w:r>
      <w:r>
        <w:rPr>
          <w:rFonts w:hint="eastAsia"/>
        </w:rPr>
        <w:t>.</w:t>
      </w:r>
      <w:bookmarkEnd w:id="20"/>
    </w:p>
    <w:p w14:paraId="29321E8E" w14:textId="77777777" w:rsidR="0068698C" w:rsidRDefault="0068698C" w:rsidP="0068698C">
      <w:pPr>
        <w:pStyle w:val="2"/>
      </w:pPr>
      <w:bookmarkStart w:id="21" w:name="_Toc92960420"/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지도내에</w:t>
      </w:r>
      <w:r>
        <w:rPr>
          <w:rFonts w:hint="eastAsia"/>
        </w:rPr>
        <w:t xml:space="preserve"> </w:t>
      </w:r>
      <w:r>
        <w:rPr>
          <w:rFonts w:hint="eastAsia"/>
        </w:rPr>
        <w:t>편의점이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핀으로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 </w:t>
      </w:r>
      <w:r>
        <w:br/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지도내에</w:t>
      </w:r>
      <w:r>
        <w:t xml:space="preserve"> </w:t>
      </w:r>
      <w:r>
        <w:rPr>
          <w:rFonts w:hint="eastAsia"/>
        </w:rPr>
        <w:t>해당</w:t>
      </w:r>
      <w:r w:rsidR="0098283D">
        <w:rPr>
          <w:rFonts w:hint="eastAsia"/>
        </w:rPr>
        <w:t xml:space="preserve"> </w:t>
      </w:r>
      <w:r>
        <w:rPr>
          <w:rFonts w:hint="eastAsia"/>
        </w:rPr>
        <w:t>편의점</w:t>
      </w:r>
      <w:r w:rsidR="0098283D">
        <w:rPr>
          <w:rFonts w:hint="eastAsia"/>
        </w:rPr>
        <w:t>이</w:t>
      </w:r>
      <w:r w:rsidR="0098283D">
        <w:rPr>
          <w:rFonts w:hint="eastAsia"/>
        </w:rPr>
        <w:t xml:space="preserve"> </w:t>
      </w:r>
      <w:proofErr w:type="gramStart"/>
      <w:r w:rsidR="0098283D">
        <w:rPr>
          <w:rFonts w:hint="eastAsia"/>
        </w:rPr>
        <w:t>없으면</w:t>
      </w:r>
      <w:r w:rsidR="0098283D">
        <w:rPr>
          <w:rFonts w:hint="eastAsia"/>
        </w:rPr>
        <w:t>,</w:t>
      </w:r>
      <w:r w:rsidR="0098283D">
        <w:t xml:space="preserve">  </w:t>
      </w:r>
      <w:r w:rsidR="0098283D">
        <w:rPr>
          <w:rFonts w:hint="eastAsia"/>
        </w:rPr>
        <w:t>편의점위치로</w:t>
      </w:r>
      <w:proofErr w:type="gramEnd"/>
      <w:r w:rsidR="0098283D">
        <w:rPr>
          <w:rFonts w:hint="eastAsia"/>
        </w:rPr>
        <w:t xml:space="preserve"> </w:t>
      </w:r>
      <w:r w:rsidR="0098283D"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 w:rsidR="0098283D">
        <w:rPr>
          <w:rFonts w:hint="eastAsia"/>
        </w:rPr>
        <w:t>한다</w:t>
      </w:r>
      <w:r w:rsidR="0098283D">
        <w:rPr>
          <w:rFonts w:hint="eastAsia"/>
        </w:rPr>
        <w:t>.</w:t>
      </w:r>
      <w:r w:rsidR="0098283D">
        <w:t xml:space="preserve"> </w:t>
      </w:r>
      <w:r>
        <w:t xml:space="preserve"> </w:t>
      </w:r>
      <w:r>
        <w:rPr>
          <w:rFonts w:hint="eastAsia"/>
        </w:rPr>
        <w:t>핀으로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bookmarkEnd w:id="21"/>
      <w:r>
        <w:rPr>
          <w:rFonts w:hint="eastAsia"/>
        </w:rPr>
        <w:t xml:space="preserve">  </w:t>
      </w:r>
    </w:p>
    <w:p w14:paraId="02CB08ED" w14:textId="77777777" w:rsidR="0098283D" w:rsidRDefault="0098283D" w:rsidP="0098283D">
      <w:pPr>
        <w:pStyle w:val="2"/>
        <w:numPr>
          <w:ilvl w:val="0"/>
          <w:numId w:val="0"/>
        </w:numPr>
        <w:ind w:left="567"/>
      </w:pPr>
    </w:p>
    <w:p w14:paraId="42222FAF" w14:textId="77777777" w:rsidR="0068698C" w:rsidRPr="0068698C" w:rsidRDefault="0098283D" w:rsidP="0068698C">
      <w:pPr>
        <w:pStyle w:val="2"/>
      </w:pPr>
      <w:bookmarkStart w:id="22" w:name="_Toc92960421"/>
      <w:r>
        <w:rPr>
          <w:rFonts w:hint="eastAsia"/>
        </w:rPr>
        <w:t>지도에서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br/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편의점</w:t>
      </w:r>
      <w:r>
        <w:rPr>
          <w:rFonts w:hint="eastAsia"/>
        </w:rPr>
        <w:t xml:space="preserve"> </w:t>
      </w:r>
      <w:r>
        <w:rPr>
          <w:rFonts w:hint="eastAsia"/>
        </w:rPr>
        <w:t>선택함</w:t>
      </w:r>
      <w:bookmarkEnd w:id="22"/>
    </w:p>
    <w:p w14:paraId="348C2046" w14:textId="77777777" w:rsidR="00A461E2" w:rsidRPr="00A461E2" w:rsidRDefault="00A461E2" w:rsidP="00A461E2">
      <w:pPr>
        <w:pStyle w:val="aa"/>
      </w:pPr>
      <w:r w:rsidRPr="00A461E2">
        <w:rPr>
          <w:noProof/>
        </w:rPr>
        <w:drawing>
          <wp:inline distT="0" distB="0" distL="0" distR="0" wp14:anchorId="5B97F60E" wp14:editId="6FC74E86">
            <wp:extent cx="4305300" cy="2057400"/>
            <wp:effectExtent l="0" t="0" r="0" b="0"/>
            <wp:docPr id="9" name="그림 9" descr="C:\Users\bisru\AppData\Local\Microsoft\Windows\INetCache\Content.MSO\ED6EB0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isru\AppData\Local\Microsoft\Windows\INetCache\Content.MSO\ED6EB0D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E3C9" w14:textId="77777777" w:rsidR="0098283D" w:rsidRPr="00A461E2" w:rsidRDefault="0098283D" w:rsidP="00A461E2">
      <w:pPr>
        <w:pStyle w:val="aa"/>
      </w:pPr>
    </w:p>
    <w:p w14:paraId="7C35855C" w14:textId="77777777" w:rsidR="000715F7" w:rsidRDefault="000715F7" w:rsidP="0068698C">
      <w:pPr>
        <w:pStyle w:val="aa"/>
      </w:pPr>
    </w:p>
    <w:p w14:paraId="2C4A17A1" w14:textId="77777777" w:rsidR="00732F89" w:rsidRDefault="00732F89" w:rsidP="00732F89">
      <w:pPr>
        <w:pStyle w:val="3"/>
        <w:numPr>
          <w:ilvl w:val="0"/>
          <w:numId w:val="0"/>
        </w:numPr>
        <w:ind w:left="680"/>
      </w:pPr>
    </w:p>
    <w:p w14:paraId="3179430C" w14:textId="77777777" w:rsidR="001719B2" w:rsidRDefault="00A461E2" w:rsidP="001719B2">
      <w:pPr>
        <w:pStyle w:val="10"/>
      </w:pPr>
      <w:bookmarkStart w:id="23" w:name="_Toc92960422"/>
      <w:r>
        <w:rPr>
          <w:rFonts w:hint="eastAsia"/>
        </w:rPr>
        <w:t>편의점이름으로 묶음 표시</w:t>
      </w:r>
      <w:bookmarkEnd w:id="23"/>
    </w:p>
    <w:p w14:paraId="140DE8BF" w14:textId="77777777" w:rsidR="001719B2" w:rsidRDefault="001719B2" w:rsidP="00A461E2">
      <w:pPr>
        <w:pStyle w:val="3"/>
      </w:pPr>
    </w:p>
    <w:p w14:paraId="74A6A281" w14:textId="77777777" w:rsidR="00863DBB" w:rsidRDefault="00863DBB" w:rsidP="00B96456">
      <w:pPr>
        <w:pStyle w:val="3"/>
      </w:pPr>
      <w:r>
        <w:rPr>
          <w:rFonts w:hint="eastAsia"/>
        </w:rPr>
        <w:t>REQID</w:t>
      </w:r>
    </w:p>
    <w:p w14:paraId="37B514C4" w14:textId="77777777" w:rsidR="001719B2" w:rsidRDefault="00B96456" w:rsidP="00863DBB">
      <w:pPr>
        <w:pStyle w:val="40"/>
      </w:pPr>
      <w:r w:rsidRPr="00B96456">
        <w:lastRenderedPageBreak/>
        <w:t>REQ_CO_0001</w:t>
      </w:r>
    </w:p>
    <w:p w14:paraId="38EA7E3E" w14:textId="77777777" w:rsidR="001719B2" w:rsidRDefault="001719B2" w:rsidP="001719B2">
      <w:pPr>
        <w:pStyle w:val="3"/>
      </w:pPr>
      <w:r>
        <w:rPr>
          <w:rFonts w:hint="eastAsia"/>
        </w:rPr>
        <w:t>내용</w:t>
      </w:r>
    </w:p>
    <w:p w14:paraId="16F9DE9A" w14:textId="77777777" w:rsidR="001719B2" w:rsidRDefault="001719B2" w:rsidP="001719B2">
      <w:pPr>
        <w:pStyle w:val="40"/>
      </w:pPr>
      <w:r>
        <w:rPr>
          <w:rFonts w:hint="eastAsia"/>
        </w:rPr>
        <w:t>입력내용</w:t>
      </w:r>
    </w:p>
    <w:p w14:paraId="0ADD77C4" w14:textId="77777777" w:rsidR="007A7D91" w:rsidRDefault="007A7D91" w:rsidP="005144CD">
      <w:pPr>
        <w:pStyle w:val="aa"/>
      </w:pPr>
    </w:p>
    <w:sectPr w:rsidR="007A7D91" w:rsidSect="00E62C3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13" w:h="16834" w:code="9"/>
      <w:pgMar w:top="1701" w:right="907" w:bottom="1361" w:left="907" w:header="709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 w:chapStyle="1"/>
      <w:cols w:space="709"/>
      <w:docGrid w:type="lines" w:linePitch="3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D9C8" w14:textId="77777777" w:rsidR="00B927AE" w:rsidRDefault="00B927AE">
      <w:r>
        <w:separator/>
      </w:r>
    </w:p>
    <w:p w14:paraId="76D1C457" w14:textId="77777777" w:rsidR="00B927AE" w:rsidRDefault="00B927AE"/>
  </w:endnote>
  <w:endnote w:type="continuationSeparator" w:id="0">
    <w:p w14:paraId="33C01292" w14:textId="77777777" w:rsidR="00B927AE" w:rsidRDefault="00B927AE">
      <w:r>
        <w:continuationSeparator/>
      </w:r>
    </w:p>
    <w:p w14:paraId="6A953704" w14:textId="77777777" w:rsidR="00B927AE" w:rsidRDefault="00B92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체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A7D7" w14:textId="77777777" w:rsidR="008A2CCD" w:rsidRDefault="008A2CCD">
    <w:pPr>
      <w:pStyle w:val="a7"/>
      <w:overflowPunct w:val="0"/>
      <w:jc w:val="center"/>
      <w:textAlignment w:val="bottom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4E2FD2D3" w14:textId="77777777" w:rsidR="008A2CCD" w:rsidRDefault="008A2CCD">
    <w:pPr>
      <w:overflowPunct w:val="0"/>
      <w:textAlignment w:val="bottom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46"/>
      <w:docPartObj>
        <w:docPartGallery w:val="Page Numbers (Bottom of Page)"/>
        <w:docPartUnique/>
      </w:docPartObj>
    </w:sdtPr>
    <w:sdtEndPr/>
    <w:sdtContent>
      <w:p w14:paraId="72AD58F4" w14:textId="77777777" w:rsidR="008A2CCD" w:rsidRPr="00547BD7" w:rsidRDefault="008A2CCD" w:rsidP="00F527F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E17" w:rsidRPr="00237E17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88F1" w14:textId="77777777" w:rsidR="008A2CCD" w:rsidRDefault="008A2CCD" w:rsidP="00E50CE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BC12" w14:textId="77777777" w:rsidR="00B927AE" w:rsidRDefault="00B927AE">
      <w:r>
        <w:separator/>
      </w:r>
    </w:p>
    <w:p w14:paraId="0974DD1A" w14:textId="77777777" w:rsidR="00B927AE" w:rsidRDefault="00B927AE"/>
  </w:footnote>
  <w:footnote w:type="continuationSeparator" w:id="0">
    <w:p w14:paraId="7F051D24" w14:textId="77777777" w:rsidR="00B927AE" w:rsidRDefault="00B927AE">
      <w:r>
        <w:continuationSeparator/>
      </w:r>
    </w:p>
    <w:p w14:paraId="023BFA46" w14:textId="77777777" w:rsidR="00B927AE" w:rsidRDefault="00B927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DEA7" w14:textId="77777777" w:rsidR="008A2CCD" w:rsidRDefault="008A2CCD">
    <w:pPr>
      <w:tabs>
        <w:tab w:val="right" w:pos="7939"/>
        <w:tab w:val="left" w:pos="8505"/>
      </w:tabs>
    </w:pPr>
  </w:p>
  <w:p w14:paraId="0E27A9E0" w14:textId="77777777" w:rsidR="008A2CCD" w:rsidRDefault="008A2CCD">
    <w:pPr>
      <w:overflowPunct w:val="0"/>
      <w:textAlignment w:val="bottom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539"/>
      <w:gridCol w:w="1134"/>
      <w:gridCol w:w="2126"/>
      <w:gridCol w:w="1134"/>
      <w:gridCol w:w="2127"/>
    </w:tblGrid>
    <w:tr w:rsidR="008A2CCD" w:rsidRPr="00EB6F72" w14:paraId="2D9727C7" w14:textId="77777777" w:rsidTr="00862B4F">
      <w:trPr>
        <w:trHeight w:val="338"/>
      </w:trPr>
      <w:tc>
        <w:tcPr>
          <w:tcW w:w="3539" w:type="dxa"/>
          <w:vMerge w:val="restart"/>
        </w:tcPr>
        <w:p w14:paraId="57FC5F56" w14:textId="79E20411" w:rsidR="00AD1150" w:rsidRPr="00EB6F72" w:rsidRDefault="00AD1150" w:rsidP="00AD1150">
          <w:pPr>
            <w:jc w:val="center"/>
            <w:rPr>
              <w:rFonts w:asciiTheme="minorHAnsi" w:eastAsiaTheme="minorHAnsi" w:hAnsiTheme="minorHAnsi" w:hint="eastAsia"/>
              <w:b/>
              <w:sz w:val="22"/>
              <w:szCs w:val="22"/>
            </w:rPr>
          </w:pPr>
          <w:r>
            <w:rPr>
              <w:rFonts w:asciiTheme="minorHAnsi" w:eastAsiaTheme="minorHAnsi" w:hAnsiTheme="minorHAnsi" w:hint="eastAsia"/>
              <w:b/>
              <w:sz w:val="22"/>
              <w:szCs w:val="22"/>
            </w:rPr>
            <w:t>C</w:t>
          </w:r>
          <w:r>
            <w:rPr>
              <w:rFonts w:asciiTheme="minorHAnsi" w:eastAsiaTheme="minorHAnsi" w:hAnsiTheme="minorHAnsi"/>
              <w:b/>
              <w:sz w:val="22"/>
              <w:szCs w:val="22"/>
            </w:rPr>
            <w:t xml:space="preserve">rawling Code </w:t>
          </w:r>
          <w:r>
            <w:rPr>
              <w:rFonts w:asciiTheme="minorHAnsi" w:eastAsiaTheme="minorHAnsi" w:hAnsiTheme="minorHAnsi" w:hint="eastAsia"/>
              <w:b/>
              <w:sz w:val="22"/>
              <w:szCs w:val="22"/>
            </w:rPr>
            <w:t>수정 매뉴얼</w:t>
          </w:r>
        </w:p>
      </w:tc>
      <w:tc>
        <w:tcPr>
          <w:tcW w:w="1134" w:type="dxa"/>
        </w:tcPr>
        <w:p w14:paraId="07E24BD9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문서번호</w:t>
          </w:r>
        </w:p>
      </w:tc>
      <w:tc>
        <w:tcPr>
          <w:tcW w:w="2126" w:type="dxa"/>
        </w:tcPr>
        <w:p w14:paraId="0F848300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</w:p>
      </w:tc>
      <w:tc>
        <w:tcPr>
          <w:tcW w:w="1134" w:type="dxa"/>
        </w:tcPr>
        <w:p w14:paraId="69A24F32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작성자</w:t>
          </w:r>
        </w:p>
      </w:tc>
      <w:tc>
        <w:tcPr>
          <w:tcW w:w="2127" w:type="dxa"/>
        </w:tcPr>
        <w:p w14:paraId="12C513D9" w14:textId="78CD9A2B" w:rsidR="008A2CCD" w:rsidRPr="00EB6F72" w:rsidRDefault="00AD1150" w:rsidP="00504094">
          <w:pPr>
            <w:jc w:val="center"/>
            <w:rPr>
              <w:rFonts w:asciiTheme="minorHAnsi" w:eastAsiaTheme="minorHAnsi" w:hAnsiTheme="minorHAnsi"/>
            </w:rPr>
          </w:pPr>
          <w:r>
            <w:rPr>
              <w:rFonts w:asciiTheme="minorHAnsi" w:eastAsiaTheme="minorHAnsi" w:hAnsiTheme="minorHAnsi" w:hint="eastAsia"/>
            </w:rPr>
            <w:t>설준영</w:t>
          </w:r>
        </w:p>
      </w:tc>
    </w:tr>
    <w:tr w:rsidR="008A2CCD" w:rsidRPr="00EB6F72" w14:paraId="75391869" w14:textId="77777777" w:rsidTr="00862B4F">
      <w:trPr>
        <w:trHeight w:val="338"/>
      </w:trPr>
      <w:tc>
        <w:tcPr>
          <w:tcW w:w="3539" w:type="dxa"/>
          <w:vMerge/>
        </w:tcPr>
        <w:p w14:paraId="1ADDBCC3" w14:textId="77777777" w:rsidR="008A2CCD" w:rsidRPr="00EB6F72" w:rsidRDefault="008A2CCD" w:rsidP="00E541E3">
          <w:pPr>
            <w:rPr>
              <w:rFonts w:asciiTheme="minorHAnsi" w:eastAsiaTheme="minorHAnsi" w:hAnsiTheme="minorHAnsi"/>
            </w:rPr>
          </w:pPr>
        </w:p>
      </w:tc>
      <w:tc>
        <w:tcPr>
          <w:tcW w:w="1134" w:type="dxa"/>
        </w:tcPr>
        <w:p w14:paraId="479F328C" w14:textId="77777777" w:rsidR="008A2CCD" w:rsidRPr="00EB6F72" w:rsidRDefault="008A2CCD" w:rsidP="00E541E3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작성일</w:t>
          </w:r>
        </w:p>
      </w:tc>
      <w:tc>
        <w:tcPr>
          <w:tcW w:w="2126" w:type="dxa"/>
        </w:tcPr>
        <w:sdt>
          <w:sdtPr>
            <w:rPr>
              <w:rFonts w:asciiTheme="minorHAnsi" w:eastAsiaTheme="minorHAnsi" w:hAnsiTheme="minorHAnsi"/>
            </w:rPr>
            <w:id w:val="3454034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/>
                </w:rPr>
                <w:id w:val="7218783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4162F70E" w14:textId="72CE7D99" w:rsidR="008A2CCD" w:rsidRPr="00EB6F72" w:rsidRDefault="008A2CCD" w:rsidP="00E541E3">
                  <w:pPr>
                    <w:pStyle w:val="a7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202</w:t>
                  </w:r>
                  <w:r w:rsidR="00AD1150">
                    <w:rPr>
                      <w:rFonts w:asciiTheme="minorHAnsi" w:eastAsiaTheme="minorHAnsi" w:hAnsiTheme="minorHAnsi"/>
                    </w:rPr>
                    <w:t>2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년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01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월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</w:t>
                  </w:r>
                  <w:r w:rsidR="00AD1150">
                    <w:rPr>
                      <w:rFonts w:asciiTheme="minorHAnsi" w:eastAsiaTheme="minorHAnsi" w:hAnsiTheme="minorHAnsi"/>
                    </w:rPr>
                    <w:t>14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일</w:t>
                  </w:r>
                </w:p>
              </w:sdtContent>
            </w:sdt>
          </w:sdtContent>
        </w:sdt>
      </w:tc>
      <w:tc>
        <w:tcPr>
          <w:tcW w:w="1134" w:type="dxa"/>
        </w:tcPr>
        <w:p w14:paraId="0CACB7E5" w14:textId="77777777" w:rsidR="008A2CCD" w:rsidRPr="00EB6F72" w:rsidRDefault="008A2CCD" w:rsidP="00E541E3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최종수정일</w:t>
          </w:r>
        </w:p>
      </w:tc>
      <w:tc>
        <w:tcPr>
          <w:tcW w:w="2127" w:type="dxa"/>
        </w:tcPr>
        <w:sdt>
          <w:sdtPr>
            <w:rPr>
              <w:rFonts w:asciiTheme="minorHAnsi" w:eastAsiaTheme="minorHAnsi" w:hAnsiTheme="minorHAnsi"/>
            </w:rPr>
            <w:id w:val="-24303329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/>
                </w:rPr>
                <w:id w:val="-119206667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59177D91" w14:textId="19A18099" w:rsidR="008A2CCD" w:rsidRPr="00EB6F72" w:rsidRDefault="008A2CCD" w:rsidP="00212445">
                  <w:pPr>
                    <w:pStyle w:val="a7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202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년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01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월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</w:t>
                  </w:r>
                  <w:r w:rsidR="00AD1150">
                    <w:rPr>
                      <w:rFonts w:asciiTheme="minorHAnsi" w:eastAsiaTheme="minorHAnsi" w:hAnsiTheme="minorHAnsi"/>
                    </w:rPr>
                    <w:t>14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일</w:t>
                  </w:r>
                </w:p>
              </w:sdtContent>
            </w:sdt>
          </w:sdtContent>
        </w:sdt>
      </w:tc>
    </w:tr>
  </w:tbl>
  <w:p w14:paraId="2A6A7433" w14:textId="77777777" w:rsidR="008A2CCD" w:rsidRDefault="008A2CCD">
    <w:pP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369"/>
      <w:gridCol w:w="992"/>
      <w:gridCol w:w="2126"/>
      <w:gridCol w:w="1134"/>
      <w:gridCol w:w="2222"/>
    </w:tblGrid>
    <w:tr w:rsidR="008A2CCD" w14:paraId="3EF4620B" w14:textId="77777777" w:rsidTr="008033E9">
      <w:trPr>
        <w:trHeight w:val="338"/>
      </w:trPr>
      <w:tc>
        <w:tcPr>
          <w:tcW w:w="3369" w:type="dxa"/>
          <w:vMerge w:val="restart"/>
        </w:tcPr>
        <w:p w14:paraId="01089605" w14:textId="77777777" w:rsidR="008A2CCD" w:rsidRPr="00C96357" w:rsidRDefault="008A2CCD" w:rsidP="00A63B32">
          <w:pPr>
            <w:jc w:val="center"/>
            <w:rPr>
              <w:rFonts w:ascii="돋움" w:eastAsia="돋움" w:hAnsi="돋움"/>
              <w:b/>
              <w:sz w:val="22"/>
              <w:szCs w:val="22"/>
            </w:rPr>
          </w:pPr>
          <w:proofErr w:type="spellStart"/>
          <w:r>
            <w:rPr>
              <w:rFonts w:ascii="돋움" w:eastAsia="돋움" w:hAnsi="돋움" w:hint="eastAsia"/>
              <w:b/>
              <w:sz w:val="22"/>
              <w:szCs w:val="22"/>
            </w:rPr>
            <w:t>네트워트배포데이터ㄴ</w:t>
          </w:r>
          <w:proofErr w:type="spellEnd"/>
        </w:p>
      </w:tc>
      <w:tc>
        <w:tcPr>
          <w:tcW w:w="992" w:type="dxa"/>
        </w:tcPr>
        <w:p w14:paraId="416FE9CD" w14:textId="77777777" w:rsidR="008A2CCD" w:rsidRPr="00C96357" w:rsidRDefault="008A2CCD" w:rsidP="00C96357">
          <w:pPr>
            <w:jc w:val="center"/>
            <w:rPr>
              <w:rFonts w:ascii="굴림" w:eastAsia="굴림" w:hAnsi="굴림"/>
            </w:rPr>
          </w:pPr>
          <w:r w:rsidRPr="00C96357">
            <w:rPr>
              <w:rFonts w:ascii="굴림" w:eastAsia="굴림" w:hAnsi="굴림" w:hint="eastAsia"/>
            </w:rPr>
            <w:t>문서번호</w:t>
          </w:r>
        </w:p>
      </w:tc>
      <w:tc>
        <w:tcPr>
          <w:tcW w:w="2126" w:type="dxa"/>
        </w:tcPr>
        <w:p w14:paraId="7D6928D9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</w:p>
      </w:tc>
      <w:tc>
        <w:tcPr>
          <w:tcW w:w="1134" w:type="dxa"/>
        </w:tcPr>
        <w:p w14:paraId="46510E29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r w:rsidRPr="008033E9">
            <w:rPr>
              <w:rFonts w:ascii="돋움" w:eastAsia="돋움" w:hAnsi="돋움" w:hint="eastAsia"/>
            </w:rPr>
            <w:t>작성자</w:t>
          </w:r>
        </w:p>
      </w:tc>
      <w:tc>
        <w:tcPr>
          <w:tcW w:w="2222" w:type="dxa"/>
        </w:tcPr>
        <w:p w14:paraId="2E990227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proofErr w:type="spellStart"/>
          <w:r w:rsidRPr="008033E9">
            <w:rPr>
              <w:rFonts w:ascii="돋움" w:eastAsia="돋움" w:hAnsi="돋움" w:hint="eastAsia"/>
            </w:rPr>
            <w:t>허성범</w:t>
          </w:r>
          <w:proofErr w:type="spellEnd"/>
        </w:p>
      </w:tc>
    </w:tr>
    <w:tr w:rsidR="008A2CCD" w14:paraId="2CBB1FA4" w14:textId="77777777" w:rsidTr="008033E9">
      <w:trPr>
        <w:trHeight w:val="338"/>
      </w:trPr>
      <w:tc>
        <w:tcPr>
          <w:tcW w:w="3369" w:type="dxa"/>
          <w:vMerge/>
        </w:tcPr>
        <w:p w14:paraId="40620B99" w14:textId="77777777" w:rsidR="008A2CCD" w:rsidRDefault="008A2CCD"/>
      </w:tc>
      <w:tc>
        <w:tcPr>
          <w:tcW w:w="992" w:type="dxa"/>
        </w:tcPr>
        <w:p w14:paraId="0C63D0FD" w14:textId="77777777" w:rsidR="008A2CCD" w:rsidRPr="00C96357" w:rsidRDefault="008A2CCD" w:rsidP="00C96357">
          <w:pPr>
            <w:jc w:val="center"/>
            <w:rPr>
              <w:rFonts w:ascii="굴림" w:eastAsia="굴림" w:hAnsi="굴림"/>
            </w:rPr>
          </w:pPr>
          <w:r w:rsidRPr="00C96357">
            <w:rPr>
              <w:rFonts w:ascii="굴림" w:eastAsia="굴림" w:hAnsi="굴림" w:hint="eastAsia"/>
            </w:rPr>
            <w:t>작성일</w:t>
          </w:r>
        </w:p>
      </w:tc>
      <w:tc>
        <w:tcPr>
          <w:tcW w:w="2126" w:type="dxa"/>
        </w:tcPr>
        <w:sdt>
          <w:sdtPr>
            <w:rPr>
              <w:rFonts w:ascii="돋움" w:eastAsia="돋움" w:hAnsi="돋움"/>
            </w:rPr>
            <w:id w:val="3453970"/>
            <w:docPartObj>
              <w:docPartGallery w:val="Page Numbers (Bottom of Page)"/>
              <w:docPartUnique/>
            </w:docPartObj>
          </w:sdtPr>
          <w:sdtEndPr/>
          <w:sdtContent>
            <w:p w14:paraId="6C553CAB" w14:textId="77777777" w:rsidR="008A2CCD" w:rsidRPr="008033E9" w:rsidRDefault="008A2CCD" w:rsidP="00616BCC">
              <w:pPr>
                <w:pStyle w:val="a7"/>
                <w:jc w:val="center"/>
                <w:rPr>
                  <w:rFonts w:ascii="돋움" w:eastAsia="돋움" w:hAnsi="돋움"/>
                  <w:sz w:val="20"/>
                  <w:szCs w:val="20"/>
                </w:rPr>
              </w:pPr>
              <w:r>
                <w:rPr>
                  <w:rFonts w:ascii="돋움" w:eastAsia="돋움" w:hAnsi="돋움" w:hint="eastAsia"/>
                </w:rPr>
                <w:t>2011</w:t>
              </w:r>
              <w:r w:rsidRPr="008033E9">
                <w:rPr>
                  <w:rFonts w:ascii="돋움" w:eastAsia="돋움" w:hAnsi="돋움" w:hint="eastAsia"/>
                </w:rPr>
                <w:t>년</w:t>
              </w:r>
              <w:r>
                <w:rPr>
                  <w:rFonts w:ascii="돋움" w:eastAsia="돋움" w:hAnsi="돋움" w:hint="eastAsia"/>
                </w:rPr>
                <w:t xml:space="preserve"> 11</w:t>
              </w:r>
              <w:r w:rsidRPr="008033E9">
                <w:rPr>
                  <w:rFonts w:ascii="돋움" w:eastAsia="돋움" w:hAnsi="돋움" w:hint="eastAsia"/>
                </w:rPr>
                <w:t>월</w:t>
              </w:r>
              <w:r>
                <w:rPr>
                  <w:rFonts w:ascii="돋움" w:eastAsia="돋움" w:hAnsi="돋움" w:hint="eastAsia"/>
                </w:rPr>
                <w:t xml:space="preserve"> 1</w:t>
              </w:r>
              <w:r w:rsidRPr="008033E9">
                <w:rPr>
                  <w:rFonts w:ascii="돋움" w:eastAsia="돋움" w:hAnsi="돋움" w:hint="eastAsia"/>
                </w:rPr>
                <w:t>일</w:t>
              </w:r>
            </w:p>
          </w:sdtContent>
        </w:sdt>
      </w:tc>
      <w:tc>
        <w:tcPr>
          <w:tcW w:w="1134" w:type="dxa"/>
        </w:tcPr>
        <w:p w14:paraId="1D056642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r w:rsidRPr="008033E9">
            <w:rPr>
              <w:rFonts w:ascii="돋움" w:eastAsia="돋움" w:hAnsi="돋움" w:hint="eastAsia"/>
            </w:rPr>
            <w:t>최종수정일</w:t>
          </w:r>
        </w:p>
      </w:tc>
      <w:tc>
        <w:tcPr>
          <w:tcW w:w="2222" w:type="dxa"/>
        </w:tcPr>
        <w:sdt>
          <w:sdtPr>
            <w:rPr>
              <w:rFonts w:ascii="돋움" w:eastAsia="돋움" w:hAnsi="돋움"/>
            </w:rPr>
            <w:id w:val="345395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돋움" w:eastAsia="돋움" w:hAnsi="돋움"/>
                </w:rPr>
                <w:id w:val="226324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7330A872" w14:textId="77777777" w:rsidR="008A2CCD" w:rsidRPr="008033E9" w:rsidRDefault="008A2CCD" w:rsidP="00616BCC">
                  <w:pPr>
                    <w:pStyle w:val="a7"/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2011</w:t>
                  </w:r>
                  <w:r w:rsidRPr="008033E9">
                    <w:rPr>
                      <w:rFonts w:ascii="돋움" w:eastAsia="돋움" w:hAnsi="돋움" w:hint="eastAsia"/>
                    </w:rPr>
                    <w:t>년</w:t>
                  </w:r>
                  <w:r>
                    <w:rPr>
                      <w:rFonts w:ascii="돋움" w:eastAsia="돋움" w:hAnsi="돋움" w:hint="eastAsia"/>
                    </w:rPr>
                    <w:t xml:space="preserve"> 11</w:t>
                  </w:r>
                  <w:r w:rsidRPr="008033E9">
                    <w:rPr>
                      <w:rFonts w:ascii="돋움" w:eastAsia="돋움" w:hAnsi="돋움" w:hint="eastAsia"/>
                    </w:rPr>
                    <w:t>월</w:t>
                  </w:r>
                  <w:r>
                    <w:rPr>
                      <w:rFonts w:ascii="돋움" w:eastAsia="돋움" w:hAnsi="돋움" w:hint="eastAsia"/>
                    </w:rPr>
                    <w:t xml:space="preserve"> 9</w:t>
                  </w:r>
                  <w:r w:rsidRPr="008033E9">
                    <w:rPr>
                      <w:rFonts w:ascii="돋움" w:eastAsia="돋움" w:hAnsi="돋움" w:hint="eastAsia"/>
                    </w:rPr>
                    <w:t>일</w:t>
                  </w:r>
                </w:p>
              </w:sdtContent>
            </w:sdt>
          </w:sdtContent>
        </w:sdt>
      </w:tc>
    </w:tr>
  </w:tbl>
  <w:p w14:paraId="21B9A4BB" w14:textId="77777777" w:rsidR="008A2CCD" w:rsidRDefault="008A2C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2DCA4A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4D35BB"/>
    <w:multiLevelType w:val="hybridMultilevel"/>
    <w:tmpl w:val="55F8888C"/>
    <w:lvl w:ilvl="0" w:tplc="D4C4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48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25C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8FBCC">
      <w:numFmt w:val="none"/>
      <w:lvlText w:val=""/>
      <w:lvlJc w:val="left"/>
      <w:pPr>
        <w:tabs>
          <w:tab w:val="num" w:pos="360"/>
        </w:tabs>
      </w:pPr>
    </w:lvl>
    <w:lvl w:ilvl="4" w:tplc="7ADE3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47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A1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6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E48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B10B61"/>
    <w:multiLevelType w:val="multilevel"/>
    <w:tmpl w:val="D26029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11AC337F"/>
    <w:multiLevelType w:val="hybridMultilevel"/>
    <w:tmpl w:val="A6686880"/>
    <w:lvl w:ilvl="0" w:tplc="5DF63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CF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CDB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4D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46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C1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A6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E1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6F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882855"/>
    <w:multiLevelType w:val="multilevel"/>
    <w:tmpl w:val="7F3E06CE"/>
    <w:styleLink w:val="a"/>
    <w:lvl w:ilvl="0">
      <w:start w:val="1"/>
      <w:numFmt w:val="bullet"/>
      <w:lvlText w:val=""/>
      <w:lvlJc w:val="left"/>
      <w:pPr>
        <w:tabs>
          <w:tab w:val="num" w:pos="0"/>
        </w:tabs>
        <w:ind w:left="425" w:hanging="425"/>
      </w:pPr>
      <w:rPr>
        <w:rFonts w:ascii="Wingdings" w:eastAsia="바탕" w:hAnsi="Wingdings" w:cs="Times New Roman" w:hint="default"/>
        <w:kern w:val="2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7" w:hanging="14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134" w:hanging="283"/>
      </w:pPr>
      <w:rPr>
        <w:rFonts w:ascii="Courier New" w:hAnsi="Courier New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1531" w:hanging="2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786" w:hanging="85"/>
      </w:pPr>
      <w:rPr>
        <w:rFonts w:ascii="Symbol" w:hAnsi="Symbol" w:hint="default"/>
        <w:sz w:val="16"/>
      </w:rPr>
    </w:lvl>
    <w:lvl w:ilvl="5">
      <w:start w:val="1"/>
      <w:numFmt w:val="bullet"/>
      <w:lvlText w:val="o"/>
      <w:lvlJc w:val="left"/>
      <w:pPr>
        <w:tabs>
          <w:tab w:val="num" w:pos="0"/>
        </w:tabs>
        <w:ind w:left="2325" w:hanging="199"/>
      </w:pPr>
      <w:rPr>
        <w:rFonts w:ascii="Courier New" w:hAnsi="Courier New" w:hint="default"/>
        <w:sz w:val="16"/>
      </w:rPr>
    </w:lvl>
    <w:lvl w:ilvl="6">
      <w:start w:val="1"/>
      <w:numFmt w:val="bullet"/>
      <w:lvlText w:val=""/>
      <w:lvlJc w:val="left"/>
      <w:pPr>
        <w:tabs>
          <w:tab w:val="num" w:pos="0"/>
        </w:tabs>
        <w:ind w:left="2835" w:hanging="284"/>
      </w:pPr>
      <w:rPr>
        <w:rFonts w:ascii="Symbol" w:hAnsi="Symbol" w:hint="default"/>
        <w:sz w:val="16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7F737D1"/>
    <w:multiLevelType w:val="hybridMultilevel"/>
    <w:tmpl w:val="1C46F040"/>
    <w:lvl w:ilvl="0" w:tplc="52C4C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E8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C53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9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0A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A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E5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B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8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491AA7"/>
    <w:multiLevelType w:val="hybridMultilevel"/>
    <w:tmpl w:val="6ED45BE8"/>
    <w:lvl w:ilvl="0" w:tplc="64B29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A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08D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C8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A3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0F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C5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05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EA36E2"/>
    <w:multiLevelType w:val="multilevel"/>
    <w:tmpl w:val="6FC0763E"/>
    <w:lvl w:ilvl="0">
      <w:start w:val="6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6B5C7C"/>
    <w:multiLevelType w:val="hybridMultilevel"/>
    <w:tmpl w:val="91C4983C"/>
    <w:lvl w:ilvl="0" w:tplc="A6DA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CE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4D0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83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8D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4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C8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67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A8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F536B4"/>
    <w:multiLevelType w:val="hybridMultilevel"/>
    <w:tmpl w:val="555E59B8"/>
    <w:lvl w:ilvl="0" w:tplc="7316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A9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0AB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C3AAE">
      <w:numFmt w:val="none"/>
      <w:lvlText w:val=""/>
      <w:lvlJc w:val="left"/>
      <w:pPr>
        <w:tabs>
          <w:tab w:val="num" w:pos="360"/>
        </w:tabs>
      </w:pPr>
    </w:lvl>
    <w:lvl w:ilvl="4" w:tplc="9BC67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0D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848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40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02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722B67"/>
    <w:multiLevelType w:val="hybridMultilevel"/>
    <w:tmpl w:val="7BA863D6"/>
    <w:lvl w:ilvl="0" w:tplc="9FAC3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AA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069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4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CF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4B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C4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43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A0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A67D7E"/>
    <w:multiLevelType w:val="multilevel"/>
    <w:tmpl w:val="9B8CFABC"/>
    <w:lvl w:ilvl="0">
      <w:start w:val="1"/>
      <w:numFmt w:val="decimal"/>
      <w:pStyle w:val="0"/>
      <w:suff w:val="space"/>
      <w:lvlText w:val="%1."/>
      <w:lvlJc w:val="left"/>
      <w:pPr>
        <w:ind w:left="254" w:hanging="254"/>
      </w:pPr>
      <w:rPr>
        <w:rFonts w:hint="eastAsia"/>
      </w:rPr>
    </w:lvl>
    <w:lvl w:ilvl="1">
      <w:start w:val="1"/>
      <w:numFmt w:val="decimal"/>
      <w:pStyle w:val="10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2"/>
      <w:suff w:val="space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upperLetter"/>
      <w:pStyle w:val="3"/>
      <w:suff w:val="space"/>
      <w:lvlText w:val="%4."/>
      <w:lvlJc w:val="left"/>
      <w:pPr>
        <w:ind w:left="680" w:hanging="340"/>
      </w:pPr>
      <w:rPr>
        <w:rFonts w:hint="default"/>
      </w:rPr>
    </w:lvl>
    <w:lvl w:ilvl="4">
      <w:start w:val="1"/>
      <w:numFmt w:val="bullet"/>
      <w:pStyle w:val="40"/>
      <w:suff w:val="space"/>
      <w:lvlText w:val=""/>
      <w:lvlJc w:val="left"/>
      <w:pPr>
        <w:ind w:left="907" w:hanging="227"/>
      </w:pPr>
      <w:rPr>
        <w:rFonts w:ascii="Wingdings" w:hAnsi="Wingdings" w:hint="default"/>
      </w:rPr>
    </w:lvl>
    <w:lvl w:ilvl="5">
      <w:start w:val="1"/>
      <w:numFmt w:val="bullet"/>
      <w:pStyle w:val="50"/>
      <w:suff w:val="space"/>
      <w:lvlText w:val="-"/>
      <w:lvlJc w:val="left"/>
      <w:pPr>
        <w:ind w:left="1134" w:hanging="227"/>
      </w:pPr>
      <w:rPr>
        <w:rFonts w:ascii="새굴림" w:eastAsia="새굴림" w:hAnsi="새굴림" w:hint="eastAsia"/>
      </w:rPr>
    </w:lvl>
    <w:lvl w:ilvl="6">
      <w:start w:val="1"/>
      <w:numFmt w:val="bullet"/>
      <w:pStyle w:val="60"/>
      <w:suff w:val="space"/>
      <w:lvlText w:val=""/>
      <w:lvlJc w:val="left"/>
      <w:pPr>
        <w:ind w:left="1361" w:hanging="227"/>
      </w:pPr>
      <w:rPr>
        <w:rFonts w:ascii="Wingdings" w:hAnsi="Wingdings" w:hint="default"/>
      </w:rPr>
    </w:lvl>
    <w:lvl w:ilvl="7">
      <w:start w:val="1"/>
      <w:numFmt w:val="bullet"/>
      <w:pStyle w:val="70"/>
      <w:suff w:val="space"/>
      <w:lvlText w:val=""/>
      <w:lvlJc w:val="left"/>
      <w:pPr>
        <w:ind w:left="1588" w:hanging="227"/>
      </w:pPr>
      <w:rPr>
        <w:rFonts w:ascii="Wingdings" w:hAnsi="Wingdings" w:hint="default"/>
      </w:rPr>
    </w:lvl>
    <w:lvl w:ilvl="8">
      <w:start w:val="1"/>
      <w:numFmt w:val="bullet"/>
      <w:pStyle w:val="80"/>
      <w:suff w:val="space"/>
      <w:lvlText w:val="-"/>
      <w:lvlJc w:val="left"/>
      <w:pPr>
        <w:ind w:left="1814" w:hanging="226"/>
      </w:pPr>
      <w:rPr>
        <w:rFonts w:ascii="새굴림" w:eastAsia="새굴림" w:hAnsi="새굴림" w:hint="eastAsia"/>
      </w:rPr>
    </w:lvl>
  </w:abstractNum>
  <w:abstractNum w:abstractNumId="12" w15:restartNumberingAfterBreak="0">
    <w:nsid w:val="7E58548B"/>
    <w:multiLevelType w:val="hybridMultilevel"/>
    <w:tmpl w:val="1D42C6BE"/>
    <w:lvl w:ilvl="0" w:tplc="E8AE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03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2EF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6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02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84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EC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4F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2E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8">
    <w:abstractNumId w:val="12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  <w:num w:numId="13">
    <w:abstractNumId w:val="1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851"/>
  <w:doNotHyphenateCaps/>
  <w:drawingGridHorizontalSpacing w:val="100"/>
  <w:drawingGridVerticalSpacing w:val="363"/>
  <w:displayHorizontalDrawingGridEvery w:val="0"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84"/>
    <w:rsid w:val="0000008E"/>
    <w:rsid w:val="00000288"/>
    <w:rsid w:val="00001F54"/>
    <w:rsid w:val="00002F4C"/>
    <w:rsid w:val="000038B6"/>
    <w:rsid w:val="00010664"/>
    <w:rsid w:val="00012487"/>
    <w:rsid w:val="00013247"/>
    <w:rsid w:val="00015040"/>
    <w:rsid w:val="00015F7B"/>
    <w:rsid w:val="00017218"/>
    <w:rsid w:val="00021F10"/>
    <w:rsid w:val="00022432"/>
    <w:rsid w:val="00024025"/>
    <w:rsid w:val="000255AA"/>
    <w:rsid w:val="00026615"/>
    <w:rsid w:val="00026FA1"/>
    <w:rsid w:val="00027C38"/>
    <w:rsid w:val="00030921"/>
    <w:rsid w:val="00033AD5"/>
    <w:rsid w:val="000375C9"/>
    <w:rsid w:val="00040878"/>
    <w:rsid w:val="00040F3A"/>
    <w:rsid w:val="00042B17"/>
    <w:rsid w:val="00043CFB"/>
    <w:rsid w:val="00044057"/>
    <w:rsid w:val="0004535A"/>
    <w:rsid w:val="00052A73"/>
    <w:rsid w:val="00052D43"/>
    <w:rsid w:val="0005367B"/>
    <w:rsid w:val="00053F54"/>
    <w:rsid w:val="000557DB"/>
    <w:rsid w:val="00061E49"/>
    <w:rsid w:val="00062EE0"/>
    <w:rsid w:val="00066EAE"/>
    <w:rsid w:val="000715F7"/>
    <w:rsid w:val="00072485"/>
    <w:rsid w:val="000724E6"/>
    <w:rsid w:val="000776BE"/>
    <w:rsid w:val="0008161D"/>
    <w:rsid w:val="00083203"/>
    <w:rsid w:val="000841EF"/>
    <w:rsid w:val="00085470"/>
    <w:rsid w:val="00085B00"/>
    <w:rsid w:val="00090FB5"/>
    <w:rsid w:val="000942A0"/>
    <w:rsid w:val="000948B0"/>
    <w:rsid w:val="00095C5C"/>
    <w:rsid w:val="000A075F"/>
    <w:rsid w:val="000A3E26"/>
    <w:rsid w:val="000B1451"/>
    <w:rsid w:val="000B1BEA"/>
    <w:rsid w:val="000B2242"/>
    <w:rsid w:val="000B49E7"/>
    <w:rsid w:val="000B66D1"/>
    <w:rsid w:val="000B67AA"/>
    <w:rsid w:val="000B7AE2"/>
    <w:rsid w:val="000C00B5"/>
    <w:rsid w:val="000C4214"/>
    <w:rsid w:val="000C528C"/>
    <w:rsid w:val="000C57E0"/>
    <w:rsid w:val="000C76CC"/>
    <w:rsid w:val="000D161F"/>
    <w:rsid w:val="000D23B5"/>
    <w:rsid w:val="000D243E"/>
    <w:rsid w:val="000E2ED9"/>
    <w:rsid w:val="000E7B8C"/>
    <w:rsid w:val="000E7CE5"/>
    <w:rsid w:val="000F0EFC"/>
    <w:rsid w:val="000F1C72"/>
    <w:rsid w:val="000F2D8D"/>
    <w:rsid w:val="000F3429"/>
    <w:rsid w:val="001004A6"/>
    <w:rsid w:val="00103A7B"/>
    <w:rsid w:val="00104118"/>
    <w:rsid w:val="00105766"/>
    <w:rsid w:val="001071D8"/>
    <w:rsid w:val="00111743"/>
    <w:rsid w:val="00111F39"/>
    <w:rsid w:val="0011312A"/>
    <w:rsid w:val="00113A91"/>
    <w:rsid w:val="00116095"/>
    <w:rsid w:val="00117A68"/>
    <w:rsid w:val="00122123"/>
    <w:rsid w:val="00132A31"/>
    <w:rsid w:val="00136848"/>
    <w:rsid w:val="00140469"/>
    <w:rsid w:val="00140769"/>
    <w:rsid w:val="00143EC0"/>
    <w:rsid w:val="00147142"/>
    <w:rsid w:val="0014756D"/>
    <w:rsid w:val="00151C15"/>
    <w:rsid w:val="00153BCC"/>
    <w:rsid w:val="001575DB"/>
    <w:rsid w:val="0016111F"/>
    <w:rsid w:val="001630FE"/>
    <w:rsid w:val="001631B9"/>
    <w:rsid w:val="00164149"/>
    <w:rsid w:val="00164E89"/>
    <w:rsid w:val="0016521F"/>
    <w:rsid w:val="00166029"/>
    <w:rsid w:val="001719B2"/>
    <w:rsid w:val="00173785"/>
    <w:rsid w:val="0017531A"/>
    <w:rsid w:val="001761F4"/>
    <w:rsid w:val="001778C5"/>
    <w:rsid w:val="00180F08"/>
    <w:rsid w:val="001824E1"/>
    <w:rsid w:val="00184937"/>
    <w:rsid w:val="00185EB8"/>
    <w:rsid w:val="00190856"/>
    <w:rsid w:val="00195249"/>
    <w:rsid w:val="00196111"/>
    <w:rsid w:val="001A0612"/>
    <w:rsid w:val="001A1E4F"/>
    <w:rsid w:val="001A2BFA"/>
    <w:rsid w:val="001A348A"/>
    <w:rsid w:val="001B4FEE"/>
    <w:rsid w:val="001B60D3"/>
    <w:rsid w:val="001B7DAC"/>
    <w:rsid w:val="001C128C"/>
    <w:rsid w:val="001C3478"/>
    <w:rsid w:val="001D3B37"/>
    <w:rsid w:val="001D3D3B"/>
    <w:rsid w:val="001D55C9"/>
    <w:rsid w:val="001D5EE6"/>
    <w:rsid w:val="001D67DE"/>
    <w:rsid w:val="001D6A88"/>
    <w:rsid w:val="001E0005"/>
    <w:rsid w:val="001E1158"/>
    <w:rsid w:val="001E1A94"/>
    <w:rsid w:val="001E2434"/>
    <w:rsid w:val="001E32EE"/>
    <w:rsid w:val="001E4804"/>
    <w:rsid w:val="001F1053"/>
    <w:rsid w:val="001F1331"/>
    <w:rsid w:val="001F1654"/>
    <w:rsid w:val="001F5935"/>
    <w:rsid w:val="001F716E"/>
    <w:rsid w:val="002022C4"/>
    <w:rsid w:val="00203DCB"/>
    <w:rsid w:val="002063B2"/>
    <w:rsid w:val="00210287"/>
    <w:rsid w:val="002109C0"/>
    <w:rsid w:val="0021198C"/>
    <w:rsid w:val="0021241F"/>
    <w:rsid w:val="00212445"/>
    <w:rsid w:val="00214A14"/>
    <w:rsid w:val="0022161A"/>
    <w:rsid w:val="002245DC"/>
    <w:rsid w:val="00224B4C"/>
    <w:rsid w:val="00232BDA"/>
    <w:rsid w:val="00232D8D"/>
    <w:rsid w:val="00234AE2"/>
    <w:rsid w:val="00237E17"/>
    <w:rsid w:val="0024100C"/>
    <w:rsid w:val="00241A6E"/>
    <w:rsid w:val="0024203C"/>
    <w:rsid w:val="00243191"/>
    <w:rsid w:val="0025105F"/>
    <w:rsid w:val="00251818"/>
    <w:rsid w:val="002540C5"/>
    <w:rsid w:val="00254143"/>
    <w:rsid w:val="00257709"/>
    <w:rsid w:val="00257A77"/>
    <w:rsid w:val="00262947"/>
    <w:rsid w:val="00263AF4"/>
    <w:rsid w:val="0026437F"/>
    <w:rsid w:val="00264429"/>
    <w:rsid w:val="002666B6"/>
    <w:rsid w:val="0026752E"/>
    <w:rsid w:val="00272D00"/>
    <w:rsid w:val="002769AD"/>
    <w:rsid w:val="00277ED4"/>
    <w:rsid w:val="00280304"/>
    <w:rsid w:val="00284464"/>
    <w:rsid w:val="0028575F"/>
    <w:rsid w:val="0028620F"/>
    <w:rsid w:val="0029325C"/>
    <w:rsid w:val="00294C1A"/>
    <w:rsid w:val="00295A5A"/>
    <w:rsid w:val="002A32FA"/>
    <w:rsid w:val="002A3EB1"/>
    <w:rsid w:val="002B11DC"/>
    <w:rsid w:val="002B1C18"/>
    <w:rsid w:val="002C7BE3"/>
    <w:rsid w:val="002D1728"/>
    <w:rsid w:val="002D210E"/>
    <w:rsid w:val="002D3999"/>
    <w:rsid w:val="002D5056"/>
    <w:rsid w:val="002E0F05"/>
    <w:rsid w:val="002E1817"/>
    <w:rsid w:val="002E461A"/>
    <w:rsid w:val="002E465A"/>
    <w:rsid w:val="002E5097"/>
    <w:rsid w:val="002E5FE7"/>
    <w:rsid w:val="002E7320"/>
    <w:rsid w:val="002E77AE"/>
    <w:rsid w:val="002F0350"/>
    <w:rsid w:val="002F07D6"/>
    <w:rsid w:val="002F3AA4"/>
    <w:rsid w:val="002F6963"/>
    <w:rsid w:val="00300CA6"/>
    <w:rsid w:val="00305F43"/>
    <w:rsid w:val="003111C7"/>
    <w:rsid w:val="00315793"/>
    <w:rsid w:val="003161C4"/>
    <w:rsid w:val="00326273"/>
    <w:rsid w:val="003271AB"/>
    <w:rsid w:val="00330DA9"/>
    <w:rsid w:val="0033563A"/>
    <w:rsid w:val="00336786"/>
    <w:rsid w:val="003371FE"/>
    <w:rsid w:val="00340FBE"/>
    <w:rsid w:val="00345EDF"/>
    <w:rsid w:val="00346820"/>
    <w:rsid w:val="00346A2C"/>
    <w:rsid w:val="00351D24"/>
    <w:rsid w:val="00356DE7"/>
    <w:rsid w:val="00360DA7"/>
    <w:rsid w:val="00360DDB"/>
    <w:rsid w:val="003702C5"/>
    <w:rsid w:val="003711DA"/>
    <w:rsid w:val="0037177A"/>
    <w:rsid w:val="00373E7D"/>
    <w:rsid w:val="003762A9"/>
    <w:rsid w:val="00377038"/>
    <w:rsid w:val="00383A3E"/>
    <w:rsid w:val="00387967"/>
    <w:rsid w:val="003879D2"/>
    <w:rsid w:val="00392E80"/>
    <w:rsid w:val="0039334B"/>
    <w:rsid w:val="0039397C"/>
    <w:rsid w:val="0039453B"/>
    <w:rsid w:val="0039477C"/>
    <w:rsid w:val="003966C9"/>
    <w:rsid w:val="003A0208"/>
    <w:rsid w:val="003A0C64"/>
    <w:rsid w:val="003B096F"/>
    <w:rsid w:val="003B0E92"/>
    <w:rsid w:val="003B13FC"/>
    <w:rsid w:val="003B14FC"/>
    <w:rsid w:val="003B33A8"/>
    <w:rsid w:val="003B79D2"/>
    <w:rsid w:val="003C3004"/>
    <w:rsid w:val="003C3B23"/>
    <w:rsid w:val="003C40D5"/>
    <w:rsid w:val="003C56EB"/>
    <w:rsid w:val="003C7557"/>
    <w:rsid w:val="003D3466"/>
    <w:rsid w:val="003D46A8"/>
    <w:rsid w:val="003E01E7"/>
    <w:rsid w:val="003E3462"/>
    <w:rsid w:val="003E49E3"/>
    <w:rsid w:val="003F0067"/>
    <w:rsid w:val="003F3181"/>
    <w:rsid w:val="003F5419"/>
    <w:rsid w:val="003F5AC8"/>
    <w:rsid w:val="00401903"/>
    <w:rsid w:val="00407C56"/>
    <w:rsid w:val="00410B66"/>
    <w:rsid w:val="00410D7D"/>
    <w:rsid w:val="00414339"/>
    <w:rsid w:val="004143BD"/>
    <w:rsid w:val="004177FB"/>
    <w:rsid w:val="004178FC"/>
    <w:rsid w:val="00422E8C"/>
    <w:rsid w:val="0042649D"/>
    <w:rsid w:val="00427D82"/>
    <w:rsid w:val="00430450"/>
    <w:rsid w:val="0043311B"/>
    <w:rsid w:val="00433C53"/>
    <w:rsid w:val="00436763"/>
    <w:rsid w:val="0043704D"/>
    <w:rsid w:val="00440183"/>
    <w:rsid w:val="00440193"/>
    <w:rsid w:val="0044242E"/>
    <w:rsid w:val="00445899"/>
    <w:rsid w:val="004473E9"/>
    <w:rsid w:val="004478B9"/>
    <w:rsid w:val="00447EF9"/>
    <w:rsid w:val="0045066C"/>
    <w:rsid w:val="00452E22"/>
    <w:rsid w:val="00455ACB"/>
    <w:rsid w:val="00460A94"/>
    <w:rsid w:val="00465544"/>
    <w:rsid w:val="004666A5"/>
    <w:rsid w:val="004703D1"/>
    <w:rsid w:val="00472307"/>
    <w:rsid w:val="00472CE8"/>
    <w:rsid w:val="00472E75"/>
    <w:rsid w:val="00473C67"/>
    <w:rsid w:val="00473FE1"/>
    <w:rsid w:val="00474297"/>
    <w:rsid w:val="0047633D"/>
    <w:rsid w:val="004814AF"/>
    <w:rsid w:val="00481BB7"/>
    <w:rsid w:val="00484A0C"/>
    <w:rsid w:val="00486DFD"/>
    <w:rsid w:val="00491414"/>
    <w:rsid w:val="00493638"/>
    <w:rsid w:val="004976A5"/>
    <w:rsid w:val="00497B77"/>
    <w:rsid w:val="004A12C4"/>
    <w:rsid w:val="004B1283"/>
    <w:rsid w:val="004B299B"/>
    <w:rsid w:val="004B509B"/>
    <w:rsid w:val="004C1B4F"/>
    <w:rsid w:val="004C3AC4"/>
    <w:rsid w:val="004C5D11"/>
    <w:rsid w:val="004C6668"/>
    <w:rsid w:val="004C6CDF"/>
    <w:rsid w:val="004C7474"/>
    <w:rsid w:val="004D3398"/>
    <w:rsid w:val="004D5832"/>
    <w:rsid w:val="004D6387"/>
    <w:rsid w:val="004D7AAC"/>
    <w:rsid w:val="004E4768"/>
    <w:rsid w:val="004E56BE"/>
    <w:rsid w:val="004F16A4"/>
    <w:rsid w:val="004F20DD"/>
    <w:rsid w:val="004F4E84"/>
    <w:rsid w:val="004F50ED"/>
    <w:rsid w:val="004F6BF6"/>
    <w:rsid w:val="004F7332"/>
    <w:rsid w:val="00502B66"/>
    <w:rsid w:val="00504094"/>
    <w:rsid w:val="0050684B"/>
    <w:rsid w:val="005144CD"/>
    <w:rsid w:val="00517D7B"/>
    <w:rsid w:val="005245E8"/>
    <w:rsid w:val="0052621C"/>
    <w:rsid w:val="005308EE"/>
    <w:rsid w:val="00540E67"/>
    <w:rsid w:val="0054605D"/>
    <w:rsid w:val="00546401"/>
    <w:rsid w:val="00546897"/>
    <w:rsid w:val="00547BD7"/>
    <w:rsid w:val="0055233A"/>
    <w:rsid w:val="00553BD9"/>
    <w:rsid w:val="005548C5"/>
    <w:rsid w:val="0055555F"/>
    <w:rsid w:val="00557EB5"/>
    <w:rsid w:val="005653EA"/>
    <w:rsid w:val="0056688A"/>
    <w:rsid w:val="005675FF"/>
    <w:rsid w:val="00570FF7"/>
    <w:rsid w:val="00576379"/>
    <w:rsid w:val="005853D1"/>
    <w:rsid w:val="00585B55"/>
    <w:rsid w:val="00591B85"/>
    <w:rsid w:val="0059363A"/>
    <w:rsid w:val="005942C1"/>
    <w:rsid w:val="0059435D"/>
    <w:rsid w:val="005956BE"/>
    <w:rsid w:val="00595F75"/>
    <w:rsid w:val="005A3D41"/>
    <w:rsid w:val="005A4C40"/>
    <w:rsid w:val="005A4D6C"/>
    <w:rsid w:val="005B396E"/>
    <w:rsid w:val="005B4A9E"/>
    <w:rsid w:val="005B59F7"/>
    <w:rsid w:val="005B7724"/>
    <w:rsid w:val="005C14EF"/>
    <w:rsid w:val="005C16A4"/>
    <w:rsid w:val="005C1FEC"/>
    <w:rsid w:val="005C236C"/>
    <w:rsid w:val="005C6149"/>
    <w:rsid w:val="005D0ABB"/>
    <w:rsid w:val="005D1194"/>
    <w:rsid w:val="005D1379"/>
    <w:rsid w:val="005D4262"/>
    <w:rsid w:val="005D4855"/>
    <w:rsid w:val="005D4B0A"/>
    <w:rsid w:val="005D5975"/>
    <w:rsid w:val="005D5F64"/>
    <w:rsid w:val="005E37DB"/>
    <w:rsid w:val="005E5A1B"/>
    <w:rsid w:val="005F2648"/>
    <w:rsid w:val="005F5ED5"/>
    <w:rsid w:val="00605FC9"/>
    <w:rsid w:val="00606B23"/>
    <w:rsid w:val="00616BCC"/>
    <w:rsid w:val="006262CF"/>
    <w:rsid w:val="006312B7"/>
    <w:rsid w:val="00636A3C"/>
    <w:rsid w:val="00646426"/>
    <w:rsid w:val="0065420F"/>
    <w:rsid w:val="006566BB"/>
    <w:rsid w:val="00656D57"/>
    <w:rsid w:val="00657E79"/>
    <w:rsid w:val="00662BD9"/>
    <w:rsid w:val="00663D4D"/>
    <w:rsid w:val="00664D1B"/>
    <w:rsid w:val="006655F1"/>
    <w:rsid w:val="00665A6F"/>
    <w:rsid w:val="006704A6"/>
    <w:rsid w:val="006752C4"/>
    <w:rsid w:val="00680FEE"/>
    <w:rsid w:val="0068168A"/>
    <w:rsid w:val="0068208A"/>
    <w:rsid w:val="00683143"/>
    <w:rsid w:val="00683931"/>
    <w:rsid w:val="00683A60"/>
    <w:rsid w:val="0068698C"/>
    <w:rsid w:val="006902DE"/>
    <w:rsid w:val="006935DB"/>
    <w:rsid w:val="006962A5"/>
    <w:rsid w:val="006A56B7"/>
    <w:rsid w:val="006A5AC4"/>
    <w:rsid w:val="006B3C8A"/>
    <w:rsid w:val="006B4414"/>
    <w:rsid w:val="006B5D66"/>
    <w:rsid w:val="006B71AA"/>
    <w:rsid w:val="006C06A4"/>
    <w:rsid w:val="006C1604"/>
    <w:rsid w:val="006C1DB7"/>
    <w:rsid w:val="006C24F8"/>
    <w:rsid w:val="006C337A"/>
    <w:rsid w:val="006C45BE"/>
    <w:rsid w:val="006C7417"/>
    <w:rsid w:val="006C78D9"/>
    <w:rsid w:val="006D44D8"/>
    <w:rsid w:val="006D5689"/>
    <w:rsid w:val="006E0050"/>
    <w:rsid w:val="006E0A4F"/>
    <w:rsid w:val="006E1560"/>
    <w:rsid w:val="006E746B"/>
    <w:rsid w:val="006E7577"/>
    <w:rsid w:val="006F0347"/>
    <w:rsid w:val="006F138A"/>
    <w:rsid w:val="006F2BB6"/>
    <w:rsid w:val="006F357C"/>
    <w:rsid w:val="006F58AF"/>
    <w:rsid w:val="006F5CB9"/>
    <w:rsid w:val="00701E0E"/>
    <w:rsid w:val="00705695"/>
    <w:rsid w:val="007125B1"/>
    <w:rsid w:val="00713749"/>
    <w:rsid w:val="00715C5A"/>
    <w:rsid w:val="0072097A"/>
    <w:rsid w:val="00724736"/>
    <w:rsid w:val="00727DD9"/>
    <w:rsid w:val="00731303"/>
    <w:rsid w:val="00732F89"/>
    <w:rsid w:val="007330CD"/>
    <w:rsid w:val="0074166F"/>
    <w:rsid w:val="0074567C"/>
    <w:rsid w:val="00755940"/>
    <w:rsid w:val="00756D85"/>
    <w:rsid w:val="00757EBC"/>
    <w:rsid w:val="00761796"/>
    <w:rsid w:val="00761E3F"/>
    <w:rsid w:val="00764F93"/>
    <w:rsid w:val="007679E3"/>
    <w:rsid w:val="0077276D"/>
    <w:rsid w:val="0078022F"/>
    <w:rsid w:val="007809E4"/>
    <w:rsid w:val="00780F7D"/>
    <w:rsid w:val="00783F7A"/>
    <w:rsid w:val="00786436"/>
    <w:rsid w:val="00794DB2"/>
    <w:rsid w:val="00795D42"/>
    <w:rsid w:val="007A06B4"/>
    <w:rsid w:val="007A5662"/>
    <w:rsid w:val="007A7D91"/>
    <w:rsid w:val="007B0E98"/>
    <w:rsid w:val="007B3129"/>
    <w:rsid w:val="007B4132"/>
    <w:rsid w:val="007B4D2C"/>
    <w:rsid w:val="007B4DDF"/>
    <w:rsid w:val="007C109A"/>
    <w:rsid w:val="007C3280"/>
    <w:rsid w:val="007C4E8E"/>
    <w:rsid w:val="007D0331"/>
    <w:rsid w:val="007D6AB4"/>
    <w:rsid w:val="007D6B1E"/>
    <w:rsid w:val="007D6F51"/>
    <w:rsid w:val="007E0905"/>
    <w:rsid w:val="007E20A8"/>
    <w:rsid w:val="007E499B"/>
    <w:rsid w:val="007E4C94"/>
    <w:rsid w:val="007E5AC9"/>
    <w:rsid w:val="007E5CA5"/>
    <w:rsid w:val="007E6077"/>
    <w:rsid w:val="007F049A"/>
    <w:rsid w:val="007F0971"/>
    <w:rsid w:val="007F412B"/>
    <w:rsid w:val="007F41DB"/>
    <w:rsid w:val="007F7204"/>
    <w:rsid w:val="008013EE"/>
    <w:rsid w:val="008028D5"/>
    <w:rsid w:val="008033E9"/>
    <w:rsid w:val="00812DF7"/>
    <w:rsid w:val="00814C81"/>
    <w:rsid w:val="00815564"/>
    <w:rsid w:val="00815D97"/>
    <w:rsid w:val="00817E2A"/>
    <w:rsid w:val="00820162"/>
    <w:rsid w:val="008201CF"/>
    <w:rsid w:val="00821C6A"/>
    <w:rsid w:val="00822751"/>
    <w:rsid w:val="0082328A"/>
    <w:rsid w:val="008305DF"/>
    <w:rsid w:val="00831AAA"/>
    <w:rsid w:val="00835FD4"/>
    <w:rsid w:val="00836387"/>
    <w:rsid w:val="00836AC3"/>
    <w:rsid w:val="00837ACE"/>
    <w:rsid w:val="00840D87"/>
    <w:rsid w:val="008462A9"/>
    <w:rsid w:val="00850E8E"/>
    <w:rsid w:val="0085143E"/>
    <w:rsid w:val="00852CB7"/>
    <w:rsid w:val="00853D76"/>
    <w:rsid w:val="00860D27"/>
    <w:rsid w:val="00861F57"/>
    <w:rsid w:val="00862B4F"/>
    <w:rsid w:val="00863DBB"/>
    <w:rsid w:val="00864059"/>
    <w:rsid w:val="008661A4"/>
    <w:rsid w:val="008710E1"/>
    <w:rsid w:val="00871FD9"/>
    <w:rsid w:val="008733CF"/>
    <w:rsid w:val="00874312"/>
    <w:rsid w:val="0087767F"/>
    <w:rsid w:val="00880EF4"/>
    <w:rsid w:val="00883D1F"/>
    <w:rsid w:val="0088441E"/>
    <w:rsid w:val="0088506B"/>
    <w:rsid w:val="00886267"/>
    <w:rsid w:val="00886E0A"/>
    <w:rsid w:val="0088753E"/>
    <w:rsid w:val="00890DAA"/>
    <w:rsid w:val="0089192E"/>
    <w:rsid w:val="00892077"/>
    <w:rsid w:val="0089334A"/>
    <w:rsid w:val="008947B6"/>
    <w:rsid w:val="00894C66"/>
    <w:rsid w:val="00894DA6"/>
    <w:rsid w:val="008A029F"/>
    <w:rsid w:val="008A068B"/>
    <w:rsid w:val="008A2CCD"/>
    <w:rsid w:val="008A2DDB"/>
    <w:rsid w:val="008A35CE"/>
    <w:rsid w:val="008A4F47"/>
    <w:rsid w:val="008A71BE"/>
    <w:rsid w:val="008A78F7"/>
    <w:rsid w:val="008B0186"/>
    <w:rsid w:val="008B3213"/>
    <w:rsid w:val="008B5172"/>
    <w:rsid w:val="008B58FE"/>
    <w:rsid w:val="008C5369"/>
    <w:rsid w:val="008C54B3"/>
    <w:rsid w:val="008C60B7"/>
    <w:rsid w:val="008C6A74"/>
    <w:rsid w:val="008D17FE"/>
    <w:rsid w:val="008D41F1"/>
    <w:rsid w:val="008D6575"/>
    <w:rsid w:val="008E22E7"/>
    <w:rsid w:val="008E28B2"/>
    <w:rsid w:val="008E511C"/>
    <w:rsid w:val="008E6BE2"/>
    <w:rsid w:val="008F01CC"/>
    <w:rsid w:val="008F0D40"/>
    <w:rsid w:val="008F1D27"/>
    <w:rsid w:val="008F200B"/>
    <w:rsid w:val="008F315D"/>
    <w:rsid w:val="008F4E61"/>
    <w:rsid w:val="008F542A"/>
    <w:rsid w:val="008F7597"/>
    <w:rsid w:val="00901EF8"/>
    <w:rsid w:val="00904B5F"/>
    <w:rsid w:val="00907A49"/>
    <w:rsid w:val="00912309"/>
    <w:rsid w:val="00915F22"/>
    <w:rsid w:val="00921765"/>
    <w:rsid w:val="00923649"/>
    <w:rsid w:val="00924FB6"/>
    <w:rsid w:val="009250ED"/>
    <w:rsid w:val="00927E94"/>
    <w:rsid w:val="00930986"/>
    <w:rsid w:val="00930C3E"/>
    <w:rsid w:val="00930EF2"/>
    <w:rsid w:val="009320BA"/>
    <w:rsid w:val="0093547C"/>
    <w:rsid w:val="0093655E"/>
    <w:rsid w:val="00940B63"/>
    <w:rsid w:val="0094160F"/>
    <w:rsid w:val="00943602"/>
    <w:rsid w:val="00947439"/>
    <w:rsid w:val="0095071B"/>
    <w:rsid w:val="009534EE"/>
    <w:rsid w:val="0095388B"/>
    <w:rsid w:val="00953F1D"/>
    <w:rsid w:val="00954BD5"/>
    <w:rsid w:val="009561B4"/>
    <w:rsid w:val="0095624B"/>
    <w:rsid w:val="009637E6"/>
    <w:rsid w:val="00964706"/>
    <w:rsid w:val="00964C35"/>
    <w:rsid w:val="0096799C"/>
    <w:rsid w:val="009738E9"/>
    <w:rsid w:val="0098041F"/>
    <w:rsid w:val="00980F81"/>
    <w:rsid w:val="0098283D"/>
    <w:rsid w:val="0098292C"/>
    <w:rsid w:val="00983773"/>
    <w:rsid w:val="00985524"/>
    <w:rsid w:val="0099785B"/>
    <w:rsid w:val="00997975"/>
    <w:rsid w:val="009A06F2"/>
    <w:rsid w:val="009A12ED"/>
    <w:rsid w:val="009A72E4"/>
    <w:rsid w:val="009B06A0"/>
    <w:rsid w:val="009B14C4"/>
    <w:rsid w:val="009B23A5"/>
    <w:rsid w:val="009B2F35"/>
    <w:rsid w:val="009B54A5"/>
    <w:rsid w:val="009B6A4C"/>
    <w:rsid w:val="009B6D34"/>
    <w:rsid w:val="009C07F9"/>
    <w:rsid w:val="009C1D45"/>
    <w:rsid w:val="009C263A"/>
    <w:rsid w:val="009C2A5B"/>
    <w:rsid w:val="009C400D"/>
    <w:rsid w:val="009C4241"/>
    <w:rsid w:val="009C57F2"/>
    <w:rsid w:val="009D2771"/>
    <w:rsid w:val="009E20C4"/>
    <w:rsid w:val="009E353B"/>
    <w:rsid w:val="009E4F02"/>
    <w:rsid w:val="009E7B83"/>
    <w:rsid w:val="009F08F3"/>
    <w:rsid w:val="009F37C3"/>
    <w:rsid w:val="009F49CA"/>
    <w:rsid w:val="009F6CE5"/>
    <w:rsid w:val="009F789A"/>
    <w:rsid w:val="009F7B16"/>
    <w:rsid w:val="00A026C7"/>
    <w:rsid w:val="00A10A3E"/>
    <w:rsid w:val="00A11C6E"/>
    <w:rsid w:val="00A11C89"/>
    <w:rsid w:val="00A12AB9"/>
    <w:rsid w:val="00A1592D"/>
    <w:rsid w:val="00A178A9"/>
    <w:rsid w:val="00A240A6"/>
    <w:rsid w:val="00A25631"/>
    <w:rsid w:val="00A25C16"/>
    <w:rsid w:val="00A27CE1"/>
    <w:rsid w:val="00A31B2B"/>
    <w:rsid w:val="00A3280B"/>
    <w:rsid w:val="00A35DC8"/>
    <w:rsid w:val="00A363D8"/>
    <w:rsid w:val="00A37CE6"/>
    <w:rsid w:val="00A4379B"/>
    <w:rsid w:val="00A44DE7"/>
    <w:rsid w:val="00A458AB"/>
    <w:rsid w:val="00A461E2"/>
    <w:rsid w:val="00A46A2E"/>
    <w:rsid w:val="00A50519"/>
    <w:rsid w:val="00A544AA"/>
    <w:rsid w:val="00A55855"/>
    <w:rsid w:val="00A55BBA"/>
    <w:rsid w:val="00A602D0"/>
    <w:rsid w:val="00A618CC"/>
    <w:rsid w:val="00A63B32"/>
    <w:rsid w:val="00A65AB1"/>
    <w:rsid w:val="00A71187"/>
    <w:rsid w:val="00A7163E"/>
    <w:rsid w:val="00A73571"/>
    <w:rsid w:val="00A73644"/>
    <w:rsid w:val="00A763FF"/>
    <w:rsid w:val="00A801E9"/>
    <w:rsid w:val="00A82050"/>
    <w:rsid w:val="00A82198"/>
    <w:rsid w:val="00A84475"/>
    <w:rsid w:val="00A8788F"/>
    <w:rsid w:val="00A94F0C"/>
    <w:rsid w:val="00A950D8"/>
    <w:rsid w:val="00A954F7"/>
    <w:rsid w:val="00A95EA7"/>
    <w:rsid w:val="00A961A1"/>
    <w:rsid w:val="00A97070"/>
    <w:rsid w:val="00A97D03"/>
    <w:rsid w:val="00AA3700"/>
    <w:rsid w:val="00AA4850"/>
    <w:rsid w:val="00AA4AD0"/>
    <w:rsid w:val="00AB0A18"/>
    <w:rsid w:val="00AB1CA9"/>
    <w:rsid w:val="00AB3368"/>
    <w:rsid w:val="00AB3CFA"/>
    <w:rsid w:val="00AB3D07"/>
    <w:rsid w:val="00AB48BA"/>
    <w:rsid w:val="00AC17DF"/>
    <w:rsid w:val="00AC1D98"/>
    <w:rsid w:val="00AC207C"/>
    <w:rsid w:val="00AC27DC"/>
    <w:rsid w:val="00AC383E"/>
    <w:rsid w:val="00AC5D4B"/>
    <w:rsid w:val="00AC70CD"/>
    <w:rsid w:val="00AD1150"/>
    <w:rsid w:val="00AD350C"/>
    <w:rsid w:val="00AD3926"/>
    <w:rsid w:val="00AD4513"/>
    <w:rsid w:val="00AD5B90"/>
    <w:rsid w:val="00AE08D3"/>
    <w:rsid w:val="00AE0E44"/>
    <w:rsid w:val="00AF0632"/>
    <w:rsid w:val="00AF2F12"/>
    <w:rsid w:val="00AF3436"/>
    <w:rsid w:val="00AF5011"/>
    <w:rsid w:val="00AF64B7"/>
    <w:rsid w:val="00B040A4"/>
    <w:rsid w:val="00B06A1C"/>
    <w:rsid w:val="00B12A48"/>
    <w:rsid w:val="00B13BF5"/>
    <w:rsid w:val="00B156F8"/>
    <w:rsid w:val="00B16856"/>
    <w:rsid w:val="00B22CF1"/>
    <w:rsid w:val="00B27021"/>
    <w:rsid w:val="00B27DC6"/>
    <w:rsid w:val="00B3094E"/>
    <w:rsid w:val="00B33034"/>
    <w:rsid w:val="00B33F57"/>
    <w:rsid w:val="00B3406B"/>
    <w:rsid w:val="00B341E1"/>
    <w:rsid w:val="00B36049"/>
    <w:rsid w:val="00B37274"/>
    <w:rsid w:val="00B4060E"/>
    <w:rsid w:val="00B43F9D"/>
    <w:rsid w:val="00B4439F"/>
    <w:rsid w:val="00B445A9"/>
    <w:rsid w:val="00B45F6D"/>
    <w:rsid w:val="00B46BE6"/>
    <w:rsid w:val="00B5214D"/>
    <w:rsid w:val="00B53BBC"/>
    <w:rsid w:val="00B558F0"/>
    <w:rsid w:val="00B55D87"/>
    <w:rsid w:val="00B56583"/>
    <w:rsid w:val="00B60D00"/>
    <w:rsid w:val="00B70295"/>
    <w:rsid w:val="00B706C4"/>
    <w:rsid w:val="00B71DD4"/>
    <w:rsid w:val="00B80A22"/>
    <w:rsid w:val="00B80C79"/>
    <w:rsid w:val="00B84E19"/>
    <w:rsid w:val="00B90EF1"/>
    <w:rsid w:val="00B927AE"/>
    <w:rsid w:val="00B9318C"/>
    <w:rsid w:val="00B95EF7"/>
    <w:rsid w:val="00B96456"/>
    <w:rsid w:val="00B965DF"/>
    <w:rsid w:val="00B9661E"/>
    <w:rsid w:val="00BA086A"/>
    <w:rsid w:val="00BA0DB1"/>
    <w:rsid w:val="00BA5749"/>
    <w:rsid w:val="00BB047E"/>
    <w:rsid w:val="00BB6321"/>
    <w:rsid w:val="00BC0715"/>
    <w:rsid w:val="00BC0BDA"/>
    <w:rsid w:val="00BC1ABB"/>
    <w:rsid w:val="00BC7396"/>
    <w:rsid w:val="00BD1E3E"/>
    <w:rsid w:val="00BD34FF"/>
    <w:rsid w:val="00BD3E78"/>
    <w:rsid w:val="00BD41D5"/>
    <w:rsid w:val="00BD5153"/>
    <w:rsid w:val="00BE0994"/>
    <w:rsid w:val="00BE4464"/>
    <w:rsid w:val="00BF426A"/>
    <w:rsid w:val="00BF7E3D"/>
    <w:rsid w:val="00C0003E"/>
    <w:rsid w:val="00C02DC8"/>
    <w:rsid w:val="00C03AAA"/>
    <w:rsid w:val="00C063FD"/>
    <w:rsid w:val="00C11B89"/>
    <w:rsid w:val="00C11ED8"/>
    <w:rsid w:val="00C12495"/>
    <w:rsid w:val="00C12C69"/>
    <w:rsid w:val="00C16EEB"/>
    <w:rsid w:val="00C17910"/>
    <w:rsid w:val="00C22414"/>
    <w:rsid w:val="00C22804"/>
    <w:rsid w:val="00C23378"/>
    <w:rsid w:val="00C23434"/>
    <w:rsid w:val="00C33667"/>
    <w:rsid w:val="00C355D1"/>
    <w:rsid w:val="00C37303"/>
    <w:rsid w:val="00C4099D"/>
    <w:rsid w:val="00C40D60"/>
    <w:rsid w:val="00C4194A"/>
    <w:rsid w:val="00C43FB8"/>
    <w:rsid w:val="00C47549"/>
    <w:rsid w:val="00C503FB"/>
    <w:rsid w:val="00C5225C"/>
    <w:rsid w:val="00C5799F"/>
    <w:rsid w:val="00C604CC"/>
    <w:rsid w:val="00C6164F"/>
    <w:rsid w:val="00C62C22"/>
    <w:rsid w:val="00C647ED"/>
    <w:rsid w:val="00C66AD4"/>
    <w:rsid w:val="00C67907"/>
    <w:rsid w:val="00C7084D"/>
    <w:rsid w:val="00C75F04"/>
    <w:rsid w:val="00C812AD"/>
    <w:rsid w:val="00C8229C"/>
    <w:rsid w:val="00C823C5"/>
    <w:rsid w:val="00C83DE2"/>
    <w:rsid w:val="00C84110"/>
    <w:rsid w:val="00C90362"/>
    <w:rsid w:val="00C90C60"/>
    <w:rsid w:val="00C91B55"/>
    <w:rsid w:val="00C96357"/>
    <w:rsid w:val="00C96ACE"/>
    <w:rsid w:val="00CA0CC4"/>
    <w:rsid w:val="00CA195A"/>
    <w:rsid w:val="00CA47D3"/>
    <w:rsid w:val="00CB1B32"/>
    <w:rsid w:val="00CB2407"/>
    <w:rsid w:val="00CB5EFE"/>
    <w:rsid w:val="00CC0FBE"/>
    <w:rsid w:val="00CC6D40"/>
    <w:rsid w:val="00CD1F26"/>
    <w:rsid w:val="00CD7591"/>
    <w:rsid w:val="00CE068E"/>
    <w:rsid w:val="00CE0887"/>
    <w:rsid w:val="00CE1E23"/>
    <w:rsid w:val="00CE2DA6"/>
    <w:rsid w:val="00CE2F01"/>
    <w:rsid w:val="00CE46F4"/>
    <w:rsid w:val="00CE7E8F"/>
    <w:rsid w:val="00CE7FF5"/>
    <w:rsid w:val="00CF0309"/>
    <w:rsid w:val="00CF4E26"/>
    <w:rsid w:val="00CF523A"/>
    <w:rsid w:val="00CF5A11"/>
    <w:rsid w:val="00CF75A8"/>
    <w:rsid w:val="00CF78FA"/>
    <w:rsid w:val="00CF7A0A"/>
    <w:rsid w:val="00D0363F"/>
    <w:rsid w:val="00D0665F"/>
    <w:rsid w:val="00D10408"/>
    <w:rsid w:val="00D10981"/>
    <w:rsid w:val="00D11292"/>
    <w:rsid w:val="00D114CB"/>
    <w:rsid w:val="00D12474"/>
    <w:rsid w:val="00D130FB"/>
    <w:rsid w:val="00D14AE3"/>
    <w:rsid w:val="00D16A79"/>
    <w:rsid w:val="00D20A78"/>
    <w:rsid w:val="00D26164"/>
    <w:rsid w:val="00D301B4"/>
    <w:rsid w:val="00D31F6A"/>
    <w:rsid w:val="00D3466E"/>
    <w:rsid w:val="00D45F3B"/>
    <w:rsid w:val="00D46BCE"/>
    <w:rsid w:val="00D503A6"/>
    <w:rsid w:val="00D50B96"/>
    <w:rsid w:val="00D50C4F"/>
    <w:rsid w:val="00D51FD0"/>
    <w:rsid w:val="00D52013"/>
    <w:rsid w:val="00D6196D"/>
    <w:rsid w:val="00D65BC4"/>
    <w:rsid w:val="00D677A7"/>
    <w:rsid w:val="00D67850"/>
    <w:rsid w:val="00D742C2"/>
    <w:rsid w:val="00D749F1"/>
    <w:rsid w:val="00D80FFF"/>
    <w:rsid w:val="00D81094"/>
    <w:rsid w:val="00D82716"/>
    <w:rsid w:val="00D840BB"/>
    <w:rsid w:val="00D8648F"/>
    <w:rsid w:val="00D86607"/>
    <w:rsid w:val="00D86BD8"/>
    <w:rsid w:val="00D96893"/>
    <w:rsid w:val="00DA0583"/>
    <w:rsid w:val="00DA1929"/>
    <w:rsid w:val="00DA2853"/>
    <w:rsid w:val="00DA3798"/>
    <w:rsid w:val="00DA6A23"/>
    <w:rsid w:val="00DB0644"/>
    <w:rsid w:val="00DB10C4"/>
    <w:rsid w:val="00DC34D2"/>
    <w:rsid w:val="00DD00C3"/>
    <w:rsid w:val="00DD274E"/>
    <w:rsid w:val="00DD64CF"/>
    <w:rsid w:val="00DD6D68"/>
    <w:rsid w:val="00DE0695"/>
    <w:rsid w:val="00DE0E0A"/>
    <w:rsid w:val="00DE149F"/>
    <w:rsid w:val="00DE744A"/>
    <w:rsid w:val="00DF11A3"/>
    <w:rsid w:val="00DF2A66"/>
    <w:rsid w:val="00DF44CA"/>
    <w:rsid w:val="00E02A4E"/>
    <w:rsid w:val="00E0660C"/>
    <w:rsid w:val="00E12334"/>
    <w:rsid w:val="00E12F82"/>
    <w:rsid w:val="00E15E92"/>
    <w:rsid w:val="00E21A4B"/>
    <w:rsid w:val="00E22E00"/>
    <w:rsid w:val="00E31436"/>
    <w:rsid w:val="00E340DF"/>
    <w:rsid w:val="00E40EE5"/>
    <w:rsid w:val="00E43D25"/>
    <w:rsid w:val="00E467B0"/>
    <w:rsid w:val="00E473F1"/>
    <w:rsid w:val="00E50CE3"/>
    <w:rsid w:val="00E50DE6"/>
    <w:rsid w:val="00E521CD"/>
    <w:rsid w:val="00E541E3"/>
    <w:rsid w:val="00E54952"/>
    <w:rsid w:val="00E55388"/>
    <w:rsid w:val="00E62C37"/>
    <w:rsid w:val="00E66D30"/>
    <w:rsid w:val="00E74665"/>
    <w:rsid w:val="00E81ECD"/>
    <w:rsid w:val="00E83954"/>
    <w:rsid w:val="00E84D5D"/>
    <w:rsid w:val="00E9228A"/>
    <w:rsid w:val="00E9435B"/>
    <w:rsid w:val="00E96A35"/>
    <w:rsid w:val="00E96CAB"/>
    <w:rsid w:val="00EA648E"/>
    <w:rsid w:val="00EA6E3D"/>
    <w:rsid w:val="00EB0550"/>
    <w:rsid w:val="00EB1389"/>
    <w:rsid w:val="00EB175F"/>
    <w:rsid w:val="00EB176E"/>
    <w:rsid w:val="00EB4B27"/>
    <w:rsid w:val="00EB6F72"/>
    <w:rsid w:val="00EC08D6"/>
    <w:rsid w:val="00EC2F10"/>
    <w:rsid w:val="00EC7489"/>
    <w:rsid w:val="00ED03DE"/>
    <w:rsid w:val="00ED4E7C"/>
    <w:rsid w:val="00ED5D13"/>
    <w:rsid w:val="00ED5E56"/>
    <w:rsid w:val="00ED7543"/>
    <w:rsid w:val="00EE42C4"/>
    <w:rsid w:val="00EF0AB9"/>
    <w:rsid w:val="00EF0D6D"/>
    <w:rsid w:val="00EF16AB"/>
    <w:rsid w:val="00EF20AB"/>
    <w:rsid w:val="00EF3CDE"/>
    <w:rsid w:val="00EF3F8F"/>
    <w:rsid w:val="00EF437E"/>
    <w:rsid w:val="00EF639A"/>
    <w:rsid w:val="00EF7BE7"/>
    <w:rsid w:val="00F03887"/>
    <w:rsid w:val="00F058B5"/>
    <w:rsid w:val="00F07B55"/>
    <w:rsid w:val="00F102B1"/>
    <w:rsid w:val="00F10B3A"/>
    <w:rsid w:val="00F12AB7"/>
    <w:rsid w:val="00F20515"/>
    <w:rsid w:val="00F21A83"/>
    <w:rsid w:val="00F25CE7"/>
    <w:rsid w:val="00F27308"/>
    <w:rsid w:val="00F32460"/>
    <w:rsid w:val="00F37EF2"/>
    <w:rsid w:val="00F417BD"/>
    <w:rsid w:val="00F45623"/>
    <w:rsid w:val="00F50A45"/>
    <w:rsid w:val="00F52406"/>
    <w:rsid w:val="00F525B8"/>
    <w:rsid w:val="00F527FA"/>
    <w:rsid w:val="00F54A00"/>
    <w:rsid w:val="00F635F4"/>
    <w:rsid w:val="00F63959"/>
    <w:rsid w:val="00F64C7E"/>
    <w:rsid w:val="00F667A5"/>
    <w:rsid w:val="00F67411"/>
    <w:rsid w:val="00F75679"/>
    <w:rsid w:val="00F76D69"/>
    <w:rsid w:val="00F77132"/>
    <w:rsid w:val="00F77E37"/>
    <w:rsid w:val="00F80AAF"/>
    <w:rsid w:val="00F8114A"/>
    <w:rsid w:val="00F82134"/>
    <w:rsid w:val="00F82A1F"/>
    <w:rsid w:val="00F830E0"/>
    <w:rsid w:val="00F8349B"/>
    <w:rsid w:val="00F846F7"/>
    <w:rsid w:val="00F86896"/>
    <w:rsid w:val="00F925BA"/>
    <w:rsid w:val="00F92B30"/>
    <w:rsid w:val="00F93375"/>
    <w:rsid w:val="00F93848"/>
    <w:rsid w:val="00F93BD8"/>
    <w:rsid w:val="00F948D7"/>
    <w:rsid w:val="00F94AB5"/>
    <w:rsid w:val="00F9724E"/>
    <w:rsid w:val="00FA08D7"/>
    <w:rsid w:val="00FA1FE1"/>
    <w:rsid w:val="00FA2334"/>
    <w:rsid w:val="00FA3A98"/>
    <w:rsid w:val="00FA3CB5"/>
    <w:rsid w:val="00FA7F7B"/>
    <w:rsid w:val="00FB2343"/>
    <w:rsid w:val="00FB306C"/>
    <w:rsid w:val="00FB3FE3"/>
    <w:rsid w:val="00FC11B4"/>
    <w:rsid w:val="00FC4306"/>
    <w:rsid w:val="00FC4DEB"/>
    <w:rsid w:val="00FD0577"/>
    <w:rsid w:val="00FD078B"/>
    <w:rsid w:val="00FD38C6"/>
    <w:rsid w:val="00FD3C86"/>
    <w:rsid w:val="00FD4AAC"/>
    <w:rsid w:val="00FD6E9D"/>
    <w:rsid w:val="00FE0574"/>
    <w:rsid w:val="00FE0C63"/>
    <w:rsid w:val="00FE6760"/>
    <w:rsid w:val="00FE6FCD"/>
    <w:rsid w:val="00FE7EF5"/>
    <w:rsid w:val="00FF01A2"/>
    <w:rsid w:val="00FF0902"/>
    <w:rsid w:val="00FF134B"/>
    <w:rsid w:val="00FF48BE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40FA78"/>
  <w15:docId w15:val="{3A2C1F7A-39CB-440B-8EC9-F8F9FFA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A4D6C"/>
    <w:pPr>
      <w:widowControl w:val="0"/>
      <w:autoSpaceDE w:val="0"/>
      <w:autoSpaceDN w:val="0"/>
    </w:pPr>
    <w:rPr>
      <w:rFonts w:ascii="바탕" w:eastAsia="바탕"/>
      <w:kern w:val="2"/>
    </w:rPr>
  </w:style>
  <w:style w:type="paragraph" w:styleId="1">
    <w:name w:val="heading 1"/>
    <w:basedOn w:val="a0"/>
    <w:qFormat/>
    <w:rsid w:val="006902DE"/>
    <w:pPr>
      <w:keepNext/>
      <w:numPr>
        <w:numId w:val="2"/>
      </w:numPr>
      <w:outlineLvl w:val="0"/>
    </w:pPr>
    <w:rPr>
      <w:rFonts w:ascii="새굴림" w:eastAsia="새굴림" w:hAnsi="새굴림" w:cs="새굴림"/>
      <w:b/>
      <w:sz w:val="28"/>
      <w:szCs w:val="28"/>
    </w:rPr>
  </w:style>
  <w:style w:type="paragraph" w:styleId="20">
    <w:name w:val="heading 2"/>
    <w:basedOn w:val="a0"/>
    <w:next w:val="a0"/>
    <w:qFormat/>
    <w:rsid w:val="006902DE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0"/>
    <w:next w:val="a0"/>
    <w:qFormat/>
    <w:rsid w:val="006902DE"/>
    <w:pPr>
      <w:keepNext/>
      <w:ind w:leftChars="200" w:left="300" w:hangingChars="100" w:hanging="100"/>
      <w:outlineLvl w:val="2"/>
    </w:pPr>
    <w:rPr>
      <w:rFonts w:ascii="Arial" w:eastAsia="돋움" w:hAnsi="Arial"/>
    </w:rPr>
  </w:style>
  <w:style w:type="paragraph" w:styleId="4">
    <w:name w:val="heading 4"/>
    <w:basedOn w:val="a0"/>
    <w:next w:val="a0"/>
    <w:qFormat/>
    <w:rsid w:val="00330DA9"/>
    <w:pPr>
      <w:numPr>
        <w:ilvl w:val="3"/>
        <w:numId w:val="1"/>
      </w:numPr>
      <w:overflowPunct w:val="0"/>
      <w:spacing w:before="360" w:after="360"/>
      <w:textAlignment w:val="bottom"/>
      <w:outlineLvl w:val="3"/>
    </w:pPr>
    <w:rPr>
      <w:sz w:val="24"/>
    </w:rPr>
  </w:style>
  <w:style w:type="paragraph" w:styleId="5">
    <w:name w:val="heading 5"/>
    <w:basedOn w:val="a0"/>
    <w:next w:val="a0"/>
    <w:qFormat/>
    <w:rsid w:val="00330DA9"/>
    <w:pPr>
      <w:keepNext/>
      <w:numPr>
        <w:ilvl w:val="4"/>
        <w:numId w:val="1"/>
      </w:numPr>
      <w:outlineLvl w:val="4"/>
    </w:pPr>
    <w:rPr>
      <w:rFonts w:ascii="돋움체" w:eastAsia="돋움체" w:hAnsi="Arial"/>
    </w:rPr>
  </w:style>
  <w:style w:type="paragraph" w:styleId="6">
    <w:name w:val="heading 6"/>
    <w:basedOn w:val="a0"/>
    <w:next w:val="a0"/>
    <w:qFormat/>
    <w:rsid w:val="00330DA9"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0"/>
    <w:next w:val="a0"/>
    <w:qFormat/>
    <w:rsid w:val="00330DA9"/>
    <w:pPr>
      <w:numPr>
        <w:ilvl w:val="6"/>
        <w:numId w:val="1"/>
      </w:numPr>
      <w:outlineLvl w:val="6"/>
    </w:pPr>
  </w:style>
  <w:style w:type="paragraph" w:styleId="8">
    <w:name w:val="heading 8"/>
    <w:basedOn w:val="a0"/>
    <w:next w:val="a0"/>
    <w:rsid w:val="00330DA9"/>
    <w:pPr>
      <w:numPr>
        <w:ilvl w:val="7"/>
        <w:numId w:val="1"/>
      </w:numPr>
      <w:outlineLvl w:val="7"/>
    </w:pPr>
  </w:style>
  <w:style w:type="paragraph" w:styleId="9">
    <w:name w:val="heading 9"/>
    <w:basedOn w:val="a0"/>
    <w:next w:val="a0"/>
    <w:qFormat/>
    <w:rsid w:val="00330DA9"/>
    <w:pPr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rsid w:val="00257A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1"/>
    <w:semiHidden/>
    <w:rsid w:val="00330DA9"/>
    <w:rPr>
      <w:sz w:val="18"/>
    </w:rPr>
  </w:style>
  <w:style w:type="paragraph" w:styleId="a6">
    <w:name w:val="annotation text"/>
    <w:basedOn w:val="a0"/>
    <w:link w:val="Char0"/>
    <w:semiHidden/>
    <w:rsid w:val="00997975"/>
    <w:rPr>
      <w:rFonts w:asciiTheme="minorEastAsia" w:eastAsiaTheme="minorEastAsia" w:hAnsiTheme="minorEastAsia" w:cstheme="minorEastAsia"/>
    </w:rPr>
  </w:style>
  <w:style w:type="paragraph" w:styleId="a7">
    <w:name w:val="footer"/>
    <w:basedOn w:val="a0"/>
    <w:link w:val="Char1"/>
    <w:uiPriority w:val="99"/>
    <w:rsid w:val="006902D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풍선 도움말 텍스트 Char"/>
    <w:basedOn w:val="a1"/>
    <w:link w:val="a4"/>
    <w:rsid w:val="00257A7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footnote reference"/>
    <w:basedOn w:val="a1"/>
    <w:semiHidden/>
    <w:rsid w:val="00330DA9"/>
    <w:rPr>
      <w:position w:val="6"/>
      <w:sz w:val="18"/>
    </w:rPr>
  </w:style>
  <w:style w:type="paragraph" w:styleId="a9">
    <w:name w:val="footnote text"/>
    <w:basedOn w:val="a0"/>
    <w:semiHidden/>
    <w:rsid w:val="00330DA9"/>
  </w:style>
  <w:style w:type="paragraph" w:customStyle="1" w:styleId="aa">
    <w:name w:val="바탕글"/>
    <w:rsid w:val="00F07B55"/>
    <w:pPr>
      <w:widowControl w:val="0"/>
      <w:adjustRightInd w:val="0"/>
      <w:spacing w:line="360" w:lineRule="atLeast"/>
      <w:jc w:val="both"/>
      <w:textAlignment w:val="baseline"/>
    </w:pPr>
    <w:rPr>
      <w:rFonts w:asciiTheme="minorHAnsi" w:eastAsiaTheme="minorEastAsia" w:hAnsiTheme="minorHAnsi" w:cstheme="minorHAnsi"/>
      <w:color w:val="000000"/>
    </w:rPr>
  </w:style>
  <w:style w:type="paragraph" w:styleId="11">
    <w:name w:val="toc 1"/>
    <w:basedOn w:val="a0"/>
    <w:next w:val="a0"/>
    <w:uiPriority w:val="39"/>
    <w:rsid w:val="00B37274"/>
    <w:pPr>
      <w:tabs>
        <w:tab w:val="right" w:leader="dot" w:pos="9645"/>
      </w:tabs>
      <w:spacing w:before="120" w:after="120"/>
    </w:pPr>
    <w:rPr>
      <w:rFonts w:ascii="Times New Roman" w:eastAsiaTheme="minorEastAsia"/>
      <w:b/>
      <w:caps/>
    </w:rPr>
  </w:style>
  <w:style w:type="character" w:styleId="ab">
    <w:name w:val="Hyperlink"/>
    <w:basedOn w:val="a1"/>
    <w:uiPriority w:val="99"/>
    <w:unhideWhenUsed/>
    <w:rsid w:val="009A12ED"/>
    <w:rPr>
      <w:color w:val="0000FF" w:themeColor="hyperlink"/>
      <w:u w:val="single"/>
    </w:rPr>
  </w:style>
  <w:style w:type="paragraph" w:styleId="21">
    <w:name w:val="toc 2"/>
    <w:basedOn w:val="a0"/>
    <w:next w:val="a0"/>
    <w:uiPriority w:val="39"/>
    <w:rsid w:val="00B37274"/>
    <w:pPr>
      <w:tabs>
        <w:tab w:val="right" w:leader="dot" w:pos="9645"/>
      </w:tabs>
    </w:pPr>
    <w:rPr>
      <w:rFonts w:ascii="Times New Roman" w:eastAsiaTheme="minorEastAsia"/>
      <w:smallCaps/>
    </w:rPr>
  </w:style>
  <w:style w:type="paragraph" w:styleId="31">
    <w:name w:val="toc 3"/>
    <w:basedOn w:val="a0"/>
    <w:next w:val="a0"/>
    <w:uiPriority w:val="39"/>
    <w:rsid w:val="00B37274"/>
    <w:pPr>
      <w:tabs>
        <w:tab w:val="right" w:leader="dot" w:pos="9645"/>
      </w:tabs>
      <w:ind w:left="220"/>
    </w:pPr>
    <w:rPr>
      <w:rFonts w:ascii="Times New Roman" w:eastAsiaTheme="minorEastAsia"/>
    </w:rPr>
  </w:style>
  <w:style w:type="paragraph" w:styleId="41">
    <w:name w:val="toc 4"/>
    <w:basedOn w:val="a0"/>
    <w:next w:val="a0"/>
    <w:uiPriority w:val="39"/>
    <w:rsid w:val="00330DA9"/>
    <w:pPr>
      <w:tabs>
        <w:tab w:val="right" w:leader="dot" w:pos="9645"/>
      </w:tabs>
      <w:ind w:left="440"/>
    </w:pPr>
    <w:rPr>
      <w:rFonts w:ascii="Times New Roman"/>
      <w:sz w:val="18"/>
    </w:rPr>
  </w:style>
  <w:style w:type="paragraph" w:styleId="51">
    <w:name w:val="toc 5"/>
    <w:basedOn w:val="a0"/>
    <w:next w:val="a0"/>
    <w:uiPriority w:val="39"/>
    <w:rsid w:val="00330DA9"/>
    <w:pPr>
      <w:tabs>
        <w:tab w:val="right" w:leader="dot" w:pos="9645"/>
      </w:tabs>
      <w:ind w:left="660"/>
    </w:pPr>
    <w:rPr>
      <w:rFonts w:ascii="Times New Roman"/>
      <w:sz w:val="18"/>
    </w:rPr>
  </w:style>
  <w:style w:type="paragraph" w:styleId="ac">
    <w:name w:val="table of figures"/>
    <w:basedOn w:val="a0"/>
    <w:next w:val="a0"/>
    <w:semiHidden/>
    <w:rsid w:val="00330DA9"/>
    <w:pPr>
      <w:tabs>
        <w:tab w:val="right" w:leader="dot" w:pos="9645"/>
      </w:tabs>
      <w:ind w:left="440" w:hanging="440"/>
    </w:pPr>
    <w:rPr>
      <w:rFonts w:ascii="Times New Roman"/>
      <w:smallCaps/>
    </w:rPr>
  </w:style>
  <w:style w:type="paragraph" w:styleId="61">
    <w:name w:val="toc 6"/>
    <w:basedOn w:val="a0"/>
    <w:next w:val="a0"/>
    <w:autoRedefine/>
    <w:uiPriority w:val="39"/>
    <w:rsid w:val="00330DA9"/>
    <w:pPr>
      <w:ind w:left="2125"/>
    </w:pPr>
  </w:style>
  <w:style w:type="paragraph" w:styleId="71">
    <w:name w:val="toc 7"/>
    <w:basedOn w:val="a0"/>
    <w:next w:val="a0"/>
    <w:autoRedefine/>
    <w:uiPriority w:val="39"/>
    <w:rsid w:val="00330DA9"/>
    <w:pPr>
      <w:ind w:left="2550"/>
    </w:pPr>
  </w:style>
  <w:style w:type="paragraph" w:styleId="81">
    <w:name w:val="toc 8"/>
    <w:basedOn w:val="a0"/>
    <w:next w:val="a0"/>
    <w:autoRedefine/>
    <w:uiPriority w:val="39"/>
    <w:rsid w:val="00330DA9"/>
    <w:pPr>
      <w:ind w:left="2975"/>
    </w:pPr>
  </w:style>
  <w:style w:type="paragraph" w:styleId="90">
    <w:name w:val="toc 9"/>
    <w:basedOn w:val="a0"/>
    <w:next w:val="a0"/>
    <w:autoRedefine/>
    <w:uiPriority w:val="39"/>
    <w:rsid w:val="00330DA9"/>
    <w:pPr>
      <w:ind w:left="3400"/>
    </w:pPr>
  </w:style>
  <w:style w:type="paragraph" w:styleId="ad">
    <w:name w:val="Body Text"/>
    <w:basedOn w:val="a0"/>
    <w:rsid w:val="00330DA9"/>
    <w:pPr>
      <w:spacing w:after="180"/>
    </w:pPr>
    <w:rPr>
      <w:rFonts w:ascii="한양신명조" w:eastAsia="한양신명조"/>
    </w:rPr>
  </w:style>
  <w:style w:type="character" w:styleId="ae">
    <w:name w:val="page number"/>
    <w:basedOn w:val="a1"/>
    <w:rsid w:val="006902DE"/>
  </w:style>
  <w:style w:type="table" w:styleId="af">
    <w:name w:val="Table Grid"/>
    <w:basedOn w:val="a2"/>
    <w:rsid w:val="006902DE"/>
    <w:pPr>
      <w:widowControl w:val="0"/>
      <w:wordWrap w:val="0"/>
      <w:autoSpaceDE w:val="0"/>
      <w:autoSpaceDN w:val="0"/>
      <w:adjustRightInd w:val="0"/>
      <w:snapToGrid w:val="0"/>
      <w:jc w:val="both"/>
    </w:pPr>
    <w:rPr>
      <w:rFonts w:ascii="바탕" w:eastAsia="바탕"/>
      <w:sz w:val="18"/>
      <w:szCs w:val="18"/>
    </w:rPr>
    <w:tblPr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0">
    <w:name w:val="스타일0"/>
    <w:basedOn w:val="1"/>
    <w:rsid w:val="008F1D27"/>
    <w:pPr>
      <w:numPr>
        <w:numId w:val="3"/>
      </w:numPr>
    </w:pPr>
    <w:rPr>
      <w:rFonts w:ascii="맑은 고딕" w:eastAsia="맑은 고딕"/>
    </w:rPr>
  </w:style>
  <w:style w:type="paragraph" w:customStyle="1" w:styleId="10">
    <w:name w:val="스타일1"/>
    <w:basedOn w:val="20"/>
    <w:rsid w:val="0068168A"/>
    <w:pPr>
      <w:keepNext w:val="0"/>
      <w:numPr>
        <w:ilvl w:val="1"/>
        <w:numId w:val="3"/>
      </w:numPr>
      <w:tabs>
        <w:tab w:val="left" w:pos="900"/>
      </w:tabs>
    </w:pPr>
    <w:rPr>
      <w:rFonts w:ascii="맑은 고딕" w:eastAsia="맑은 고딕" w:hAnsi="새굴림" w:cs="새굴림"/>
      <w:b/>
    </w:rPr>
  </w:style>
  <w:style w:type="paragraph" w:customStyle="1" w:styleId="2">
    <w:name w:val="스타일2"/>
    <w:basedOn w:val="30"/>
    <w:rsid w:val="00DA6A23"/>
    <w:pPr>
      <w:keepNext w:val="0"/>
      <w:numPr>
        <w:ilvl w:val="2"/>
        <w:numId w:val="3"/>
      </w:numPr>
      <w:ind w:leftChars="0" w:left="0" w:firstLineChars="0" w:firstLine="0"/>
    </w:pPr>
    <w:rPr>
      <w:rFonts w:eastAsiaTheme="minorEastAsia"/>
    </w:rPr>
  </w:style>
  <w:style w:type="paragraph" w:customStyle="1" w:styleId="3">
    <w:name w:val="스타일3"/>
    <w:basedOn w:val="a0"/>
    <w:rsid w:val="0016111F"/>
    <w:pPr>
      <w:numPr>
        <w:ilvl w:val="3"/>
        <w:numId w:val="3"/>
      </w:numPr>
      <w:tabs>
        <w:tab w:val="left" w:pos="1134"/>
      </w:tabs>
    </w:pPr>
    <w:rPr>
      <w:rFonts w:asciiTheme="minorHAnsi" w:eastAsiaTheme="minorEastAsia" w:hAnsiTheme="minorHAnsi" w:cstheme="minorHAnsi"/>
    </w:rPr>
  </w:style>
  <w:style w:type="paragraph" w:customStyle="1" w:styleId="40">
    <w:name w:val="스타일4"/>
    <w:basedOn w:val="a0"/>
    <w:rsid w:val="00DA0583"/>
    <w:pPr>
      <w:numPr>
        <w:ilvl w:val="4"/>
        <w:numId w:val="3"/>
      </w:numPr>
    </w:pPr>
    <w:rPr>
      <w:rFonts w:asciiTheme="minorEastAsia" w:eastAsiaTheme="minorEastAsia" w:hAnsiTheme="minorEastAsia" w:cstheme="minorEastAsia"/>
    </w:rPr>
  </w:style>
  <w:style w:type="paragraph" w:customStyle="1" w:styleId="50">
    <w:name w:val="스타일5"/>
    <w:basedOn w:val="a0"/>
    <w:rsid w:val="00DA0583"/>
    <w:pPr>
      <w:numPr>
        <w:ilvl w:val="5"/>
        <w:numId w:val="3"/>
      </w:numPr>
    </w:pPr>
    <w:rPr>
      <w:rFonts w:asciiTheme="minorEastAsia" w:eastAsiaTheme="minorEastAsia" w:hAnsiTheme="minorEastAsia" w:cstheme="minorEastAsia"/>
    </w:rPr>
  </w:style>
  <w:style w:type="paragraph" w:customStyle="1" w:styleId="60">
    <w:name w:val="스타일6"/>
    <w:basedOn w:val="a0"/>
    <w:rsid w:val="006B5D66"/>
    <w:pPr>
      <w:numPr>
        <w:ilvl w:val="6"/>
        <w:numId w:val="3"/>
      </w:numPr>
    </w:pPr>
    <w:rPr>
      <w:rFonts w:asciiTheme="minorHAnsi" w:eastAsiaTheme="minorEastAsia" w:hAnsiTheme="minorHAnsi" w:cstheme="minorHAnsi"/>
    </w:rPr>
  </w:style>
  <w:style w:type="paragraph" w:customStyle="1" w:styleId="70">
    <w:name w:val="스타일7"/>
    <w:basedOn w:val="a0"/>
    <w:rsid w:val="00493638"/>
    <w:pPr>
      <w:numPr>
        <w:ilvl w:val="7"/>
        <w:numId w:val="3"/>
      </w:numPr>
    </w:pPr>
    <w:rPr>
      <w:rFonts w:asciiTheme="minorHAnsi" w:eastAsiaTheme="minorEastAsia" w:hAnsiTheme="minorHAnsi" w:cstheme="minorHAnsi"/>
    </w:rPr>
  </w:style>
  <w:style w:type="paragraph" w:customStyle="1" w:styleId="80">
    <w:name w:val="스타일8"/>
    <w:basedOn w:val="70"/>
    <w:rsid w:val="004F7332"/>
    <w:pPr>
      <w:numPr>
        <w:ilvl w:val="8"/>
      </w:numPr>
    </w:pPr>
  </w:style>
  <w:style w:type="numbering" w:styleId="a">
    <w:name w:val="Outline List 3"/>
    <w:basedOn w:val="a3"/>
    <w:rsid w:val="006902DE"/>
    <w:pPr>
      <w:numPr>
        <w:numId w:val="4"/>
      </w:numPr>
    </w:pPr>
  </w:style>
  <w:style w:type="paragraph" w:customStyle="1" w:styleId="codearea">
    <w:name w:val="code_area"/>
    <w:basedOn w:val="a7"/>
    <w:rsid w:val="006902DE"/>
    <w:pPr>
      <w:tabs>
        <w:tab w:val="clear" w:pos="4252"/>
        <w:tab w:val="clear" w:pos="8504"/>
        <w:tab w:val="left" w:pos="800"/>
      </w:tabs>
      <w:ind w:leftChars="600" w:left="600"/>
    </w:pPr>
    <w:rPr>
      <w:rFonts w:ascii="Courier New" w:eastAsia="Courier New" w:hAnsi="Courier New" w:cs="Courier New"/>
    </w:rPr>
  </w:style>
  <w:style w:type="character" w:customStyle="1" w:styleId="Char1">
    <w:name w:val="바닥글 Char"/>
    <w:basedOn w:val="a1"/>
    <w:link w:val="a7"/>
    <w:uiPriority w:val="99"/>
    <w:rsid w:val="00F527FA"/>
    <w:rPr>
      <w:rFonts w:ascii="바탕" w:eastAsia="바탕"/>
      <w:kern w:val="2"/>
    </w:rPr>
  </w:style>
  <w:style w:type="table" w:styleId="-5">
    <w:name w:val="Light Grid Accent 5"/>
    <w:basedOn w:val="a2"/>
    <w:uiPriority w:val="62"/>
    <w:rsid w:val="00EF437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11">
    <w:name w:val="연한 눈금 - 강조색 11"/>
    <w:basedOn w:val="a2"/>
    <w:uiPriority w:val="62"/>
    <w:rsid w:val="00DB10C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0">
    <w:name w:val="Revision"/>
    <w:hidden/>
    <w:uiPriority w:val="99"/>
    <w:semiHidden/>
    <w:rsid w:val="00CF523A"/>
    <w:rPr>
      <w:rFonts w:ascii="바탕" w:eastAsia="바탕"/>
      <w:kern w:val="2"/>
    </w:rPr>
  </w:style>
  <w:style w:type="paragraph" w:styleId="af1">
    <w:name w:val="Normal (Web)"/>
    <w:basedOn w:val="a0"/>
    <w:uiPriority w:val="99"/>
    <w:unhideWhenUsed/>
    <w:rsid w:val="009C2A5B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f2">
    <w:name w:val="Strong"/>
    <w:basedOn w:val="a1"/>
    <w:uiPriority w:val="22"/>
    <w:qFormat/>
    <w:rsid w:val="009C2A5B"/>
    <w:rPr>
      <w:b/>
      <w:bCs/>
    </w:rPr>
  </w:style>
  <w:style w:type="character" w:customStyle="1" w:styleId="apple-converted-space">
    <w:name w:val="apple-converted-space"/>
    <w:basedOn w:val="a1"/>
    <w:rsid w:val="009C2A5B"/>
  </w:style>
  <w:style w:type="paragraph" w:styleId="af3">
    <w:name w:val="Document Map"/>
    <w:basedOn w:val="a0"/>
    <w:link w:val="Char2"/>
    <w:rsid w:val="00ED754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1"/>
    <w:link w:val="af3"/>
    <w:rsid w:val="00ED7543"/>
    <w:rPr>
      <w:rFonts w:ascii="굴림" w:eastAsia="굴림"/>
      <w:kern w:val="2"/>
      <w:sz w:val="18"/>
      <w:szCs w:val="18"/>
    </w:rPr>
  </w:style>
  <w:style w:type="paragraph" w:customStyle="1" w:styleId="codearea2">
    <w:name w:val="code_area2"/>
    <w:basedOn w:val="a7"/>
    <w:qFormat/>
    <w:rsid w:val="00ED7543"/>
    <w:rPr>
      <w:rFonts w:ascii="Courier New" w:eastAsia="Courier New" w:hAnsi="Courier New" w:cs="Courier New"/>
    </w:rPr>
  </w:style>
  <w:style w:type="paragraph" w:styleId="af4">
    <w:name w:val="List Paragraph"/>
    <w:basedOn w:val="a0"/>
    <w:uiPriority w:val="34"/>
    <w:qFormat/>
    <w:rsid w:val="00A4379B"/>
    <w:pPr>
      <w:widowControl/>
      <w:autoSpaceDE/>
      <w:autoSpaceDN/>
      <w:ind w:leftChars="400" w:left="800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annotation subject"/>
    <w:basedOn w:val="a6"/>
    <w:next w:val="a6"/>
    <w:link w:val="Char3"/>
    <w:semiHidden/>
    <w:unhideWhenUsed/>
    <w:rsid w:val="00083203"/>
    <w:rPr>
      <w:b/>
      <w:bCs/>
    </w:rPr>
  </w:style>
  <w:style w:type="character" w:customStyle="1" w:styleId="Char0">
    <w:name w:val="메모 텍스트 Char"/>
    <w:basedOn w:val="a1"/>
    <w:link w:val="a6"/>
    <w:semiHidden/>
    <w:rsid w:val="00997975"/>
    <w:rPr>
      <w:rFonts w:asciiTheme="minorEastAsia" w:eastAsiaTheme="minorEastAsia" w:hAnsiTheme="minorEastAsia" w:cstheme="minorEastAsia"/>
      <w:kern w:val="2"/>
    </w:rPr>
  </w:style>
  <w:style w:type="character" w:customStyle="1" w:styleId="Char3">
    <w:name w:val="메모 주제 Char"/>
    <w:basedOn w:val="Char0"/>
    <w:link w:val="af5"/>
    <w:semiHidden/>
    <w:rsid w:val="00083203"/>
    <w:rPr>
      <w:rFonts w:asciiTheme="minorEastAsia" w:eastAsiaTheme="minorEastAsia" w:hAnsiTheme="minorEastAsia" w:cstheme="minorEastAsia"/>
      <w:b/>
      <w:bCs/>
      <w:kern w:val="2"/>
    </w:rPr>
  </w:style>
  <w:style w:type="character" w:styleId="af6">
    <w:name w:val="FollowedHyperlink"/>
    <w:basedOn w:val="a1"/>
    <w:semiHidden/>
    <w:unhideWhenUsed/>
    <w:rsid w:val="00D11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5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58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5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98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69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1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4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0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7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7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85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13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2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0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" w:color="797979"/>
                <w:bottom w:val="single" w:sz="6" w:space="1" w:color="797979"/>
                <w:right w:val="single" w:sz="6" w:space="1" w:color="797979"/>
              </w:divBdr>
            </w:div>
            <w:div w:id="1535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1835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5355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94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64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61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1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967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12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534105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2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9461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67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8D8D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00383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721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3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6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1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2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88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274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9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9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5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2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954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7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10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777777"/>
                                <w:left w:val="single" w:sz="12" w:space="0" w:color="777777"/>
                                <w:bottom w:val="single" w:sz="12" w:space="0" w:color="777777"/>
                                <w:right w:val="single" w:sz="12" w:space="0" w:color="77777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3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5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0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" w:color="797979"/>
                <w:bottom w:val="single" w:sz="6" w:space="1" w:color="797979"/>
                <w:right w:val="single" w:sz="6" w:space="1" w:color="797979"/>
              </w:divBdr>
            </w:div>
            <w:div w:id="737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600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9261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16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0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75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2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0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46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8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0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2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6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01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477135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5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488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5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8D8D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50041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532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2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6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49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5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9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0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2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678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8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59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96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62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50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72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777777"/>
                                <w:left w:val="single" w:sz="12" w:space="0" w:color="777777"/>
                                <w:bottom w:val="single" w:sz="12" w:space="0" w:color="777777"/>
                                <w:right w:val="single" w:sz="12" w:space="0" w:color="77777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9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0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1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589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7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61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69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00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2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9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1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7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9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6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1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9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1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2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1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-apis.atlan.co.kr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192.168.11.44:8090/x/6IfT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49324;&#50857;&#51088;%20&#51648;&#51221;%20Office%20&#49436;&#49885;%20&#54028;&#51068;\requirement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E482F-E224-4A4D-9016-A9331255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requirement.dotx</Template>
  <TotalTime>1207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2973</CharactersWithSpaces>
  <SharedDoc>false</SharedDoc>
  <HLinks>
    <vt:vector size="18" baseType="variant"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_Toc197241317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_Toc197241316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_Toc197241315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허성범</dc:creator>
  <cp:lastModifiedBy>Seol Junyoung</cp:lastModifiedBy>
  <cp:revision>12</cp:revision>
  <cp:lastPrinted>2013-07-04T04:58:00Z</cp:lastPrinted>
  <dcterms:created xsi:type="dcterms:W3CDTF">2022-01-12T08:46:00Z</dcterms:created>
  <dcterms:modified xsi:type="dcterms:W3CDTF">2022-01-14T12:11:00Z</dcterms:modified>
</cp:coreProperties>
</file>